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Github URL, for example, </w:t>
      </w:r>
      <w:hyperlink r:id="rId9">
        <w:r w:rsidRPr="220381DB">
          <w:rPr>
            <w:rStyle w:val="P-URL"/>
          </w:rPr>
          <w:t>https://github.com/PacktPublishing/Getting-Started-with-TensorFlow</w:t>
        </w:r>
      </w:hyperlink>
      <w:r w:rsidRPr="220381DB">
        <w:t xml:space="preserve"> (P – URL), for the code in the chapter. Create a Github folder named, "chX",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‘-ing’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r w:rsidRPr="220381DB">
        <w:t>this.arr</w:t>
      </w:r>
      <w:r w:rsidR="00AA1BDD">
        <w:t>  </w:t>
      </w:r>
      <w:r w:rsidRPr="220381DB">
        <w:t>=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underst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r w:rsidRPr="220381DB">
        <w:t>this.arr =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r w:rsidRPr="00780C03">
        <w:t>NPcap or WinPcap</w:t>
      </w:r>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972CF"/>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972CF"/>
    <w:pPr>
      <w:spacing w:line="256" w:lineRule="auto"/>
    </w:pPr>
    <w:rPr>
      <w:lang w:val="en-US"/>
    </w:rPr>
  </w:style>
  <w:style w:type="paragraph" w:styleId="Heading1">
    <w:name w:val="heading 1"/>
    <w:basedOn w:val="Normal"/>
    <w:next w:val="Normal"/>
    <w:link w:val="Heading1Char"/>
    <w:uiPriority w:val="9"/>
    <w:rsid w:val="008972C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8972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2CF"/>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46"/>
      </w:numPr>
      <w:spacing w:before="160" w:line="300" w:lineRule="auto"/>
    </w:pPr>
    <w:rPr>
      <w:rFonts w:eastAsia="Arial"/>
      <w:lang w:val="en"/>
    </w:rPr>
  </w:style>
  <w:style w:type="paragraph" w:customStyle="1" w:styleId="L-Bullets">
    <w:name w:val="L - Bullets"/>
    <w:basedOn w:val="Normal"/>
    <w:qFormat/>
    <w:rsid w:val="008972CF"/>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D9E2F3"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D9E2F3"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6c0fdb07683facfde4913af6c4b29a22">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c23c92e78e4a8f1f4db7c1b7988f07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209ECC-4898-494A-B574-76F3AACCC2FE}"/>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27</cp:revision>
  <dcterms:created xsi:type="dcterms:W3CDTF">2019-09-30T16:14:00Z</dcterms:created>
  <dcterms:modified xsi:type="dcterms:W3CDTF">2022-10-06T10:27:00Z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8" name="MediaServiceImageTags">
    <vt:lpwstr/>
  </property>
  <property fmtid="{D5CDD505-2E9C-101B-9397-08002B2CF9AE}" pid="9" name="Early Access">
    <vt:bool>false</vt:bool>
  </property>
  <property fmtid="{D5CDD505-2E9C-101B-9397-08002B2CF9AE}" pid="13" name="NameoftheTR">
    <vt:lpwstr/>
  </property>
  <property fmtid="{D5CDD505-2E9C-101B-9397-08002B2CF9AE}" pid="17" name="DaysAllocated">
    <vt:r8>1</vt:r8>
  </property>
</Properties>
</file>