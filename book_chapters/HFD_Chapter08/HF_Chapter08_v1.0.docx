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646DC2-2391-466F-90C0-E52947FC97D9}"/>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