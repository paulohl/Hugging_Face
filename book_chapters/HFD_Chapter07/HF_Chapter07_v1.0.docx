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9EF0AB-C1CD-44FF-B5FB-1C2DC1AC80FE}"/>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