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292647-35B3-4344-AE6F-36B739A54E1E}"/>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