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96DB5" w14:textId="3C627572" w:rsidR="006D435B" w:rsidRDefault="00B861C4">
      <w:pPr>
        <w:pStyle w:val="Heading1"/>
      </w:pPr>
      <w:r w:rsidRPr="00B861C4">
        <w:t>Hugging face Diffusers PI</w:t>
      </w:r>
    </w:p>
    <w:p w14:paraId="5F426F60" w14:textId="0A3197E3" w:rsidR="006D435B" w:rsidRDefault="00B861C4">
      <w:pPr>
        <w:pStyle w:val="Heading2"/>
      </w:pPr>
      <w:r>
        <w:t>Subtitle</w:t>
      </w:r>
    </w:p>
    <w:p w14:paraId="12B79FAD" w14:textId="6D56ABE8" w:rsidR="006D435B" w:rsidRDefault="00B861C4">
      <w:pPr>
        <w:pStyle w:val="BlockText"/>
      </w:pPr>
      <w:r w:rsidRPr="00B861C4">
        <w:t>Mastering NLP: Practical Techniques with Hugging Face for Advanced Language Applications</w:t>
      </w:r>
      <w:r>
        <w:t>.</w:t>
      </w:r>
    </w:p>
    <w:p w14:paraId="413675B2" w14:textId="1E2ED361" w:rsidR="006D435B" w:rsidRDefault="006D435B"/>
    <w:p w14:paraId="614E107E" w14:textId="23A34C90" w:rsidR="006D435B" w:rsidRDefault="00B861C4">
      <w:pPr>
        <w:pStyle w:val="Heading2"/>
      </w:pPr>
      <w:proofErr w:type="spellStart"/>
      <w:r w:rsidRPr="00B861C4">
        <w:t>PacktPub</w:t>
      </w:r>
      <w:proofErr w:type="spellEnd"/>
      <w:r w:rsidRPr="00B861C4">
        <w:t xml:space="preserve"> </w:t>
      </w:r>
      <w:proofErr w:type="spellStart"/>
      <w:r w:rsidRPr="00B861C4">
        <w:t>Metadescription</w:t>
      </w:r>
      <w:proofErr w:type="spellEnd"/>
    </w:p>
    <w:p w14:paraId="26E3510A" w14:textId="197BEE95" w:rsidR="006D435B" w:rsidRDefault="00B861C4" w:rsidP="00B861C4">
      <w:pPr>
        <w:pStyle w:val="BlockText"/>
      </w:pPr>
      <w:r w:rsidRPr="00B861C4">
        <w:t>Unlock the full potential of NLP with 'Hugging Face Diffusers': Gain practical skills to advance your projects with cutting-edge techniques.</w:t>
      </w:r>
    </w:p>
    <w:p w14:paraId="6699224B" w14:textId="77777777" w:rsidR="00B861C4" w:rsidRDefault="00B861C4" w:rsidP="00B861C4">
      <w:pPr>
        <w:pStyle w:val="BlockText"/>
      </w:pPr>
    </w:p>
    <w:p w14:paraId="3584361F" w14:textId="2AA1029D" w:rsidR="00B861C4" w:rsidRDefault="00B861C4" w:rsidP="00B861C4">
      <w:pPr>
        <w:pStyle w:val="Heading2"/>
      </w:pPr>
      <w:r w:rsidRPr="00B861C4">
        <w:lastRenderedPageBreak/>
        <w:t>Key Features</w:t>
      </w:r>
    </w:p>
    <w:p w14:paraId="4F72F418" w14:textId="798BD17D" w:rsidR="00B861C4" w:rsidRPr="00B861C4" w:rsidRDefault="00B861C4" w:rsidP="00B861C4">
      <w:pPr>
        <w:pStyle w:val="BlockText"/>
        <w:numPr>
          <w:ilvl w:val="0"/>
          <w:numId w:val="19"/>
        </w:numPr>
        <w:spacing w:before="0" w:after="0"/>
      </w:pPr>
      <w:r w:rsidRPr="00B861C4">
        <w:t>Master NLP with hands-on projects.</w:t>
      </w:r>
    </w:p>
    <w:p w14:paraId="080B1643" w14:textId="6AEE8595" w:rsidR="00B861C4" w:rsidRPr="00B861C4" w:rsidRDefault="00B861C4" w:rsidP="00B861C4">
      <w:pPr>
        <w:pStyle w:val="BlockText"/>
        <w:numPr>
          <w:ilvl w:val="0"/>
          <w:numId w:val="19"/>
        </w:numPr>
        <w:spacing w:before="0" w:after="0"/>
      </w:pPr>
      <w:r w:rsidRPr="00B861C4">
        <w:t>Explore advanced uses of Hugging Face models.</w:t>
      </w:r>
    </w:p>
    <w:p w14:paraId="7F0E8908" w14:textId="5B87887C" w:rsidR="00B861C4" w:rsidRDefault="00B861C4" w:rsidP="00B861C4">
      <w:pPr>
        <w:pStyle w:val="BlockText"/>
        <w:numPr>
          <w:ilvl w:val="0"/>
          <w:numId w:val="19"/>
        </w:numPr>
        <w:spacing w:before="0" w:after="0"/>
      </w:pPr>
      <w:r w:rsidRPr="00B861C4">
        <w:t>Learn practical applications for real-world data.</w:t>
      </w:r>
    </w:p>
    <w:p w14:paraId="3DED0C45" w14:textId="77777777" w:rsidR="00B861C4" w:rsidRDefault="00B861C4" w:rsidP="00B861C4"/>
    <w:p w14:paraId="769A0A43" w14:textId="77B2A950" w:rsidR="00B861C4" w:rsidRDefault="00B861C4" w:rsidP="00B861C4">
      <w:pPr>
        <w:pStyle w:val="Heading2"/>
      </w:pPr>
      <w:r w:rsidRPr="00B861C4">
        <w:t>Short Description</w:t>
      </w:r>
    </w:p>
    <w:p w14:paraId="2D5E5616" w14:textId="4BC60F6C" w:rsidR="00B861C4" w:rsidRDefault="00B861C4" w:rsidP="00B861C4">
      <w:pPr>
        <w:pStyle w:val="BlockText"/>
      </w:pPr>
      <w:r w:rsidRPr="00B861C4">
        <w:t>Dive into the future of NLP with 'Hugging Face Diffusers', a pivotal resource designed to elevate your expertise from basic to advanced levels. This book guides you through mastering state-of-the-art techniques in natural language processing using the Hugging Face library, ensuring you're equipped to tackle contemporary challenges and opportunities in AI.</w:t>
      </w:r>
    </w:p>
    <w:p w14:paraId="44820F44" w14:textId="369E4A24" w:rsidR="00B861C4" w:rsidRDefault="00B861C4" w:rsidP="00B861C4">
      <w:pPr>
        <w:pStyle w:val="Heading2"/>
      </w:pPr>
      <w:r w:rsidRPr="00B861C4">
        <w:t>Long Description</w:t>
      </w:r>
    </w:p>
    <w:p w14:paraId="4D350B6D" w14:textId="77777777" w:rsidR="00B861C4" w:rsidRPr="00B861C4" w:rsidRDefault="00B861C4" w:rsidP="00B861C4">
      <w:pPr>
        <w:pStyle w:val="BlockText"/>
      </w:pPr>
      <w:r w:rsidRPr="00B861C4">
        <w:t>In 'Hugging Face Diffusers', readers embark on a comprehensive journey into the depths of natural language processing (NLP) using the transformative Hugging Face library. This book not only introduces you to advanced NLP techniques but also guides you through implementing them effectively to enhance your applications. Whether you're looking to refine your skills or tackle the latest challenges in AI, this book provides the insights and hands-on experience you need.</w:t>
      </w:r>
    </w:p>
    <w:p w14:paraId="0704248D" w14:textId="77777777" w:rsidR="00B861C4" w:rsidRPr="00B861C4" w:rsidRDefault="00B861C4" w:rsidP="00B861C4">
      <w:pPr>
        <w:pStyle w:val="BlockText"/>
      </w:pPr>
      <w:r w:rsidRPr="00B861C4">
        <w:t>The journey begins with a foundational understanding of sequence labeling tasks like Named Entity Recognition (NER) and Part-of-Speech (POS) tagging, vital for structuring raw data into actionable insights. As you progress, you'll dive into more complex topics such as fine-tuning pre-trained models for specific applications, ranging from sentiment analysis in social media to critical data extraction in biomedical texts. Each chapter is structured to build upon the last, ensuring a cohesive learning experience that translates into practical skills.</w:t>
      </w:r>
    </w:p>
    <w:p w14:paraId="44FAE16E" w14:textId="77777777" w:rsidR="00B861C4" w:rsidRPr="00B861C4" w:rsidRDefault="00B861C4" w:rsidP="00B861C4">
      <w:pPr>
        <w:pStyle w:val="BlockText"/>
      </w:pPr>
      <w:r w:rsidRPr="00B861C4">
        <w:t>What sets 'Hugging Face Diffusers' apart is its focus on real-world applications, utilizing the Hugging Face library's full potential to address current and emerging tasks in AI. Through detailed examples and comprehensive explanations, you will learn how to harness advanced algorithms and models to create high-performing NLP tools. This book is your gateway to mastering the art of NLP with one of the most innovative libraries available today.</w:t>
      </w:r>
    </w:p>
    <w:p w14:paraId="67A7193E" w14:textId="77777777" w:rsidR="00B861C4" w:rsidRPr="00B861C4" w:rsidRDefault="00B861C4" w:rsidP="00B861C4">
      <w:pPr>
        <w:pStyle w:val="BlockText"/>
      </w:pPr>
      <w:r w:rsidRPr="00B861C4">
        <w:t>From beginners in NLP looking to solidify their understanding of the basics to advanced practitioners aiming to enhance their skills with the latest in AI technology, 'Hugging Face Diffusers' offers a wealth of knowledge and expertise for a range of readers. Discover the powerful capabilities of Hugging Face and prepare to transform how you process language data in your projects.</w:t>
      </w:r>
    </w:p>
    <w:p w14:paraId="5E412E43" w14:textId="3B69209A" w:rsidR="00B861C4" w:rsidRDefault="00B861C4" w:rsidP="00B861C4">
      <w:pPr>
        <w:pStyle w:val="Heading2"/>
      </w:pPr>
      <w:r w:rsidRPr="00B861C4">
        <w:t xml:space="preserve">What </w:t>
      </w:r>
      <w:r w:rsidRPr="00B861C4">
        <w:t>will you</w:t>
      </w:r>
      <w:r w:rsidRPr="00B861C4">
        <w:t xml:space="preserve"> learn?</w:t>
      </w:r>
    </w:p>
    <w:p w14:paraId="28E08C5A" w14:textId="3D1361D9" w:rsidR="00B861C4" w:rsidRPr="00B861C4" w:rsidRDefault="00B861C4" w:rsidP="00B861C4">
      <w:pPr>
        <w:pStyle w:val="BlockText"/>
        <w:numPr>
          <w:ilvl w:val="0"/>
          <w:numId w:val="19"/>
        </w:numPr>
        <w:spacing w:before="0" w:after="0"/>
      </w:pPr>
      <w:r w:rsidRPr="00B861C4">
        <w:t>Master NLP fundamentals and applications.</w:t>
      </w:r>
    </w:p>
    <w:p w14:paraId="49752E7D" w14:textId="2B9D918F" w:rsidR="00B861C4" w:rsidRPr="00B861C4" w:rsidRDefault="00B861C4" w:rsidP="00B861C4">
      <w:pPr>
        <w:pStyle w:val="BlockText"/>
        <w:numPr>
          <w:ilvl w:val="0"/>
          <w:numId w:val="19"/>
        </w:numPr>
        <w:spacing w:before="0" w:after="0"/>
      </w:pPr>
      <w:r w:rsidRPr="00B861C4">
        <w:t>Implement sequence labeling with Hugging Face.</w:t>
      </w:r>
    </w:p>
    <w:p w14:paraId="2F854A6D" w14:textId="56E5D89D" w:rsidR="00B861C4" w:rsidRPr="00B861C4" w:rsidRDefault="00B861C4" w:rsidP="00B861C4">
      <w:pPr>
        <w:pStyle w:val="BlockText"/>
        <w:numPr>
          <w:ilvl w:val="0"/>
          <w:numId w:val="19"/>
        </w:numPr>
        <w:spacing w:before="0" w:after="0"/>
      </w:pPr>
      <w:r w:rsidRPr="00B861C4">
        <w:t>Fine-tune models for specialized tasks.</w:t>
      </w:r>
    </w:p>
    <w:p w14:paraId="27850959" w14:textId="4AB3EBAE" w:rsidR="00B861C4" w:rsidRPr="00B861C4" w:rsidRDefault="00B861C4" w:rsidP="00B861C4">
      <w:pPr>
        <w:pStyle w:val="BlockText"/>
        <w:numPr>
          <w:ilvl w:val="0"/>
          <w:numId w:val="19"/>
        </w:numPr>
        <w:spacing w:before="0" w:after="0"/>
      </w:pPr>
      <w:r w:rsidRPr="00B861C4">
        <w:t>Evaluate NLP models' performance accurately.</w:t>
      </w:r>
    </w:p>
    <w:p w14:paraId="35C45554" w14:textId="73655A95" w:rsidR="00B861C4" w:rsidRPr="00B861C4" w:rsidRDefault="00B861C4" w:rsidP="00B861C4">
      <w:pPr>
        <w:pStyle w:val="BlockText"/>
        <w:numPr>
          <w:ilvl w:val="0"/>
          <w:numId w:val="19"/>
        </w:numPr>
        <w:spacing w:before="0" w:after="0"/>
      </w:pPr>
      <w:r w:rsidRPr="00B861C4">
        <w:t>Generate text using advanced GPT models.</w:t>
      </w:r>
    </w:p>
    <w:p w14:paraId="480A419F" w14:textId="1251074F" w:rsidR="00B861C4" w:rsidRPr="00B861C4" w:rsidRDefault="00B861C4" w:rsidP="00B861C4">
      <w:pPr>
        <w:pStyle w:val="BlockText"/>
        <w:numPr>
          <w:ilvl w:val="0"/>
          <w:numId w:val="19"/>
        </w:numPr>
        <w:spacing w:before="0" w:after="0"/>
      </w:pPr>
      <w:r w:rsidRPr="00B861C4">
        <w:t>Apply NER techniques to biomedical texts.</w:t>
      </w:r>
    </w:p>
    <w:p w14:paraId="4C843CE3" w14:textId="5DA3D5E5" w:rsidR="00B861C4" w:rsidRPr="00B861C4" w:rsidRDefault="00B861C4" w:rsidP="00B861C4">
      <w:pPr>
        <w:pStyle w:val="BlockText"/>
        <w:numPr>
          <w:ilvl w:val="0"/>
          <w:numId w:val="19"/>
        </w:numPr>
        <w:spacing w:before="0" w:after="0"/>
      </w:pPr>
      <w:r w:rsidRPr="00B861C4">
        <w:t>Perform POS tagging on social media content</w:t>
      </w:r>
      <w:r>
        <w:t>.</w:t>
      </w:r>
    </w:p>
    <w:p w14:paraId="4BBB78BC" w14:textId="71519CE3" w:rsidR="00B861C4" w:rsidRDefault="00B861C4" w:rsidP="00B861C4">
      <w:pPr>
        <w:pStyle w:val="BlockText"/>
        <w:numPr>
          <w:ilvl w:val="0"/>
          <w:numId w:val="19"/>
        </w:numPr>
        <w:spacing w:before="0" w:after="0"/>
      </w:pPr>
      <w:r w:rsidRPr="00B861C4">
        <w:t>Harness Hugging Face for real-world solutions.</w:t>
      </w:r>
    </w:p>
    <w:p w14:paraId="75981708" w14:textId="77777777" w:rsidR="00B861C4" w:rsidRDefault="00B861C4" w:rsidP="00B861C4"/>
    <w:p w14:paraId="4E78F937" w14:textId="58EE7290" w:rsidR="00B861C4" w:rsidRDefault="00B861C4" w:rsidP="00B861C4">
      <w:pPr>
        <w:pStyle w:val="Heading2"/>
      </w:pPr>
      <w:r w:rsidRPr="00B861C4">
        <w:t>Target Audience</w:t>
      </w:r>
    </w:p>
    <w:p w14:paraId="48047AF8" w14:textId="135D4287" w:rsidR="00B861C4" w:rsidRDefault="00B861C4" w:rsidP="00B861C4">
      <w:pPr>
        <w:pStyle w:val="BlockText"/>
      </w:pPr>
      <w:proofErr w:type="gramStart"/>
      <w:r w:rsidRPr="00B861C4">
        <w:t>Hugging</w:t>
      </w:r>
      <w:proofErr w:type="gramEnd"/>
      <w:r w:rsidRPr="00B861C4">
        <w:t xml:space="preserve"> Face Diffusers" is designed for data scientists, machine learning engineers, and NLP practitioners eager to deepen their understanding of advanced NLP techniques using the Hugging Face library. Whether you are a seasoned expert seeking to enhance your toolset or a mid-level professional aiming to elevate your skills, this book offers a structured learning journey to master text classification, sequence labeling, and text generation. Readers will gain practical insights and hands-on experience to apply state-of-the-art NLP models to real-world challenges, such as sentiment analysis, POS tagging, and more. Ideal for those looking to leverage cutting-edge technologies to create innovative NLP solutions in industries like tech, healthcare, and social media.</w:t>
      </w:r>
    </w:p>
    <w:p w14:paraId="051C5951" w14:textId="1E99123B" w:rsidR="00B861C4" w:rsidRDefault="00B861C4" w:rsidP="00B861C4">
      <w:pPr>
        <w:pStyle w:val="Heading2"/>
      </w:pPr>
      <w:r w:rsidRPr="00B861C4">
        <w:t>Approach</w:t>
      </w:r>
    </w:p>
    <w:p w14:paraId="78D966A4" w14:textId="420BA3C7" w:rsidR="00B861C4" w:rsidRDefault="00B861C4" w:rsidP="00B861C4">
      <w:pPr>
        <w:pStyle w:val="BlockText"/>
      </w:pPr>
      <w:r w:rsidRPr="00B861C4">
        <w:t>Hugging Face Diffusers' offers an in-depth exploration of advanced NLP techniques, enabling readers to effectively implement and fine-tune state-of-the-art models for a variety of tasks. Structured to build skills progressively, the book covers essential concepts before advancing to complex applications, ensuring a comprehensive mastery of both the fundamentals and specialized techniques in real-world scenarios.</w:t>
      </w:r>
    </w:p>
    <w:p w14:paraId="0874497A" w14:textId="275325DD" w:rsidR="00B861C4" w:rsidRDefault="00B861C4" w:rsidP="00B861C4">
      <w:pPr>
        <w:pStyle w:val="Heading2"/>
      </w:pPr>
      <w:r w:rsidRPr="00B861C4">
        <w:t>Author Bio</w:t>
      </w:r>
    </w:p>
    <w:p w14:paraId="023D0B28" w14:textId="5205CE09" w:rsidR="00B861C4" w:rsidRDefault="00B861C4" w:rsidP="00B861C4">
      <w:pPr>
        <w:pStyle w:val="BlockText"/>
      </w:pPr>
      <w:r w:rsidRPr="00B861C4">
        <w:t xml:space="preserve">Paulo H. Leocadio is an esteemed Electronics and Computer Sciences Engineer with a rich background in VLSI Solid State. He holds a </w:t>
      </w:r>
      <w:r w:rsidRPr="00B861C4">
        <w:t>master’s in business administration</w:t>
      </w:r>
      <w:r w:rsidRPr="00B861C4">
        <w:t xml:space="preserve"> with a focus on International Business and a post-graduate certificate in Data Sciences. With over 40 years of experience in the technology sector, including two decades at Microsoft Corp., Paulo is at the forefront of Smart Cities initiatives and AI research. An accomplished author with numerous articles and books on science and technology, he continues to shape the future of AI and data sciences.</w:t>
      </w:r>
    </w:p>
    <w:sectPr w:rsidR="00B861C4">
      <w:footerReference w:type="default" r:id="rId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28763" w14:textId="77777777" w:rsidR="00B861C4" w:rsidRDefault="00B861C4">
      <w:pPr>
        <w:spacing w:after="0" w:line="240" w:lineRule="auto"/>
      </w:pPr>
      <w:r>
        <w:separator/>
      </w:r>
    </w:p>
  </w:endnote>
  <w:endnote w:type="continuationSeparator" w:id="0">
    <w:p w14:paraId="5F12CEB4" w14:textId="77777777" w:rsidR="00B861C4" w:rsidRDefault="00B8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893270"/>
      <w:docPartObj>
        <w:docPartGallery w:val="Page Numbers (Top of Page)"/>
        <w:docPartUnique/>
      </w:docPartObj>
    </w:sdtPr>
    <w:sdtEndPr/>
    <w:sdtContent>
      <w:p w14:paraId="1CD8812D" w14:textId="77777777" w:rsidR="006D435B" w:rsidRDefault="00CD749A">
        <w:pPr>
          <w:pStyle w:val="Footer"/>
        </w:pPr>
        <w:r>
          <w:fldChar w:fldCharType="begin"/>
        </w:r>
        <w:r>
          <w:instrText xml:space="preserve"> PAGE   \* MERGEFORMAT </w:instrText>
        </w:r>
        <w:r>
          <w:fldChar w:fldCharType="separate"/>
        </w:r>
        <w:r w:rsidR="00666F9E">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FC0A2" w14:textId="77777777" w:rsidR="00B861C4" w:rsidRDefault="00B861C4">
      <w:pPr>
        <w:spacing w:after="0" w:line="240" w:lineRule="auto"/>
      </w:pPr>
      <w:r>
        <w:separator/>
      </w:r>
    </w:p>
  </w:footnote>
  <w:footnote w:type="continuationSeparator" w:id="0">
    <w:p w14:paraId="6D4EC972" w14:textId="77777777" w:rsidR="00B861C4" w:rsidRDefault="00B8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D4B7D47"/>
    <w:multiLevelType w:val="hybridMultilevel"/>
    <w:tmpl w:val="9424B4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58A51F0"/>
    <w:multiLevelType w:val="hybridMultilevel"/>
    <w:tmpl w:val="0C86F6C0"/>
    <w:lvl w:ilvl="0" w:tplc="5F8C11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E6211"/>
    <w:multiLevelType w:val="hybridMultilevel"/>
    <w:tmpl w:val="F282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B331B"/>
    <w:multiLevelType w:val="hybridMultilevel"/>
    <w:tmpl w:val="A476C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53922132">
    <w:abstractNumId w:val="5"/>
  </w:num>
  <w:num w:numId="2" w16cid:durableId="1968702761">
    <w:abstractNumId w:val="5"/>
    <w:lvlOverride w:ilvl="0">
      <w:startOverride w:val="1"/>
    </w:lvlOverride>
  </w:num>
  <w:num w:numId="3" w16cid:durableId="1525704096">
    <w:abstractNumId w:val="9"/>
  </w:num>
  <w:num w:numId="4" w16cid:durableId="2061510881">
    <w:abstractNumId w:val="4"/>
  </w:num>
  <w:num w:numId="5" w16cid:durableId="2100785650">
    <w:abstractNumId w:val="16"/>
  </w:num>
  <w:num w:numId="6" w16cid:durableId="935673964">
    <w:abstractNumId w:val="15"/>
  </w:num>
  <w:num w:numId="7" w16cid:durableId="1630088276">
    <w:abstractNumId w:val="8"/>
  </w:num>
  <w:num w:numId="8" w16cid:durableId="1330984703">
    <w:abstractNumId w:val="17"/>
  </w:num>
  <w:num w:numId="9" w16cid:durableId="1836342126">
    <w:abstractNumId w:val="7"/>
  </w:num>
  <w:num w:numId="10" w16cid:durableId="1697658886">
    <w:abstractNumId w:val="10"/>
  </w:num>
  <w:num w:numId="11" w16cid:durableId="180358025">
    <w:abstractNumId w:val="6"/>
  </w:num>
  <w:num w:numId="12" w16cid:durableId="677776279">
    <w:abstractNumId w:val="3"/>
  </w:num>
  <w:num w:numId="13" w16cid:durableId="250747804">
    <w:abstractNumId w:val="2"/>
  </w:num>
  <w:num w:numId="14" w16cid:durableId="491219330">
    <w:abstractNumId w:val="1"/>
  </w:num>
  <w:num w:numId="15" w16cid:durableId="2135901502">
    <w:abstractNumId w:val="0"/>
  </w:num>
  <w:num w:numId="16" w16cid:durableId="1738942705">
    <w:abstractNumId w:val="13"/>
  </w:num>
  <w:num w:numId="17" w16cid:durableId="569461659">
    <w:abstractNumId w:val="12"/>
  </w:num>
  <w:num w:numId="18" w16cid:durableId="1786118405">
    <w:abstractNumId w:val="11"/>
  </w:num>
  <w:num w:numId="19" w16cid:durableId="14408775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revisionView w:inkAnnotation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C4"/>
    <w:rsid w:val="000B4B27"/>
    <w:rsid w:val="002655BD"/>
    <w:rsid w:val="0029097C"/>
    <w:rsid w:val="002B1947"/>
    <w:rsid w:val="0040452B"/>
    <w:rsid w:val="00434192"/>
    <w:rsid w:val="005E7CEF"/>
    <w:rsid w:val="00666F9E"/>
    <w:rsid w:val="006D435B"/>
    <w:rsid w:val="00791AD3"/>
    <w:rsid w:val="008E1F75"/>
    <w:rsid w:val="00B861C4"/>
    <w:rsid w:val="00CC3A7F"/>
    <w:rsid w:val="00CD749A"/>
    <w:rsid w:val="00D54F24"/>
    <w:rsid w:val="00DD0931"/>
    <w:rsid w:val="00E2268F"/>
    <w:rsid w:val="00E9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4B7AD"/>
  <w15:chartTrackingRefBased/>
  <w15:docId w15:val="{2D26CC60-67D5-4A01-9DDC-5FE91AEC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F9E"/>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semiHidden/>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semiHidden/>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semiHidden/>
    <w:unhideWhenUsed/>
    <w:rsid w:val="000B4B27"/>
    <w:rPr>
      <w:color w:val="413C4C" w:themeColor="accent3" w:themeShade="80"/>
      <w:u w:val="single"/>
    </w:rPr>
  </w:style>
  <w:style w:type="paragraph" w:styleId="ListParagraph">
    <w:name w:val="List Paragraph"/>
    <w:basedOn w:val="Normal"/>
    <w:uiPriority w:val="34"/>
    <w:unhideWhenUsed/>
    <w:qFormat/>
    <w:rsid w:val="00B86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 w:id="1260719956">
      <w:bodyDiv w:val="1"/>
      <w:marLeft w:val="0"/>
      <w:marRight w:val="0"/>
      <w:marTop w:val="0"/>
      <w:marBottom w:val="0"/>
      <w:divBdr>
        <w:top w:val="none" w:sz="0" w:space="0" w:color="auto"/>
        <w:left w:val="none" w:sz="0" w:space="0" w:color="auto"/>
        <w:bottom w:val="none" w:sz="0" w:space="0" w:color="auto"/>
        <w:right w:val="none" w:sz="0" w:space="0" w:color="auto"/>
      </w:divBdr>
    </w:div>
    <w:div w:id="1483346944">
      <w:bodyDiv w:val="1"/>
      <w:marLeft w:val="0"/>
      <w:marRight w:val="0"/>
      <w:marTop w:val="0"/>
      <w:marBottom w:val="0"/>
      <w:divBdr>
        <w:top w:val="none" w:sz="0" w:space="0" w:color="auto"/>
        <w:left w:val="none" w:sz="0" w:space="0" w:color="auto"/>
        <w:bottom w:val="none" w:sz="0" w:space="0" w:color="auto"/>
        <w:right w:val="none" w:sz="0" w:space="0" w:color="auto"/>
      </w:divBdr>
    </w:div>
    <w:div w:id="19815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o\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16</TotalTime>
  <Pages>5</Pages>
  <Words>723</Words>
  <Characters>4127</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Hugging Face Diffusers</vt:lpstr>
      <vt:lpstr>Hugging face Diffusers PI</vt:lpstr>
      <vt:lpstr>    Subtitle</vt:lpstr>
      <vt:lpstr>    PacktPub Metadescription</vt:lpstr>
      <vt:lpstr>    Key Features</vt:lpstr>
      <vt:lpstr>    Short Description</vt:lpstr>
      <vt:lpstr>    Long Description</vt:lpstr>
      <vt:lpstr>    What will you learn?</vt:lpstr>
      <vt:lpstr>    Target Audience</vt:lpstr>
      <vt:lpstr>    Approach</vt:lpstr>
      <vt:lpstr>    Author Bio</vt:lpstr>
    </vt:vector>
  </TitlesOfParts>
  <Company>Packt Publishing</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Hugging Face Diffusers</dc:title>
  <dc:subject>Product Information</dc:subject>
  <dc:creator>Paulo H. Leocadio</dc:creator>
  <cp:keywords/>
  <dc:description>v1.0</dc:description>
  <cp:lastModifiedBy>Paulo H. Leocadio</cp:lastModifiedBy>
  <cp:revision>1</cp:revision>
  <dcterms:created xsi:type="dcterms:W3CDTF">2024-06-25T17:18:00Z</dcterms:created>
  <dcterms:modified xsi:type="dcterms:W3CDTF">2024-06-25T17:34:00Z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