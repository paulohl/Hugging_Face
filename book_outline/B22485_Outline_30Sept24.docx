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2C800" w14:textId="77777777" w:rsidR="00CF144A" w:rsidRDefault="00CF144A" w:rsidP="00CF144A">
      <w:r>
        <w:t xml:space="preserve">PART FOUR: DETAILED OUTLINE  </w:t>
      </w:r>
    </w:p>
    <w:p w14:paraId="218F6BBD" w14:textId="77777777" w:rsidR="00CF144A" w:rsidRDefault="00CF144A" w:rsidP="00CF144A"/>
    <w:p w14:paraId="1624ECEE" w14:textId="77777777" w:rsidR="00CF144A" w:rsidRDefault="00CF144A" w:rsidP="00CF144A">
      <w:r>
        <w:t xml:space="preserve">  </w:t>
      </w:r>
    </w:p>
    <w:p w14:paraId="21A233F0" w14:textId="77777777" w:rsidR="00CF144A" w:rsidRDefault="00CF144A" w:rsidP="00CF144A"/>
    <w:p w14:paraId="66AF50FB" w14:textId="77777777" w:rsidR="00CF144A" w:rsidRDefault="00CF144A" w:rsidP="00CF144A">
      <w:r>
        <w:t xml:space="preserve">  </w:t>
      </w:r>
    </w:p>
    <w:p w14:paraId="6EC2A25E" w14:textId="77777777" w:rsidR="00CF144A" w:rsidRDefault="00CF144A" w:rsidP="00CF144A"/>
    <w:p w14:paraId="3BDBF3A6" w14:textId="57AFDEB4" w:rsidR="00CF144A" w:rsidRDefault="00CF144A" w:rsidP="00CF144A">
      <w:r>
        <w:t xml:space="preserve">PART 1: Foundations of Hugging Face </w:t>
      </w:r>
      <w:r w:rsidR="00F734F7">
        <w:t>Diffusers</w:t>
      </w:r>
      <w:r>
        <w:t xml:space="preserve"> Library </w:t>
      </w:r>
    </w:p>
    <w:p w14:paraId="001EF8C2" w14:textId="77777777" w:rsidR="00CF144A" w:rsidRDefault="00CF144A" w:rsidP="00CF144A"/>
    <w:p w14:paraId="3F39C899" w14:textId="34AC74AA" w:rsidR="00CF144A" w:rsidRDefault="00CF144A" w:rsidP="00CF144A">
      <w:r>
        <w:t xml:space="preserve">Part 1 of the book serves as an introduction to the Hugging Face </w:t>
      </w:r>
      <w:r w:rsidR="00F734F7">
        <w:t>Diffusers</w:t>
      </w:r>
      <w:r>
        <w:t xml:space="preserve"> library and its applications in natural language processing (NLP). Readers will gain a foundational understanding of NLP concepts, deep learning fundamentals, and the role of the Hugging Face </w:t>
      </w:r>
      <w:r w:rsidR="00F734F7">
        <w:t>Diffusers</w:t>
      </w:r>
      <w:r>
        <w:t xml:space="preserve"> library in enabling state-of-the-art NLP solutions. </w:t>
      </w:r>
    </w:p>
    <w:p w14:paraId="26D1702C" w14:textId="77777777" w:rsidR="00CF144A" w:rsidRDefault="00CF144A" w:rsidP="00CF144A"/>
    <w:p w14:paraId="4133BF64" w14:textId="77777777" w:rsidR="00CF144A" w:rsidRDefault="00CF144A" w:rsidP="00CF144A"/>
    <w:p w14:paraId="79423FC2" w14:textId="57047D37" w:rsidR="00CF144A" w:rsidRDefault="00CF144A" w:rsidP="00E60F89">
      <w:pPr>
        <w:pStyle w:val="H1-Section"/>
      </w:pPr>
      <w:r>
        <w:t xml:space="preserve">CHAPTER 1: Introduction to Hugging Face </w:t>
      </w:r>
      <w:r w:rsidR="00F734F7">
        <w:t>Diffusers</w:t>
      </w:r>
      <w:r>
        <w:t xml:space="preserve"> Library - 35 pages  </w:t>
      </w:r>
    </w:p>
    <w:p w14:paraId="7D94ECE9" w14:textId="77777777" w:rsidR="00CF144A" w:rsidRDefault="00CF144A" w:rsidP="00CF144A"/>
    <w:p w14:paraId="5551952A" w14:textId="6244908D" w:rsidR="00CF144A" w:rsidRDefault="00CF144A" w:rsidP="00CF144A">
      <w:r>
        <w:t xml:space="preserve">This chapter provides an in-depth exploration of the Hugging Face </w:t>
      </w:r>
      <w:r w:rsidR="00F734F7">
        <w:t>Diffusers</w:t>
      </w:r>
      <w:r>
        <w:t xml:space="preserve"> library, focusing on its capabilities for NLP tasks. Readers will learn how to leverage the library for model training, fine-tuning, and inference, gaining practical insights into building and deploying NLP models.  </w:t>
      </w:r>
    </w:p>
    <w:p w14:paraId="35D4431A" w14:textId="77777777" w:rsidR="00CF144A" w:rsidRDefault="00CF144A" w:rsidP="00CF144A"/>
    <w:p w14:paraId="2B1F03EE" w14:textId="77777777" w:rsidR="00CF144A" w:rsidRDefault="00CF144A" w:rsidP="00CF144A">
      <w:r>
        <w:t xml:space="preserve"> </w:t>
      </w:r>
    </w:p>
    <w:p w14:paraId="5FE67FE0" w14:textId="77777777" w:rsidR="00CF144A" w:rsidRDefault="00CF144A" w:rsidP="00CF144A"/>
    <w:p w14:paraId="28C499FB" w14:textId="77777777" w:rsidR="00CF144A" w:rsidRDefault="00CF144A" w:rsidP="00CF144A">
      <w:r>
        <w:t xml:space="preserve">Level: Basic Main  </w:t>
      </w:r>
    </w:p>
    <w:p w14:paraId="1953F15A" w14:textId="77777777" w:rsidR="00CF144A" w:rsidRDefault="00CF144A" w:rsidP="00CF144A"/>
    <w:p w14:paraId="445EC1E4" w14:textId="77777777" w:rsidR="00CF144A" w:rsidRDefault="00CF144A" w:rsidP="00CF144A">
      <w:r>
        <w:t xml:space="preserve"> </w:t>
      </w:r>
    </w:p>
    <w:p w14:paraId="02412A83" w14:textId="77777777" w:rsidR="00CF144A" w:rsidRDefault="00CF144A" w:rsidP="00CF144A"/>
    <w:p w14:paraId="19089F89" w14:textId="77777777" w:rsidR="00CF144A" w:rsidRDefault="00CF144A" w:rsidP="00CF144A">
      <w:r>
        <w:t xml:space="preserve">Main Chapter Headings:  </w:t>
      </w:r>
    </w:p>
    <w:p w14:paraId="7ADD0A3C" w14:textId="77777777" w:rsidR="00CF144A" w:rsidRDefault="00CF144A" w:rsidP="00CF144A"/>
    <w:p w14:paraId="0CDE8ADF" w14:textId="77777777" w:rsidR="00CF144A" w:rsidRDefault="00CF144A" w:rsidP="00CF144A">
      <w:r>
        <w:t xml:space="preserve"> </w:t>
      </w:r>
    </w:p>
    <w:p w14:paraId="50825637" w14:textId="77777777" w:rsidR="00CF144A" w:rsidRDefault="00CF144A" w:rsidP="00CF144A"/>
    <w:p w14:paraId="33326794" w14:textId="7B6A6ECD" w:rsidR="00CF144A" w:rsidRDefault="00CF144A" w:rsidP="00CF144A">
      <w:r>
        <w:t xml:space="preserve">Overview of Hugging Face </w:t>
      </w:r>
      <w:r w:rsidR="00F734F7">
        <w:t>Diffusers</w:t>
      </w:r>
      <w:r>
        <w:t xml:space="preserve"> Library </w:t>
      </w:r>
    </w:p>
    <w:p w14:paraId="2FBC6C50" w14:textId="77777777" w:rsidR="00CF144A" w:rsidRDefault="00CF144A" w:rsidP="00CF144A"/>
    <w:p w14:paraId="6A9400D7" w14:textId="3D2998CC" w:rsidR="00CF144A" w:rsidRDefault="00CF144A" w:rsidP="00CF144A">
      <w:r>
        <w:t xml:space="preserve">Introduction to the Hugging Face </w:t>
      </w:r>
      <w:r w:rsidR="00F734F7">
        <w:t>Diffusers</w:t>
      </w:r>
      <w:r>
        <w:t xml:space="preserve"> library. </w:t>
      </w:r>
    </w:p>
    <w:p w14:paraId="4AF138C2" w14:textId="77777777" w:rsidR="00CF144A" w:rsidRDefault="00CF144A" w:rsidP="00CF144A"/>
    <w:p w14:paraId="231B3F99" w14:textId="77777777" w:rsidR="00CF144A" w:rsidRDefault="00CF144A" w:rsidP="00CF144A">
      <w:r>
        <w:t xml:space="preserve">Key features and functionalities. </w:t>
      </w:r>
    </w:p>
    <w:p w14:paraId="6763913E" w14:textId="77777777" w:rsidR="00CF144A" w:rsidRDefault="00CF144A" w:rsidP="00CF144A"/>
    <w:p w14:paraId="71C7EE5B" w14:textId="77777777" w:rsidR="00CF144A" w:rsidRDefault="00CF144A" w:rsidP="00CF144A">
      <w:r>
        <w:t xml:space="preserve">Comparison with other NLP libraries. </w:t>
      </w:r>
    </w:p>
    <w:p w14:paraId="1E101C69" w14:textId="77777777" w:rsidR="00CF144A" w:rsidRDefault="00CF144A" w:rsidP="00CF144A"/>
    <w:p w14:paraId="6B1EABA7" w14:textId="7FD79A5B" w:rsidR="00CF144A" w:rsidRDefault="00CF144A" w:rsidP="00CF144A">
      <w:r>
        <w:t xml:space="preserve">Model Training with Hugging Face </w:t>
      </w:r>
      <w:r w:rsidR="00F734F7">
        <w:t>Diffusers</w:t>
      </w:r>
      <w:r>
        <w:t xml:space="preserve"> </w:t>
      </w:r>
    </w:p>
    <w:p w14:paraId="12AC18C3" w14:textId="77777777" w:rsidR="00CF144A" w:rsidRDefault="00CF144A" w:rsidP="00CF144A"/>
    <w:p w14:paraId="6F3EA450" w14:textId="77777777" w:rsidR="00CF144A" w:rsidRDefault="00CF144A" w:rsidP="00CF144A">
      <w:r>
        <w:t xml:space="preserve">Setting up the environment and installation. </w:t>
      </w:r>
    </w:p>
    <w:p w14:paraId="51328919" w14:textId="77777777" w:rsidR="00CF144A" w:rsidRDefault="00CF144A" w:rsidP="00CF144A"/>
    <w:p w14:paraId="1AC25DA0" w14:textId="77777777" w:rsidR="00CF144A" w:rsidRDefault="00CF144A" w:rsidP="00CF144A">
      <w:r>
        <w:t xml:space="preserve">Loading and preparing datasets. </w:t>
      </w:r>
    </w:p>
    <w:p w14:paraId="2D8E78ED" w14:textId="77777777" w:rsidR="00CF144A" w:rsidRDefault="00CF144A" w:rsidP="00CF144A"/>
    <w:p w14:paraId="4DC1DF9C" w14:textId="0D498382" w:rsidR="00CF144A" w:rsidRDefault="00CF144A" w:rsidP="00CF144A">
      <w:r>
        <w:t xml:space="preserve">Training models from scratch using Hugging Face </w:t>
      </w:r>
      <w:r w:rsidR="00F734F7">
        <w:t>Diffusers</w:t>
      </w:r>
      <w:r>
        <w:t xml:space="preserve">. </w:t>
      </w:r>
    </w:p>
    <w:p w14:paraId="21AC3067" w14:textId="77777777" w:rsidR="00CF144A" w:rsidRDefault="00CF144A" w:rsidP="00CF144A"/>
    <w:p w14:paraId="65C992E4" w14:textId="5846BBD0" w:rsidR="00CF144A" w:rsidRDefault="00CF144A" w:rsidP="00CF144A">
      <w:r>
        <w:t xml:space="preserve">Fine-tuning Models with Hugging Face </w:t>
      </w:r>
      <w:r w:rsidR="00F734F7">
        <w:t>Diffusers</w:t>
      </w:r>
      <w:r>
        <w:t xml:space="preserve"> </w:t>
      </w:r>
    </w:p>
    <w:p w14:paraId="01152CDE" w14:textId="77777777" w:rsidR="00CF144A" w:rsidRDefault="00CF144A" w:rsidP="00CF144A"/>
    <w:p w14:paraId="2466F3AD" w14:textId="77777777" w:rsidR="00CF144A" w:rsidRDefault="00CF144A" w:rsidP="00CF144A">
      <w:r>
        <w:t xml:space="preserve">Importance of fine-tuning pre-trained models. </w:t>
      </w:r>
    </w:p>
    <w:p w14:paraId="1C9F0214" w14:textId="77777777" w:rsidR="00CF144A" w:rsidRDefault="00CF144A" w:rsidP="00CF144A"/>
    <w:p w14:paraId="1B1F6A29" w14:textId="77777777" w:rsidR="00CF144A" w:rsidRDefault="00CF144A" w:rsidP="00CF144A">
      <w:r>
        <w:t xml:space="preserve">Step-by-step guide to fine-tuning models for specific NLP tasks. </w:t>
      </w:r>
    </w:p>
    <w:p w14:paraId="1F385B29" w14:textId="77777777" w:rsidR="00CF144A" w:rsidRDefault="00CF144A" w:rsidP="00CF144A"/>
    <w:p w14:paraId="500DEED3" w14:textId="77777777" w:rsidR="00CF144A" w:rsidRDefault="00CF144A" w:rsidP="00CF144A">
      <w:r>
        <w:t xml:space="preserve">Best practices for optimizing fine-tuning performance. </w:t>
      </w:r>
    </w:p>
    <w:p w14:paraId="418FFC51" w14:textId="77777777" w:rsidR="00CF144A" w:rsidRDefault="00CF144A" w:rsidP="00CF144A"/>
    <w:p w14:paraId="4BCF818C" w14:textId="2C9FED23" w:rsidR="00CF144A" w:rsidRDefault="00CF144A" w:rsidP="00CF144A">
      <w:r>
        <w:t xml:space="preserve">Inference and Deployment with Hugging Face </w:t>
      </w:r>
      <w:r w:rsidR="00F734F7">
        <w:t>Diffusers</w:t>
      </w:r>
      <w:r>
        <w:t xml:space="preserve"> </w:t>
      </w:r>
    </w:p>
    <w:p w14:paraId="72A9B4B1" w14:textId="77777777" w:rsidR="00CF144A" w:rsidRDefault="00CF144A" w:rsidP="00CF144A"/>
    <w:p w14:paraId="7385EC86" w14:textId="77777777" w:rsidR="00CF144A" w:rsidRDefault="00CF144A" w:rsidP="00CF144A">
      <w:r>
        <w:t xml:space="preserve">Performing inference with trained models. </w:t>
      </w:r>
    </w:p>
    <w:p w14:paraId="73CFC531" w14:textId="77777777" w:rsidR="00CF144A" w:rsidRDefault="00CF144A" w:rsidP="00CF144A"/>
    <w:p w14:paraId="04CCD407" w14:textId="77777777" w:rsidR="00CF144A" w:rsidRDefault="00CF144A" w:rsidP="00CF144A">
      <w:r>
        <w:t xml:space="preserve">Techniques for deploying models in production. </w:t>
      </w:r>
    </w:p>
    <w:p w14:paraId="40EEC152" w14:textId="77777777" w:rsidR="00CF144A" w:rsidRDefault="00CF144A" w:rsidP="00CF144A"/>
    <w:p w14:paraId="227B4A25" w14:textId="77777777" w:rsidR="00CF144A" w:rsidRDefault="00CF144A" w:rsidP="00CF144A">
      <w:r>
        <w:t xml:space="preserve">Monitoring and maintaining deployed models. </w:t>
      </w:r>
    </w:p>
    <w:p w14:paraId="6ED841BC" w14:textId="77777777" w:rsidR="00CF144A" w:rsidRDefault="00CF144A" w:rsidP="00CF144A"/>
    <w:p w14:paraId="795EB065" w14:textId="77777777" w:rsidR="00CF144A" w:rsidRDefault="00CF144A" w:rsidP="00CF144A">
      <w:r>
        <w:t xml:space="preserve"> </w:t>
      </w:r>
    </w:p>
    <w:p w14:paraId="40A2107F" w14:textId="77777777" w:rsidR="00CF144A" w:rsidRDefault="00CF144A" w:rsidP="00CF144A"/>
    <w:p w14:paraId="245FB114" w14:textId="77777777" w:rsidR="00CF144A" w:rsidRDefault="00CF144A" w:rsidP="00CF144A">
      <w:r>
        <w:t xml:space="preserve">Skills Learned:  </w:t>
      </w:r>
    </w:p>
    <w:p w14:paraId="0619170C" w14:textId="77777777" w:rsidR="00CF144A" w:rsidRDefault="00CF144A" w:rsidP="00CF144A"/>
    <w:p w14:paraId="0B95E57A" w14:textId="77777777" w:rsidR="00CF144A" w:rsidRDefault="00CF144A" w:rsidP="00CF144A">
      <w:r>
        <w:t xml:space="preserve"> </w:t>
      </w:r>
    </w:p>
    <w:p w14:paraId="1091430E" w14:textId="77777777" w:rsidR="00CF144A" w:rsidRDefault="00CF144A" w:rsidP="00CF144A"/>
    <w:p w14:paraId="2FC6195F" w14:textId="0E5911A3" w:rsidR="00CF144A" w:rsidRDefault="00CF144A" w:rsidP="00CF144A">
      <w:r>
        <w:t xml:space="preserve">Understand the functionalities and features of the Hugging Face </w:t>
      </w:r>
      <w:r w:rsidR="00F734F7">
        <w:t>Diffusers</w:t>
      </w:r>
      <w:r>
        <w:t xml:space="preserve"> library. </w:t>
      </w:r>
    </w:p>
    <w:p w14:paraId="5DC82E92" w14:textId="77777777" w:rsidR="00CF144A" w:rsidRDefault="00CF144A" w:rsidP="00CF144A"/>
    <w:p w14:paraId="63AF87CE" w14:textId="0A065D5B" w:rsidR="00CF144A" w:rsidRDefault="00CF144A" w:rsidP="00CF144A">
      <w:r>
        <w:t xml:space="preserve">Learn how to train and fine-tune NLP models using the Hugging Face </w:t>
      </w:r>
      <w:r w:rsidR="00F734F7">
        <w:t>Diffusers</w:t>
      </w:r>
      <w:r>
        <w:t xml:space="preserve"> library. </w:t>
      </w:r>
    </w:p>
    <w:p w14:paraId="5FF9D1D6" w14:textId="77777777" w:rsidR="00CF144A" w:rsidRDefault="00CF144A" w:rsidP="00CF144A"/>
    <w:p w14:paraId="0DF3DD15" w14:textId="77777777" w:rsidR="00CF144A" w:rsidRDefault="00CF144A" w:rsidP="00CF144A">
      <w:r>
        <w:t xml:space="preserve">Gain proficiency in deploying NLP models for inference and production use. </w:t>
      </w:r>
    </w:p>
    <w:p w14:paraId="5F75160A" w14:textId="77777777" w:rsidR="00CF144A" w:rsidRDefault="00CF144A" w:rsidP="00CF144A"/>
    <w:p w14:paraId="29DB6C4E" w14:textId="77777777" w:rsidR="00CF144A" w:rsidRDefault="00CF144A" w:rsidP="00CF144A">
      <w:r>
        <w:t xml:space="preserve"> </w:t>
      </w:r>
    </w:p>
    <w:p w14:paraId="61D6AAAD" w14:textId="77777777" w:rsidR="00CF144A" w:rsidRDefault="00CF144A" w:rsidP="00CF144A"/>
    <w:p w14:paraId="035E8D7C" w14:textId="313815F2" w:rsidR="00CF144A" w:rsidRDefault="00CF144A" w:rsidP="00CF144A">
      <w:r>
        <w:t xml:space="preserve">PART 2: Practical Applications of Hugging Face </w:t>
      </w:r>
      <w:r w:rsidR="00F734F7">
        <w:t>Diffusers</w:t>
      </w:r>
      <w:r>
        <w:t xml:space="preserve"> Library </w:t>
      </w:r>
    </w:p>
    <w:p w14:paraId="5D669155" w14:textId="77777777" w:rsidR="00CF144A" w:rsidRDefault="00CF144A" w:rsidP="00CF144A"/>
    <w:p w14:paraId="42E24810" w14:textId="4FAEACFF" w:rsidR="00CF144A" w:rsidRDefault="00CF144A" w:rsidP="00CF144A">
      <w:r>
        <w:t xml:space="preserve">Part 2 of the book explores practical applications of the Hugging Face </w:t>
      </w:r>
      <w:r w:rsidR="00F734F7">
        <w:t>Diffusers</w:t>
      </w:r>
      <w:r>
        <w:t xml:space="preserve"> library in solving real-world generative tasks and natural language processing (NLP) problems. Readers will gain proficiency in leveraging the library for various tasks, including image generation, text-to-image, text generation, text classification, sequence labeling, and advanced generative tasks. </w:t>
      </w:r>
    </w:p>
    <w:p w14:paraId="7DF37403" w14:textId="77777777" w:rsidR="00CF144A" w:rsidRDefault="00CF144A" w:rsidP="00CF144A"/>
    <w:p w14:paraId="7FB68DFF" w14:textId="7B2F826F" w:rsidR="00CF144A" w:rsidRDefault="00CF144A" w:rsidP="00E60F89">
      <w:pPr>
        <w:pStyle w:val="H1-Section"/>
      </w:pPr>
      <w:r>
        <w:t xml:space="preserve">CHAPTER 2: Utilizing Hugging Face </w:t>
      </w:r>
      <w:r w:rsidR="00F734F7">
        <w:t>Diffusers</w:t>
      </w:r>
      <w:r>
        <w:t xml:space="preserve"> for Text Classification </w:t>
      </w:r>
    </w:p>
    <w:p w14:paraId="19727A08" w14:textId="77777777" w:rsidR="00CF144A" w:rsidRDefault="00CF144A" w:rsidP="00CF144A"/>
    <w:p w14:paraId="57C04B43" w14:textId="77777777" w:rsidR="00CF144A" w:rsidRDefault="00CF144A" w:rsidP="00CF144A">
      <w:r>
        <w:t xml:space="preserve">- 35 pages  </w:t>
      </w:r>
    </w:p>
    <w:p w14:paraId="071438B0" w14:textId="77777777" w:rsidR="00CF144A" w:rsidRDefault="00CF144A" w:rsidP="00CF144A"/>
    <w:p w14:paraId="2DCF6845" w14:textId="77777777" w:rsidR="00CF144A" w:rsidRDefault="00CF144A" w:rsidP="00CF144A">
      <w:r>
        <w:t xml:space="preserve"> </w:t>
      </w:r>
    </w:p>
    <w:p w14:paraId="08DFD89D" w14:textId="77777777" w:rsidR="00CF144A" w:rsidRDefault="00CF144A" w:rsidP="00CF144A"/>
    <w:p w14:paraId="0E85C5B2" w14:textId="68ABC752" w:rsidR="00CF144A" w:rsidRDefault="00CF144A" w:rsidP="00CF144A">
      <w:r>
        <w:t xml:space="preserve">This chapter provides an in-depth exploration of text generation and classification tasks using the Hugging Face </w:t>
      </w:r>
      <w:r w:rsidR="00F734F7">
        <w:t>Diffusers</w:t>
      </w:r>
      <w:r>
        <w:t xml:space="preserve"> library. Readers will learn how to preprocess text data, fine-tune pre-trained models for classification and generation, and evaluate model performance. Practical examples will cover scenarios such as sentiment analysis, topic classification, and generating creative text in various styles and domains. </w:t>
      </w:r>
    </w:p>
    <w:p w14:paraId="3CFDFC28" w14:textId="77777777" w:rsidR="00CF144A" w:rsidRDefault="00CF144A" w:rsidP="00CF144A"/>
    <w:p w14:paraId="76BF50BC" w14:textId="77777777" w:rsidR="00CF144A" w:rsidRDefault="00CF144A" w:rsidP="00CF144A">
      <w:r>
        <w:t xml:space="preserve"> </w:t>
      </w:r>
    </w:p>
    <w:p w14:paraId="24894412" w14:textId="77777777" w:rsidR="00CF144A" w:rsidRDefault="00CF144A" w:rsidP="00CF144A"/>
    <w:p w14:paraId="41051F1C" w14:textId="77777777" w:rsidR="00CF144A" w:rsidRDefault="00CF144A" w:rsidP="00CF144A">
      <w:r>
        <w:t xml:space="preserve">Level: Intermediate </w:t>
      </w:r>
    </w:p>
    <w:p w14:paraId="7C875454" w14:textId="77777777" w:rsidR="00CF144A" w:rsidRDefault="00CF144A" w:rsidP="00CF144A"/>
    <w:p w14:paraId="6EBB0E94" w14:textId="77777777" w:rsidR="00CF144A" w:rsidRDefault="00CF144A" w:rsidP="00CF144A">
      <w:r>
        <w:t xml:space="preserve"> </w:t>
      </w:r>
    </w:p>
    <w:p w14:paraId="192B2B8B" w14:textId="77777777" w:rsidR="00CF144A" w:rsidRDefault="00CF144A" w:rsidP="00CF144A"/>
    <w:p w14:paraId="28323D01" w14:textId="77777777" w:rsidR="00CF144A" w:rsidRDefault="00CF144A" w:rsidP="00CF144A">
      <w:r>
        <w:t xml:space="preserve">Main Chapter Headings: </w:t>
      </w:r>
    </w:p>
    <w:p w14:paraId="2A5B0A1C" w14:textId="77777777" w:rsidR="00CF144A" w:rsidRDefault="00CF144A" w:rsidP="00CF144A"/>
    <w:p w14:paraId="019F973D" w14:textId="77777777" w:rsidR="00CF144A" w:rsidRDefault="00CF144A" w:rsidP="00CF144A">
      <w:r>
        <w:t xml:space="preserve"> </w:t>
      </w:r>
    </w:p>
    <w:p w14:paraId="6279A213" w14:textId="77777777" w:rsidR="00CF144A" w:rsidRDefault="00CF144A" w:rsidP="00CF144A"/>
    <w:p w14:paraId="6F4BA577" w14:textId="77777777" w:rsidR="00CF144A" w:rsidRDefault="00CF144A" w:rsidP="00CF144A">
      <w:r>
        <w:t xml:space="preserve">Introduction to Text Classification </w:t>
      </w:r>
    </w:p>
    <w:p w14:paraId="4417C77B" w14:textId="77777777" w:rsidR="00CF144A" w:rsidRDefault="00CF144A" w:rsidP="00CF144A"/>
    <w:p w14:paraId="5F4CA042" w14:textId="77777777" w:rsidR="00CF144A" w:rsidRDefault="00CF144A" w:rsidP="00CF144A">
      <w:r>
        <w:t xml:space="preserve">Preprocessing Text Data </w:t>
      </w:r>
    </w:p>
    <w:p w14:paraId="19ACF75E" w14:textId="77777777" w:rsidR="00CF144A" w:rsidRDefault="00CF144A" w:rsidP="00CF144A"/>
    <w:p w14:paraId="1B9AA080" w14:textId="210A7D51" w:rsidR="00CF144A" w:rsidRDefault="00CF144A" w:rsidP="00CF144A">
      <w:r>
        <w:t xml:space="preserve">Fine-tuning Pre-trained Models with Hugging Face </w:t>
      </w:r>
      <w:r w:rsidR="00F734F7">
        <w:t>Diffusers</w:t>
      </w:r>
      <w:r>
        <w:t xml:space="preserve"> </w:t>
      </w:r>
    </w:p>
    <w:p w14:paraId="160C0FB1" w14:textId="77777777" w:rsidR="00CF144A" w:rsidRDefault="00CF144A" w:rsidP="00CF144A"/>
    <w:p w14:paraId="67C2ADD3" w14:textId="77777777" w:rsidR="00CF144A" w:rsidRDefault="00CF144A" w:rsidP="00CF144A">
      <w:r>
        <w:t xml:space="preserve">Evaluating Model Performance </w:t>
      </w:r>
    </w:p>
    <w:p w14:paraId="32935E28" w14:textId="77777777" w:rsidR="00CF144A" w:rsidRDefault="00CF144A" w:rsidP="00CF144A"/>
    <w:p w14:paraId="5A8FEA97" w14:textId="77777777" w:rsidR="00CF144A" w:rsidRDefault="00CF144A" w:rsidP="00CF144A">
      <w:r>
        <w:t xml:space="preserve">Application: Sentiment Analysis </w:t>
      </w:r>
    </w:p>
    <w:p w14:paraId="5E277653" w14:textId="77777777" w:rsidR="00CF144A" w:rsidRDefault="00CF144A" w:rsidP="00CF144A"/>
    <w:p w14:paraId="2AF33555" w14:textId="77777777" w:rsidR="00CF144A" w:rsidRDefault="00CF144A" w:rsidP="00CF144A">
      <w:r>
        <w:t xml:space="preserve">Application: Topic Classification </w:t>
      </w:r>
    </w:p>
    <w:p w14:paraId="4F51B5ED" w14:textId="77777777" w:rsidR="00CF144A" w:rsidRDefault="00CF144A" w:rsidP="00CF144A"/>
    <w:p w14:paraId="0CBD19D8" w14:textId="77777777" w:rsidR="00CF144A" w:rsidRDefault="00CF144A" w:rsidP="00CF144A">
      <w:r>
        <w:t xml:space="preserve">Overview of Text Generation </w:t>
      </w:r>
    </w:p>
    <w:p w14:paraId="4D9537A7" w14:textId="77777777" w:rsidR="00CF144A" w:rsidRDefault="00CF144A" w:rsidP="00CF144A"/>
    <w:p w14:paraId="7084E6BE" w14:textId="77777777" w:rsidR="00CF144A" w:rsidRDefault="00CF144A" w:rsidP="00CF144A">
      <w:r>
        <w:t xml:space="preserve">Autoregressive Models: GPT and Its Variants </w:t>
      </w:r>
    </w:p>
    <w:p w14:paraId="35950880" w14:textId="77777777" w:rsidR="00CF144A" w:rsidRDefault="00CF144A" w:rsidP="00CF144A"/>
    <w:p w14:paraId="3173EB8B" w14:textId="77777777" w:rsidR="00CF144A" w:rsidRDefault="00CF144A" w:rsidP="00CF144A">
      <w:r>
        <w:t xml:space="preserve">Fine-tuning GPT for Text Generation </w:t>
      </w:r>
    </w:p>
    <w:p w14:paraId="4720138E" w14:textId="77777777" w:rsidR="00CF144A" w:rsidRDefault="00CF144A" w:rsidP="00CF144A"/>
    <w:p w14:paraId="349B032E" w14:textId="77777777" w:rsidR="00CF144A" w:rsidRDefault="00CF144A" w:rsidP="00CF144A">
      <w:r>
        <w:t xml:space="preserve">Application: Generating Dialogue Responses </w:t>
      </w:r>
    </w:p>
    <w:p w14:paraId="39D5D853" w14:textId="77777777" w:rsidR="00CF144A" w:rsidRDefault="00CF144A" w:rsidP="00CF144A"/>
    <w:p w14:paraId="5BD8AF1C" w14:textId="77777777" w:rsidR="00CF144A" w:rsidRDefault="00CF144A" w:rsidP="00CF144A">
      <w:r>
        <w:t xml:space="preserve">Application: Generating Creative Writing Samples </w:t>
      </w:r>
    </w:p>
    <w:p w14:paraId="22C29F8A" w14:textId="77777777" w:rsidR="00CF144A" w:rsidRDefault="00CF144A" w:rsidP="00CF144A"/>
    <w:p w14:paraId="1F6F26DC" w14:textId="77777777" w:rsidR="00CF144A" w:rsidRDefault="00CF144A" w:rsidP="00CF144A">
      <w:r>
        <w:t xml:space="preserve"> </w:t>
      </w:r>
    </w:p>
    <w:p w14:paraId="06328278" w14:textId="77777777" w:rsidR="00CF144A" w:rsidRDefault="00CF144A" w:rsidP="00CF144A"/>
    <w:p w14:paraId="5AC3E014" w14:textId="77777777" w:rsidR="00CF144A" w:rsidRDefault="00CF144A" w:rsidP="00CF144A">
      <w:r>
        <w:t xml:space="preserve">Skills learned: </w:t>
      </w:r>
    </w:p>
    <w:p w14:paraId="277838BB" w14:textId="77777777" w:rsidR="00CF144A" w:rsidRDefault="00CF144A" w:rsidP="00CF144A"/>
    <w:p w14:paraId="4A253320" w14:textId="77777777" w:rsidR="00CF144A" w:rsidRDefault="00CF144A" w:rsidP="00CF144A">
      <w:r>
        <w:t xml:space="preserve"> </w:t>
      </w:r>
    </w:p>
    <w:p w14:paraId="1027409F" w14:textId="77777777" w:rsidR="00CF144A" w:rsidRDefault="00CF144A" w:rsidP="00CF144A"/>
    <w:p w14:paraId="4CE6E01D" w14:textId="77777777" w:rsidR="00CF144A" w:rsidRDefault="00CF144A" w:rsidP="00CF144A">
      <w:r>
        <w:t xml:space="preserve">Fundamentals of text classification and generation </w:t>
      </w:r>
    </w:p>
    <w:p w14:paraId="503095E5" w14:textId="77777777" w:rsidR="00CF144A" w:rsidRDefault="00CF144A" w:rsidP="00CF144A"/>
    <w:p w14:paraId="72F35877" w14:textId="77777777" w:rsidR="00CF144A" w:rsidRDefault="00CF144A" w:rsidP="00CF144A">
      <w:r>
        <w:t xml:space="preserve">Preprocessing techniques for text data </w:t>
      </w:r>
    </w:p>
    <w:p w14:paraId="7C95CB1B" w14:textId="77777777" w:rsidR="00CF144A" w:rsidRDefault="00CF144A" w:rsidP="00CF144A"/>
    <w:p w14:paraId="199DD102" w14:textId="2A764ED0" w:rsidR="00CF144A" w:rsidRDefault="00CF144A" w:rsidP="00CF144A">
      <w:r>
        <w:t xml:space="preserve">Utilizing Hugging Face </w:t>
      </w:r>
      <w:r w:rsidR="00F734F7">
        <w:t>Diffusers</w:t>
      </w:r>
      <w:r>
        <w:t xml:space="preserve"> for fine-tuning models </w:t>
      </w:r>
    </w:p>
    <w:p w14:paraId="5667F97D" w14:textId="77777777" w:rsidR="00CF144A" w:rsidRDefault="00CF144A" w:rsidP="00CF144A"/>
    <w:p w14:paraId="6DDB205A" w14:textId="77777777" w:rsidR="00CF144A" w:rsidRDefault="00CF144A" w:rsidP="00CF144A">
      <w:r>
        <w:t xml:space="preserve">Evaluating model performance for classification and generation tasks </w:t>
      </w:r>
    </w:p>
    <w:p w14:paraId="0A7504C6" w14:textId="77777777" w:rsidR="00CF144A" w:rsidRDefault="00CF144A" w:rsidP="00CF144A"/>
    <w:p w14:paraId="4644DEF2" w14:textId="77777777" w:rsidR="00CF144A" w:rsidRDefault="00CF144A" w:rsidP="00CF144A">
      <w:r>
        <w:t xml:space="preserve">Applying techniques to real-world scenarios using the library </w:t>
      </w:r>
    </w:p>
    <w:p w14:paraId="5B29BA89" w14:textId="77777777" w:rsidR="00CF144A" w:rsidRDefault="00CF144A" w:rsidP="00CF144A"/>
    <w:p w14:paraId="592AF267" w14:textId="17BA58DB" w:rsidR="00CF144A" w:rsidRDefault="00CF144A" w:rsidP="00E60F89">
      <w:pPr>
        <w:pStyle w:val="H1-Section"/>
      </w:pPr>
      <w:r>
        <w:t xml:space="preserve">CHAPTER 3: Advanced Generative Tasks with Hugging Face </w:t>
      </w:r>
      <w:r w:rsidR="00F734F7">
        <w:t>Diffusers</w:t>
      </w:r>
      <w:r>
        <w:t xml:space="preserve">- 25 pages.  </w:t>
      </w:r>
    </w:p>
    <w:p w14:paraId="5FA238BA" w14:textId="77777777" w:rsidR="00CF144A" w:rsidRDefault="00CF144A" w:rsidP="00CF144A"/>
    <w:p w14:paraId="6D671335" w14:textId="77777777" w:rsidR="00CF144A" w:rsidRDefault="00CF144A" w:rsidP="00CF144A">
      <w:r>
        <w:t xml:space="preserve"> </w:t>
      </w:r>
    </w:p>
    <w:p w14:paraId="2658B7B7" w14:textId="77777777" w:rsidR="00CF144A" w:rsidRDefault="00CF144A" w:rsidP="00CF144A"/>
    <w:p w14:paraId="348CAAD8" w14:textId="62EF947C" w:rsidR="00CF144A" w:rsidRDefault="00CF144A" w:rsidP="00CF144A">
      <w:r>
        <w:t xml:space="preserve">This chapter introduces text generation tasks using the Hugging Face </w:t>
      </w:r>
      <w:r w:rsidR="00F734F7">
        <w:t>Diffusers</w:t>
      </w:r>
      <w:r>
        <w:t xml:space="preserve"> library, such as text or image-to-video generation and depth-to-image synthesis. Readers will learn how to create complex generative models and apply them to various multimedia tasks. </w:t>
      </w:r>
    </w:p>
    <w:p w14:paraId="1382DF43" w14:textId="77777777" w:rsidR="00CF144A" w:rsidRDefault="00CF144A" w:rsidP="00CF144A"/>
    <w:p w14:paraId="1EBBC90F" w14:textId="77777777" w:rsidR="00CF144A" w:rsidRDefault="00CF144A" w:rsidP="00CF144A">
      <w:r>
        <w:t xml:space="preserve"> </w:t>
      </w:r>
    </w:p>
    <w:p w14:paraId="251D1560" w14:textId="77777777" w:rsidR="00CF144A" w:rsidRDefault="00CF144A" w:rsidP="00CF144A"/>
    <w:p w14:paraId="67C9BDF1" w14:textId="77777777" w:rsidR="00CF144A" w:rsidRDefault="00CF144A" w:rsidP="00CF144A">
      <w:r>
        <w:t xml:space="preserve">Level: Advanced </w:t>
      </w:r>
    </w:p>
    <w:p w14:paraId="4188BDFD" w14:textId="77777777" w:rsidR="00CF144A" w:rsidRDefault="00CF144A" w:rsidP="00CF144A"/>
    <w:p w14:paraId="35ED5AEB" w14:textId="77777777" w:rsidR="00CF144A" w:rsidRDefault="00CF144A" w:rsidP="00CF144A">
      <w:r>
        <w:t xml:space="preserve"> </w:t>
      </w:r>
    </w:p>
    <w:p w14:paraId="6DC5B233" w14:textId="77777777" w:rsidR="00CF144A" w:rsidRDefault="00CF144A" w:rsidP="00CF144A"/>
    <w:p w14:paraId="54523DA5" w14:textId="77777777" w:rsidR="00CF144A" w:rsidRDefault="00CF144A" w:rsidP="00CF144A">
      <w:r>
        <w:t xml:space="preserve">Main Chapter Headings: </w:t>
      </w:r>
    </w:p>
    <w:p w14:paraId="7213CB2A" w14:textId="77777777" w:rsidR="00CF144A" w:rsidRDefault="00CF144A" w:rsidP="00CF144A"/>
    <w:p w14:paraId="7C65FD7F" w14:textId="77777777" w:rsidR="00CF144A" w:rsidRDefault="00CF144A" w:rsidP="00CF144A">
      <w:r>
        <w:t xml:space="preserve"> </w:t>
      </w:r>
    </w:p>
    <w:p w14:paraId="6FBAD90F" w14:textId="77777777" w:rsidR="00CF144A" w:rsidRDefault="00CF144A" w:rsidP="00CF144A"/>
    <w:p w14:paraId="6E261240" w14:textId="77777777" w:rsidR="00CF144A" w:rsidRDefault="00CF144A" w:rsidP="00CF144A">
      <w:r>
        <w:t xml:space="preserve">Overview of Text Generation </w:t>
      </w:r>
    </w:p>
    <w:p w14:paraId="4597208E" w14:textId="77777777" w:rsidR="00CF144A" w:rsidRDefault="00CF144A" w:rsidP="00CF144A"/>
    <w:p w14:paraId="51C8B270" w14:textId="77777777" w:rsidR="00CF144A" w:rsidRDefault="00CF144A" w:rsidP="00CF144A">
      <w:r>
        <w:t xml:space="preserve">Autoregressive Models: GPT and Its Variants </w:t>
      </w:r>
    </w:p>
    <w:p w14:paraId="1B725E23" w14:textId="77777777" w:rsidR="00CF144A" w:rsidRDefault="00CF144A" w:rsidP="00CF144A"/>
    <w:p w14:paraId="0D922A54" w14:textId="77777777" w:rsidR="00CF144A" w:rsidRDefault="00CF144A" w:rsidP="00CF144A">
      <w:r>
        <w:t xml:space="preserve">Fine-tuning GPT for Text Generation </w:t>
      </w:r>
    </w:p>
    <w:p w14:paraId="3B6E822D" w14:textId="77777777" w:rsidR="00CF144A" w:rsidRDefault="00CF144A" w:rsidP="00CF144A"/>
    <w:p w14:paraId="1984D1E4" w14:textId="77777777" w:rsidR="00CF144A" w:rsidRDefault="00CF144A" w:rsidP="00CF144A">
      <w:r>
        <w:t xml:space="preserve">Application: Generating Dialogue Responses </w:t>
      </w:r>
    </w:p>
    <w:p w14:paraId="1774CDA1" w14:textId="77777777" w:rsidR="00CF144A" w:rsidRDefault="00CF144A" w:rsidP="00CF144A"/>
    <w:p w14:paraId="77015CFF" w14:textId="77777777" w:rsidR="00CF144A" w:rsidRDefault="00CF144A" w:rsidP="00CF144A">
      <w:r>
        <w:t xml:space="preserve">Application: Generating Creative Writing Samples </w:t>
      </w:r>
    </w:p>
    <w:p w14:paraId="0A5995BB" w14:textId="77777777" w:rsidR="00CF144A" w:rsidRDefault="00CF144A" w:rsidP="00CF144A"/>
    <w:p w14:paraId="29D1DA69" w14:textId="77777777" w:rsidR="00CF144A" w:rsidRDefault="00CF144A" w:rsidP="00CF144A">
      <w:r>
        <w:t xml:space="preserve"> </w:t>
      </w:r>
    </w:p>
    <w:p w14:paraId="72B4BFD0" w14:textId="77777777" w:rsidR="00CF144A" w:rsidRDefault="00CF144A" w:rsidP="00CF144A"/>
    <w:p w14:paraId="1B2F8E51" w14:textId="77777777" w:rsidR="00CF144A" w:rsidRDefault="00CF144A" w:rsidP="00CF144A">
      <w:r>
        <w:t xml:space="preserve">Skills learned: </w:t>
      </w:r>
    </w:p>
    <w:p w14:paraId="0A7387BB" w14:textId="77777777" w:rsidR="00CF144A" w:rsidRDefault="00CF144A" w:rsidP="00CF144A"/>
    <w:p w14:paraId="0D2ABD4B" w14:textId="77777777" w:rsidR="00CF144A" w:rsidRDefault="00CF144A" w:rsidP="00CF144A">
      <w:r>
        <w:t xml:space="preserve"> </w:t>
      </w:r>
    </w:p>
    <w:p w14:paraId="3BACAE1A" w14:textId="77777777" w:rsidR="00CF144A" w:rsidRDefault="00CF144A" w:rsidP="00CF144A"/>
    <w:p w14:paraId="6A9FFCB3" w14:textId="77777777" w:rsidR="00CF144A" w:rsidRDefault="00CF144A" w:rsidP="00CF144A">
      <w:r>
        <w:t xml:space="preserve">Techniques for advanced generative tasks </w:t>
      </w:r>
    </w:p>
    <w:p w14:paraId="16AE5664" w14:textId="77777777" w:rsidR="00CF144A" w:rsidRDefault="00CF144A" w:rsidP="00CF144A"/>
    <w:p w14:paraId="6AE604B1" w14:textId="6ABBFB1A" w:rsidR="00CF144A" w:rsidRDefault="00CF144A" w:rsidP="00CF144A">
      <w:r>
        <w:t>Implementing complex models for multimedia applications</w:t>
      </w:r>
    </w:p>
    <w:p w14:paraId="154EDBDC" w14:textId="77777777" w:rsidR="00CF144A" w:rsidRDefault="00CF144A" w:rsidP="00CF144A"/>
    <w:p w14:paraId="0D554D95" w14:textId="1C204B77" w:rsidR="00CF144A" w:rsidRDefault="00CF144A" w:rsidP="00E60F89">
      <w:pPr>
        <w:pStyle w:val="H1-Section"/>
      </w:pPr>
      <w:r>
        <w:t xml:space="preserve">CHAPTER 4: Sequence Labeling with Hugging Face </w:t>
      </w:r>
      <w:r w:rsidR="00F734F7">
        <w:t>Diffusers</w:t>
      </w:r>
      <w:r>
        <w:t xml:space="preserve"> - 30 pages  </w:t>
      </w:r>
    </w:p>
    <w:p w14:paraId="1C8E0B9F" w14:textId="77777777" w:rsidR="00CF144A" w:rsidRDefault="00CF144A" w:rsidP="00CF144A"/>
    <w:p w14:paraId="106098F9" w14:textId="77777777" w:rsidR="00CF144A" w:rsidRDefault="00CF144A" w:rsidP="00CF144A">
      <w:r>
        <w:t xml:space="preserve"> </w:t>
      </w:r>
    </w:p>
    <w:p w14:paraId="64D94380" w14:textId="77777777" w:rsidR="00CF144A" w:rsidRDefault="00CF144A" w:rsidP="00CF144A"/>
    <w:p w14:paraId="7DFF646E" w14:textId="1DFBD5B8" w:rsidR="00CF144A" w:rsidRDefault="00CF144A" w:rsidP="00CF144A">
      <w:r>
        <w:t xml:space="preserve">This chapter introduces sequence labeling tasks such as Named Entity Recognition (NER) and Part-of-Speech (POS) tagging using the Hugging Face </w:t>
      </w:r>
      <w:r w:rsidR="00F734F7">
        <w:t>Diffusers</w:t>
      </w:r>
      <w:r>
        <w:t xml:space="preserve"> library. It includes model training, evaluation, and practical applications in domains like biomedical text and social media analysis. </w:t>
      </w:r>
    </w:p>
    <w:p w14:paraId="49BCD57C" w14:textId="77777777" w:rsidR="00CF144A" w:rsidRDefault="00CF144A" w:rsidP="00CF144A"/>
    <w:p w14:paraId="6C56C3E5" w14:textId="77777777" w:rsidR="00CF144A" w:rsidRDefault="00CF144A" w:rsidP="00CF144A">
      <w:r>
        <w:t xml:space="preserve"> </w:t>
      </w:r>
    </w:p>
    <w:p w14:paraId="57A61DD4" w14:textId="77777777" w:rsidR="00CF144A" w:rsidRDefault="00CF144A" w:rsidP="00CF144A"/>
    <w:p w14:paraId="1AD32EC0" w14:textId="77777777" w:rsidR="00CF144A" w:rsidRDefault="00CF144A" w:rsidP="00CF144A">
      <w:r>
        <w:t xml:space="preserve">Level: Intermediate </w:t>
      </w:r>
    </w:p>
    <w:p w14:paraId="32B54255" w14:textId="77777777" w:rsidR="00CF144A" w:rsidRDefault="00CF144A" w:rsidP="00CF144A"/>
    <w:p w14:paraId="6EBE94C3" w14:textId="77777777" w:rsidR="00CF144A" w:rsidRDefault="00CF144A" w:rsidP="00CF144A">
      <w:r>
        <w:t xml:space="preserve"> </w:t>
      </w:r>
    </w:p>
    <w:p w14:paraId="205DED89" w14:textId="77777777" w:rsidR="00CF144A" w:rsidRDefault="00CF144A" w:rsidP="00CF144A"/>
    <w:p w14:paraId="4E6E5B70" w14:textId="77777777" w:rsidR="00CF144A" w:rsidRDefault="00CF144A" w:rsidP="00CF144A">
      <w:r>
        <w:t xml:space="preserve">Main Chapter Headings: </w:t>
      </w:r>
    </w:p>
    <w:p w14:paraId="7AB6BA24" w14:textId="77777777" w:rsidR="00CF144A" w:rsidRDefault="00CF144A" w:rsidP="00CF144A"/>
    <w:p w14:paraId="4F0FEAD7" w14:textId="77777777" w:rsidR="00CF144A" w:rsidRDefault="00CF144A" w:rsidP="00CF144A">
      <w:r>
        <w:t xml:space="preserve"> </w:t>
      </w:r>
    </w:p>
    <w:p w14:paraId="30B12C5F" w14:textId="77777777" w:rsidR="00CF144A" w:rsidRDefault="00CF144A" w:rsidP="00CF144A"/>
    <w:p w14:paraId="1800126E" w14:textId="77777777" w:rsidR="00CF144A" w:rsidRDefault="00CF144A" w:rsidP="00CF144A">
      <w:r>
        <w:t xml:space="preserve">Introduction to Sequence Labeling </w:t>
      </w:r>
    </w:p>
    <w:p w14:paraId="55CFB83D" w14:textId="77777777" w:rsidR="00CF144A" w:rsidRDefault="00CF144A" w:rsidP="00CF144A"/>
    <w:p w14:paraId="1CDBD16E" w14:textId="77777777" w:rsidR="00CF144A" w:rsidRDefault="00CF144A" w:rsidP="00CF144A">
      <w:r>
        <w:t xml:space="preserve">Named Entity Recognition (NER) </w:t>
      </w:r>
    </w:p>
    <w:p w14:paraId="37FE3790" w14:textId="77777777" w:rsidR="00CF144A" w:rsidRDefault="00CF144A" w:rsidP="00CF144A"/>
    <w:p w14:paraId="2EA6578B" w14:textId="77777777" w:rsidR="00CF144A" w:rsidRDefault="00CF144A" w:rsidP="00CF144A">
      <w:r>
        <w:t xml:space="preserve">Part-of-Speech (POS) Tagging </w:t>
      </w:r>
    </w:p>
    <w:p w14:paraId="3E794D3B" w14:textId="77777777" w:rsidR="00CF144A" w:rsidRDefault="00CF144A" w:rsidP="00CF144A"/>
    <w:p w14:paraId="4E94B330" w14:textId="77777777" w:rsidR="00CF144A" w:rsidRDefault="00CF144A" w:rsidP="00CF144A">
      <w:r>
        <w:t xml:space="preserve">Model Training and Evaluation </w:t>
      </w:r>
    </w:p>
    <w:p w14:paraId="39AB21B6" w14:textId="77777777" w:rsidR="00CF144A" w:rsidRDefault="00CF144A" w:rsidP="00CF144A"/>
    <w:p w14:paraId="753924D2" w14:textId="77777777" w:rsidR="00CF144A" w:rsidRDefault="00CF144A" w:rsidP="00CF144A">
      <w:r>
        <w:t xml:space="preserve">Application: NER on Biomedical Text </w:t>
      </w:r>
    </w:p>
    <w:p w14:paraId="2C468719" w14:textId="77777777" w:rsidR="00CF144A" w:rsidRDefault="00CF144A" w:rsidP="00CF144A"/>
    <w:p w14:paraId="28B998D5" w14:textId="77777777" w:rsidR="00CF144A" w:rsidRDefault="00CF144A" w:rsidP="00CF144A">
      <w:r>
        <w:t xml:space="preserve">Application: POS Tagging on Social Media Text </w:t>
      </w:r>
    </w:p>
    <w:p w14:paraId="7328F98B" w14:textId="77777777" w:rsidR="00CF144A" w:rsidRDefault="00CF144A" w:rsidP="00CF144A"/>
    <w:p w14:paraId="05FA455B" w14:textId="77777777" w:rsidR="00CF144A" w:rsidRDefault="00CF144A" w:rsidP="00CF144A">
      <w:r>
        <w:t xml:space="preserve"> </w:t>
      </w:r>
    </w:p>
    <w:p w14:paraId="6D437146" w14:textId="77777777" w:rsidR="00CF144A" w:rsidRDefault="00CF144A" w:rsidP="00CF144A"/>
    <w:p w14:paraId="4F5D73A1" w14:textId="77777777" w:rsidR="00CF144A" w:rsidRDefault="00CF144A" w:rsidP="00CF144A">
      <w:r>
        <w:t xml:space="preserve">Skills learned: </w:t>
      </w:r>
    </w:p>
    <w:p w14:paraId="4F29C23A" w14:textId="77777777" w:rsidR="00CF144A" w:rsidRDefault="00CF144A" w:rsidP="00CF144A"/>
    <w:p w14:paraId="100D03A4" w14:textId="77777777" w:rsidR="00CF144A" w:rsidRDefault="00CF144A" w:rsidP="00CF144A">
      <w:r>
        <w:t xml:space="preserve"> </w:t>
      </w:r>
    </w:p>
    <w:p w14:paraId="5E515283" w14:textId="77777777" w:rsidR="00CF144A" w:rsidRDefault="00CF144A" w:rsidP="00CF144A"/>
    <w:p w14:paraId="70D764AC" w14:textId="77777777" w:rsidR="00CF144A" w:rsidRDefault="00CF144A" w:rsidP="00CF144A">
      <w:r>
        <w:t xml:space="preserve">Techniques for sequence labeling tasks </w:t>
      </w:r>
    </w:p>
    <w:p w14:paraId="123E08B5" w14:textId="77777777" w:rsidR="00CF144A" w:rsidRDefault="00CF144A" w:rsidP="00CF144A"/>
    <w:p w14:paraId="70E0C2B8" w14:textId="77777777" w:rsidR="00CF144A" w:rsidRDefault="00CF144A" w:rsidP="00CF144A">
      <w:r>
        <w:t xml:space="preserve">Implementing NER and POS tagging with the library </w:t>
      </w:r>
    </w:p>
    <w:p w14:paraId="799B0B2B" w14:textId="77777777" w:rsidR="00CF144A" w:rsidRDefault="00CF144A" w:rsidP="00CF144A"/>
    <w:p w14:paraId="4C087A6A" w14:textId="77777777" w:rsidR="00CF144A" w:rsidRDefault="00CF144A" w:rsidP="00CF144A">
      <w:r>
        <w:t xml:space="preserve">Applying models to specific domains for practical use </w:t>
      </w:r>
    </w:p>
    <w:p w14:paraId="7C4D0FD8" w14:textId="77777777" w:rsidR="00CF144A" w:rsidRDefault="00CF144A" w:rsidP="00CF144A"/>
    <w:p w14:paraId="3365BB6B" w14:textId="77777777" w:rsidR="00CF144A" w:rsidRDefault="00CF144A" w:rsidP="00CF144A">
      <w:r>
        <w:t xml:space="preserve"> </w:t>
      </w:r>
    </w:p>
    <w:p w14:paraId="60D3CBB7" w14:textId="77777777" w:rsidR="00CF144A" w:rsidRDefault="00CF144A" w:rsidP="00CF144A"/>
    <w:p w14:paraId="098A2A61" w14:textId="4898D308" w:rsidR="00CF144A" w:rsidRDefault="00CF144A" w:rsidP="00CF144A">
      <w:r>
        <w:t xml:space="preserve"> </w:t>
      </w:r>
    </w:p>
    <w:p w14:paraId="14888E01" w14:textId="77777777" w:rsidR="00CF144A" w:rsidRDefault="00CF144A" w:rsidP="00CF144A"/>
    <w:p w14:paraId="55BC69C5" w14:textId="77777777" w:rsidR="00CF144A" w:rsidRDefault="00CF144A" w:rsidP="00CF144A">
      <w:r>
        <w:t xml:space="preserve"> </w:t>
      </w:r>
    </w:p>
    <w:p w14:paraId="38328741" w14:textId="77777777" w:rsidR="00CF144A" w:rsidRDefault="00CF144A" w:rsidP="00CF144A"/>
    <w:p w14:paraId="057B968B" w14:textId="29E4B745" w:rsidR="00CF144A" w:rsidRDefault="00CF144A" w:rsidP="00E60F89">
      <w:pPr>
        <w:pStyle w:val="H1-Section"/>
      </w:pPr>
      <w:r>
        <w:t xml:space="preserve">CHAPTER 5: </w:t>
      </w:r>
      <w:r>
        <w:rPr>
          <w:rFonts w:ascii="Arial" w:hAnsi="Arial" w:cs="Arial"/>
        </w:rPr>
        <w:t>​</w:t>
      </w:r>
      <w:r>
        <w:t xml:space="preserve">Transfer Learning for NLP Tasks - 25 pages  </w:t>
      </w:r>
    </w:p>
    <w:p w14:paraId="714B025F" w14:textId="77777777" w:rsidR="00CF144A" w:rsidRDefault="00CF144A" w:rsidP="00CF144A"/>
    <w:p w14:paraId="65A6F956" w14:textId="77777777" w:rsidR="00CF144A" w:rsidRDefault="00CF144A" w:rsidP="00CF144A">
      <w:r>
        <w:t xml:space="preserve"> </w:t>
      </w:r>
    </w:p>
    <w:p w14:paraId="51B837C6" w14:textId="77777777" w:rsidR="00CF144A" w:rsidRDefault="00CF144A" w:rsidP="00CF144A"/>
    <w:p w14:paraId="23409779" w14:textId="6142C43D" w:rsidR="00CF144A" w:rsidRDefault="00CF144A" w:rsidP="00CF144A">
      <w:r>
        <w:t xml:space="preserve">This chapter focuses on transfer learning techniques for NLP tasks using the Hugging Face </w:t>
      </w:r>
      <w:r w:rsidR="00F734F7">
        <w:t>Diffusers</w:t>
      </w:r>
      <w:r>
        <w:t xml:space="preserve"> library. It includes leveraging pre-trained models, fine-tuning for sentiment analysis, text classification, and adapting models to new tasks with minimal additional training. </w:t>
      </w:r>
    </w:p>
    <w:p w14:paraId="7FFFD00D" w14:textId="77777777" w:rsidR="00CF144A" w:rsidRDefault="00CF144A" w:rsidP="00CF144A"/>
    <w:p w14:paraId="13DD6D6C" w14:textId="77777777" w:rsidR="00CF144A" w:rsidRDefault="00CF144A" w:rsidP="00CF144A">
      <w:r>
        <w:t xml:space="preserve"> </w:t>
      </w:r>
    </w:p>
    <w:p w14:paraId="30BB94E3" w14:textId="77777777" w:rsidR="00CF144A" w:rsidRDefault="00CF144A" w:rsidP="00CF144A"/>
    <w:p w14:paraId="274B9B56" w14:textId="77777777" w:rsidR="00CF144A" w:rsidRDefault="00CF144A" w:rsidP="00CF144A">
      <w:r>
        <w:t xml:space="preserve">Level: Intermediate </w:t>
      </w:r>
    </w:p>
    <w:p w14:paraId="1A93080A" w14:textId="77777777" w:rsidR="00CF144A" w:rsidRDefault="00CF144A" w:rsidP="00CF144A"/>
    <w:p w14:paraId="15A81A4A" w14:textId="77777777" w:rsidR="00CF144A" w:rsidRDefault="00CF144A" w:rsidP="00CF144A">
      <w:r>
        <w:t xml:space="preserve"> </w:t>
      </w:r>
    </w:p>
    <w:p w14:paraId="6D053444" w14:textId="77777777" w:rsidR="00CF144A" w:rsidRDefault="00CF144A" w:rsidP="00CF144A"/>
    <w:p w14:paraId="7BB2F50F" w14:textId="77777777" w:rsidR="00CF144A" w:rsidRDefault="00CF144A" w:rsidP="00CF144A">
      <w:r>
        <w:t xml:space="preserve">Main Chapter Headings: </w:t>
      </w:r>
    </w:p>
    <w:p w14:paraId="1B703112" w14:textId="77777777" w:rsidR="00CF144A" w:rsidRDefault="00CF144A" w:rsidP="00CF144A"/>
    <w:p w14:paraId="3A173351" w14:textId="77777777" w:rsidR="00CF144A" w:rsidRDefault="00CF144A" w:rsidP="00CF144A">
      <w:r>
        <w:t xml:space="preserve"> </w:t>
      </w:r>
    </w:p>
    <w:p w14:paraId="2718719C" w14:textId="77777777" w:rsidR="00CF144A" w:rsidRDefault="00CF144A" w:rsidP="00CF144A"/>
    <w:p w14:paraId="6FCB3693" w14:textId="77777777" w:rsidR="00CF144A" w:rsidRDefault="00CF144A" w:rsidP="00CF144A">
      <w:r>
        <w:t xml:space="preserve">Introduction to Transfer Learning for NLP </w:t>
      </w:r>
    </w:p>
    <w:p w14:paraId="61F99B7D" w14:textId="77777777" w:rsidR="00CF144A" w:rsidRDefault="00CF144A" w:rsidP="00CF144A"/>
    <w:p w14:paraId="3FCEEE71" w14:textId="596F548A" w:rsidR="00CF144A" w:rsidRDefault="00CF144A" w:rsidP="00CF144A">
      <w:r>
        <w:t xml:space="preserve">Transfer Learning Techniques with Hugging Face </w:t>
      </w:r>
      <w:r w:rsidR="00F734F7">
        <w:t>Diffusers</w:t>
      </w:r>
      <w:r>
        <w:t xml:space="preserve"> </w:t>
      </w:r>
    </w:p>
    <w:p w14:paraId="009E2B56" w14:textId="77777777" w:rsidR="00CF144A" w:rsidRDefault="00CF144A" w:rsidP="00CF144A"/>
    <w:p w14:paraId="4EF14441" w14:textId="77777777" w:rsidR="00CF144A" w:rsidRDefault="00CF144A" w:rsidP="00CF144A">
      <w:r>
        <w:t xml:space="preserve">Fine-tuning Pre-trained Models for NLP Tasks </w:t>
      </w:r>
    </w:p>
    <w:p w14:paraId="18D44C6E" w14:textId="77777777" w:rsidR="00CF144A" w:rsidRDefault="00CF144A" w:rsidP="00CF144A"/>
    <w:p w14:paraId="2384DC99" w14:textId="77777777" w:rsidR="00CF144A" w:rsidRDefault="00CF144A" w:rsidP="00CF144A">
      <w:r>
        <w:t xml:space="preserve">Transfer Learning Applications </w:t>
      </w:r>
    </w:p>
    <w:p w14:paraId="3B0F9BBF" w14:textId="77777777" w:rsidR="00CF144A" w:rsidRDefault="00CF144A" w:rsidP="00CF144A"/>
    <w:p w14:paraId="60D6B0C6" w14:textId="77777777" w:rsidR="00CF144A" w:rsidRDefault="00CF144A" w:rsidP="00CF144A">
      <w:r>
        <w:t xml:space="preserve">Application: Fine-tuning for Sentiment Analysis </w:t>
      </w:r>
    </w:p>
    <w:p w14:paraId="27487339" w14:textId="77777777" w:rsidR="00CF144A" w:rsidRDefault="00CF144A" w:rsidP="00CF144A"/>
    <w:p w14:paraId="21791CA3" w14:textId="77777777" w:rsidR="00CF144A" w:rsidRDefault="00CF144A" w:rsidP="00CF144A">
      <w:r>
        <w:t xml:space="preserve">Application: Fine-tuning for Text Classification </w:t>
      </w:r>
    </w:p>
    <w:p w14:paraId="3E4C6544" w14:textId="77777777" w:rsidR="00CF144A" w:rsidRDefault="00CF144A" w:rsidP="00CF144A"/>
    <w:p w14:paraId="13D5C98F" w14:textId="77777777" w:rsidR="00CF144A" w:rsidRDefault="00CF144A" w:rsidP="00CF144A">
      <w:r>
        <w:t xml:space="preserve"> </w:t>
      </w:r>
    </w:p>
    <w:p w14:paraId="0BA21CFD" w14:textId="77777777" w:rsidR="00CF144A" w:rsidRDefault="00CF144A" w:rsidP="00CF144A"/>
    <w:p w14:paraId="653EC590" w14:textId="77777777" w:rsidR="00CF144A" w:rsidRDefault="00CF144A" w:rsidP="00CF144A">
      <w:r>
        <w:t xml:space="preserve">Skills learned: </w:t>
      </w:r>
    </w:p>
    <w:p w14:paraId="342E133C" w14:textId="77777777" w:rsidR="00CF144A" w:rsidRDefault="00CF144A" w:rsidP="00CF144A"/>
    <w:p w14:paraId="66A4AA2E" w14:textId="77777777" w:rsidR="00CF144A" w:rsidRDefault="00CF144A" w:rsidP="00CF144A">
      <w:r>
        <w:t xml:space="preserve"> </w:t>
      </w:r>
    </w:p>
    <w:p w14:paraId="56218831" w14:textId="77777777" w:rsidR="00CF144A" w:rsidRDefault="00CF144A" w:rsidP="00CF144A"/>
    <w:p w14:paraId="5F72A5B4" w14:textId="77777777" w:rsidR="00CF144A" w:rsidRDefault="00CF144A" w:rsidP="00CF144A">
      <w:r>
        <w:t xml:space="preserve">Understanding transfer learning in NLP </w:t>
      </w:r>
    </w:p>
    <w:p w14:paraId="4C4BC56E" w14:textId="77777777" w:rsidR="00CF144A" w:rsidRDefault="00CF144A" w:rsidP="00CF144A"/>
    <w:p w14:paraId="11E1DB0A" w14:textId="77777777" w:rsidR="00CF144A" w:rsidRDefault="00CF144A" w:rsidP="00CF144A">
      <w:r>
        <w:t xml:space="preserve">Techniques for fine-tuning models with the library </w:t>
      </w:r>
    </w:p>
    <w:p w14:paraId="209CCC73" w14:textId="77777777" w:rsidR="00CF144A" w:rsidRDefault="00CF144A" w:rsidP="00CF144A"/>
    <w:p w14:paraId="3A5C2BFF" w14:textId="77777777" w:rsidR="00CF144A" w:rsidRDefault="00CF144A" w:rsidP="00CF144A">
      <w:r>
        <w:t xml:space="preserve">Applying transfer learning to real-world NLP problems </w:t>
      </w:r>
    </w:p>
    <w:p w14:paraId="7D10B5C4" w14:textId="77777777" w:rsidR="00CF144A" w:rsidRDefault="00CF144A" w:rsidP="00CF144A"/>
    <w:p w14:paraId="051A2222" w14:textId="77777777" w:rsidR="00CF144A" w:rsidRDefault="00CF144A" w:rsidP="00CF144A">
      <w:r>
        <w:t xml:space="preserve"> </w:t>
      </w:r>
    </w:p>
    <w:p w14:paraId="569C24A1" w14:textId="77777777" w:rsidR="00CF144A" w:rsidRDefault="00CF144A" w:rsidP="00CF144A"/>
    <w:p w14:paraId="3F3609C2" w14:textId="1F0B200E" w:rsidR="00CF144A" w:rsidRDefault="00CF144A" w:rsidP="00CF144A">
      <w:r>
        <w:t xml:space="preserve">PART 3: Advanced Applications with Hugging Face </w:t>
      </w:r>
      <w:r w:rsidR="00F734F7">
        <w:t>Diffusers</w:t>
      </w:r>
      <w:r>
        <w:rPr>
          <w:rFonts w:ascii="Arial" w:hAnsi="Arial" w:cs="Arial"/>
        </w:rPr>
        <w:t>​</w:t>
      </w:r>
      <w:r>
        <w:t xml:space="preserve"> </w:t>
      </w:r>
    </w:p>
    <w:p w14:paraId="17212614" w14:textId="77777777" w:rsidR="00CF144A" w:rsidRDefault="00CF144A" w:rsidP="00CF144A"/>
    <w:p w14:paraId="6DBE957E" w14:textId="08D97E79" w:rsidR="00CF144A" w:rsidRDefault="00CF144A" w:rsidP="00CF144A">
      <w:r>
        <w:t xml:space="preserve">Part 3 of the book focuses on advanced applications of the Hugging Face </w:t>
      </w:r>
      <w:r w:rsidR="00F734F7">
        <w:t>Diffusers</w:t>
      </w:r>
      <w:r>
        <w:t xml:space="preserve"> library, including pipelines, schedulers, and advanced inference techniques. </w:t>
      </w:r>
    </w:p>
    <w:p w14:paraId="437A06DF" w14:textId="77777777" w:rsidR="00CF144A" w:rsidRDefault="00CF144A" w:rsidP="00CF144A"/>
    <w:p w14:paraId="3B667BD8" w14:textId="77777777" w:rsidR="00CF144A" w:rsidRDefault="00CF144A" w:rsidP="00CF144A">
      <w:r>
        <w:t xml:space="preserve"> </w:t>
      </w:r>
    </w:p>
    <w:p w14:paraId="65A9D759" w14:textId="77777777" w:rsidR="00CF144A" w:rsidRDefault="00CF144A" w:rsidP="00CF144A"/>
    <w:p w14:paraId="3FB74EEB" w14:textId="1AD5A314" w:rsidR="00CF144A" w:rsidRDefault="00CF144A" w:rsidP="00E60F89">
      <w:pPr>
        <w:pStyle w:val="H1-Section"/>
      </w:pPr>
      <w:r>
        <w:t xml:space="preserve">CHAPTER 6: Pipelines in Hugging Face </w:t>
      </w:r>
      <w:r w:rsidR="00F734F7">
        <w:t>Diffusers</w:t>
      </w:r>
      <w:r>
        <w:t xml:space="preserve"> – 25 pages. </w:t>
      </w:r>
    </w:p>
    <w:p w14:paraId="765B6230" w14:textId="77777777" w:rsidR="00CF144A" w:rsidRDefault="00CF144A" w:rsidP="00CF144A"/>
    <w:p w14:paraId="2AD2BCF5" w14:textId="77777777" w:rsidR="00CF144A" w:rsidRDefault="00CF144A" w:rsidP="00CF144A">
      <w:r>
        <w:t xml:space="preserve"> </w:t>
      </w:r>
    </w:p>
    <w:p w14:paraId="71A7BDAC" w14:textId="77777777" w:rsidR="00CF144A" w:rsidRDefault="00CF144A" w:rsidP="00CF144A"/>
    <w:p w14:paraId="4B2451F1" w14:textId="10DDF5CF" w:rsidR="00CF144A" w:rsidRDefault="00CF144A" w:rsidP="00CF144A">
      <w:r>
        <w:t xml:space="preserve">This chapter introduces pipelines in the Hugging Face </w:t>
      </w:r>
      <w:r w:rsidR="00F734F7">
        <w:t>Diffusers</w:t>
      </w:r>
      <w:r>
        <w:t xml:space="preserve"> library, covering their setup, customization, and various use cases. Readers will learn how to build custom pipelines, adapt them for different schedulers, and explore practical applications through case studies. </w:t>
      </w:r>
    </w:p>
    <w:p w14:paraId="4B68581A" w14:textId="77777777" w:rsidR="00CF144A" w:rsidRDefault="00CF144A" w:rsidP="00CF144A"/>
    <w:p w14:paraId="7D08B735" w14:textId="77777777" w:rsidR="00CF144A" w:rsidRDefault="00CF144A" w:rsidP="00CF144A">
      <w:r>
        <w:t xml:space="preserve">Level: Advanced </w:t>
      </w:r>
    </w:p>
    <w:p w14:paraId="52695D52" w14:textId="77777777" w:rsidR="00CF144A" w:rsidRDefault="00CF144A" w:rsidP="00CF144A"/>
    <w:p w14:paraId="2F2DF060" w14:textId="77777777" w:rsidR="00CF144A" w:rsidRDefault="00CF144A" w:rsidP="00CF144A">
      <w:r>
        <w:t xml:space="preserve"> </w:t>
      </w:r>
    </w:p>
    <w:p w14:paraId="106B67B2" w14:textId="77777777" w:rsidR="00CF144A" w:rsidRDefault="00CF144A" w:rsidP="00CF144A"/>
    <w:p w14:paraId="0375E2D2" w14:textId="77777777" w:rsidR="00CF144A" w:rsidRDefault="00CF144A" w:rsidP="00CF144A">
      <w:r>
        <w:t xml:space="preserve">Main Chapter Headings: </w:t>
      </w:r>
    </w:p>
    <w:p w14:paraId="5C8B4CE2" w14:textId="77777777" w:rsidR="00CF144A" w:rsidRDefault="00CF144A" w:rsidP="00CF144A"/>
    <w:p w14:paraId="67115596" w14:textId="77777777" w:rsidR="00CF144A" w:rsidRDefault="00CF144A" w:rsidP="00CF144A">
      <w:r>
        <w:t xml:space="preserve"> </w:t>
      </w:r>
    </w:p>
    <w:p w14:paraId="1F0D5361" w14:textId="77777777" w:rsidR="00CF144A" w:rsidRDefault="00CF144A" w:rsidP="00CF144A"/>
    <w:p w14:paraId="5D447BB1" w14:textId="77777777" w:rsidR="00CF144A" w:rsidRDefault="00CF144A" w:rsidP="00CF144A">
      <w:r>
        <w:t xml:space="preserve">Introduction to Pipelines </w:t>
      </w:r>
    </w:p>
    <w:p w14:paraId="274A0BC5" w14:textId="77777777" w:rsidR="00CF144A" w:rsidRDefault="00CF144A" w:rsidP="00CF144A"/>
    <w:p w14:paraId="5EB24F91" w14:textId="77777777" w:rsidR="00CF144A" w:rsidRDefault="00CF144A" w:rsidP="00CF144A">
      <w:r>
        <w:t xml:space="preserve">Building Custom Pipelines </w:t>
      </w:r>
    </w:p>
    <w:p w14:paraId="79A3670E" w14:textId="77777777" w:rsidR="00CF144A" w:rsidRDefault="00CF144A" w:rsidP="00CF144A"/>
    <w:p w14:paraId="0CB58E2F" w14:textId="77777777" w:rsidR="00CF144A" w:rsidRDefault="00CF144A" w:rsidP="00CF144A">
      <w:r>
        <w:t xml:space="preserve">Adapting Pipelines for Different Schedulers </w:t>
      </w:r>
    </w:p>
    <w:p w14:paraId="2C1C4B8F" w14:textId="77777777" w:rsidR="00CF144A" w:rsidRDefault="00CF144A" w:rsidP="00CF144A"/>
    <w:p w14:paraId="548B866A" w14:textId="77777777" w:rsidR="00CF144A" w:rsidRDefault="00CF144A" w:rsidP="00CF144A">
      <w:r>
        <w:t xml:space="preserve">Case Studies: Practical Applications of Pipelines </w:t>
      </w:r>
    </w:p>
    <w:p w14:paraId="07B065B4" w14:textId="77777777" w:rsidR="00CF144A" w:rsidRDefault="00CF144A" w:rsidP="00CF144A"/>
    <w:p w14:paraId="153A7206" w14:textId="77777777" w:rsidR="00CF144A" w:rsidRDefault="00CF144A" w:rsidP="00CF144A">
      <w:r>
        <w:rPr>
          <w:rFonts w:ascii="Arial" w:hAnsi="Arial" w:cs="Arial"/>
        </w:rPr>
        <w:t> </w:t>
      </w:r>
      <w:r>
        <w:t xml:space="preserve"> </w:t>
      </w:r>
    </w:p>
    <w:p w14:paraId="7E351C87" w14:textId="77777777" w:rsidR="00CF144A" w:rsidRDefault="00CF144A" w:rsidP="00CF144A"/>
    <w:p w14:paraId="56946AC4" w14:textId="77777777" w:rsidR="00CF144A" w:rsidRDefault="00CF144A" w:rsidP="00CF144A">
      <w:r>
        <w:t xml:space="preserve">Skills learned: </w:t>
      </w:r>
    </w:p>
    <w:p w14:paraId="16D0C7A2" w14:textId="77777777" w:rsidR="00CF144A" w:rsidRDefault="00CF144A" w:rsidP="00CF144A"/>
    <w:p w14:paraId="628750F0" w14:textId="77777777" w:rsidR="00CF144A" w:rsidRDefault="00CF144A" w:rsidP="00CF144A">
      <w:r>
        <w:t xml:space="preserve"> </w:t>
      </w:r>
    </w:p>
    <w:p w14:paraId="7C390523" w14:textId="77777777" w:rsidR="00CF144A" w:rsidRDefault="00CF144A" w:rsidP="00CF144A"/>
    <w:p w14:paraId="32871CE2" w14:textId="77777777" w:rsidR="00CF144A" w:rsidRDefault="00CF144A" w:rsidP="00CF144A">
      <w:r>
        <w:t xml:space="preserve">Understanding the concept and implementation of pipelines </w:t>
      </w:r>
    </w:p>
    <w:p w14:paraId="046BC5AC" w14:textId="77777777" w:rsidR="00CF144A" w:rsidRDefault="00CF144A" w:rsidP="00CF144A"/>
    <w:p w14:paraId="358B1A79" w14:textId="77777777" w:rsidR="00CF144A" w:rsidRDefault="00CF144A" w:rsidP="00CF144A">
      <w:r>
        <w:t xml:space="preserve">Customizing pipelines for specific tasks </w:t>
      </w:r>
    </w:p>
    <w:p w14:paraId="34835645" w14:textId="77777777" w:rsidR="00CF144A" w:rsidRDefault="00CF144A" w:rsidP="00CF144A"/>
    <w:p w14:paraId="2D916564" w14:textId="77777777" w:rsidR="00CF144A" w:rsidRDefault="00CF144A" w:rsidP="00CF144A">
      <w:r>
        <w:t xml:space="preserve">Adapting pipelines for different scheduling scenarios </w:t>
      </w:r>
    </w:p>
    <w:p w14:paraId="3DEB7C61" w14:textId="77777777" w:rsidR="00CF144A" w:rsidRDefault="00CF144A" w:rsidP="00CF144A"/>
    <w:p w14:paraId="0E0F60EB" w14:textId="77777777" w:rsidR="00CF144A" w:rsidRDefault="00CF144A" w:rsidP="00CF144A">
      <w:r>
        <w:t xml:space="preserve">Applying pipelines to real-world applications </w:t>
      </w:r>
    </w:p>
    <w:p w14:paraId="7F05DC60" w14:textId="77777777" w:rsidR="00CF144A" w:rsidRDefault="00CF144A" w:rsidP="00CF144A"/>
    <w:p w14:paraId="1EE45A3E" w14:textId="77777777" w:rsidR="00CF144A" w:rsidRDefault="00CF144A" w:rsidP="00CF144A">
      <w:r>
        <w:t xml:space="preserve"> </w:t>
      </w:r>
    </w:p>
    <w:p w14:paraId="3966D0AB" w14:textId="77777777" w:rsidR="00CF144A" w:rsidRDefault="00CF144A" w:rsidP="00CF144A"/>
    <w:p w14:paraId="38600949" w14:textId="2E2BBAE0" w:rsidR="00CF144A" w:rsidRDefault="00CF144A" w:rsidP="00E60F89">
      <w:pPr>
        <w:pStyle w:val="H1-Section"/>
      </w:pPr>
      <w:r>
        <w:t xml:space="preserve">CHAPTER 7: Schedulers in Hugging Face </w:t>
      </w:r>
      <w:r w:rsidR="00F734F7">
        <w:t>Diffusers</w:t>
      </w:r>
      <w:r>
        <w:t xml:space="preserve"> – 25 pages. </w:t>
      </w:r>
    </w:p>
    <w:p w14:paraId="57511534" w14:textId="77777777" w:rsidR="00CF144A" w:rsidRDefault="00CF144A" w:rsidP="00CF144A"/>
    <w:p w14:paraId="5CA74401" w14:textId="77777777" w:rsidR="00CF144A" w:rsidRDefault="00CF144A" w:rsidP="00CF144A">
      <w:r>
        <w:t xml:space="preserve"> </w:t>
      </w:r>
    </w:p>
    <w:p w14:paraId="17E8CB95" w14:textId="77777777" w:rsidR="00CF144A" w:rsidRDefault="00CF144A" w:rsidP="00CF144A"/>
    <w:p w14:paraId="58D6D836" w14:textId="5EACF173" w:rsidR="00CF144A" w:rsidRDefault="00CF144A" w:rsidP="00CF144A">
      <w:r>
        <w:t xml:space="preserve">This chapter provides a detailed overview of schedulers in the Hugging Face </w:t>
      </w:r>
      <w:r w:rsidR="00F734F7">
        <w:t>Diffusers</w:t>
      </w:r>
      <w:r>
        <w:t xml:space="preserve"> library, discussing their functions, types (discrete vs. continuous), and practical applications during training and inference. It includes case studies to illustrate the effectiveness of schedulers in real-world scenarios. </w:t>
      </w:r>
    </w:p>
    <w:p w14:paraId="45317B97" w14:textId="77777777" w:rsidR="00CF144A" w:rsidRDefault="00CF144A" w:rsidP="00CF144A"/>
    <w:p w14:paraId="165F1FE2" w14:textId="77777777" w:rsidR="00CF144A" w:rsidRDefault="00CF144A" w:rsidP="00CF144A">
      <w:r>
        <w:t xml:space="preserve"> </w:t>
      </w:r>
    </w:p>
    <w:p w14:paraId="5A56D447" w14:textId="77777777" w:rsidR="00CF144A" w:rsidRDefault="00CF144A" w:rsidP="00CF144A"/>
    <w:p w14:paraId="501A83F4" w14:textId="77777777" w:rsidR="00CF144A" w:rsidRDefault="00CF144A" w:rsidP="00CF144A">
      <w:r>
        <w:t xml:space="preserve">Level: Advanced </w:t>
      </w:r>
    </w:p>
    <w:p w14:paraId="24451184" w14:textId="77777777" w:rsidR="00CF144A" w:rsidRDefault="00CF144A" w:rsidP="00CF144A"/>
    <w:p w14:paraId="08BDC1AF" w14:textId="77777777" w:rsidR="00CF144A" w:rsidRDefault="00CF144A" w:rsidP="00CF144A">
      <w:r>
        <w:t xml:space="preserve"> </w:t>
      </w:r>
    </w:p>
    <w:p w14:paraId="72BC0A0C" w14:textId="77777777" w:rsidR="00CF144A" w:rsidRDefault="00CF144A" w:rsidP="00CF144A"/>
    <w:p w14:paraId="32DA6665" w14:textId="77777777" w:rsidR="00CF144A" w:rsidRDefault="00CF144A" w:rsidP="00CF144A">
      <w:r>
        <w:t xml:space="preserve">Main Chapter Headings: </w:t>
      </w:r>
    </w:p>
    <w:p w14:paraId="7F970A3A" w14:textId="77777777" w:rsidR="00CF144A" w:rsidRDefault="00CF144A" w:rsidP="00CF144A"/>
    <w:p w14:paraId="60705598" w14:textId="77777777" w:rsidR="00CF144A" w:rsidRDefault="00CF144A" w:rsidP="00CF144A">
      <w:r>
        <w:t xml:space="preserve"> </w:t>
      </w:r>
    </w:p>
    <w:p w14:paraId="5090923E" w14:textId="77777777" w:rsidR="00CF144A" w:rsidRDefault="00CF144A" w:rsidP="00CF144A"/>
    <w:p w14:paraId="55472F30" w14:textId="77777777" w:rsidR="00CF144A" w:rsidRDefault="00CF144A" w:rsidP="00CF144A">
      <w:r>
        <w:t xml:space="preserve">Introduction to Schedulers </w:t>
      </w:r>
    </w:p>
    <w:p w14:paraId="26EA1609" w14:textId="77777777" w:rsidR="00CF144A" w:rsidRDefault="00CF144A" w:rsidP="00CF144A"/>
    <w:p w14:paraId="7D5C29B0" w14:textId="77777777" w:rsidR="00CF144A" w:rsidRDefault="00CF144A" w:rsidP="00CF144A">
      <w:r>
        <w:t xml:space="preserve">Types of Schedulers: Discrete vs. Continuous </w:t>
      </w:r>
    </w:p>
    <w:p w14:paraId="53B83DA5" w14:textId="77777777" w:rsidR="00CF144A" w:rsidRDefault="00CF144A" w:rsidP="00CF144A"/>
    <w:p w14:paraId="5E21D4C2" w14:textId="77777777" w:rsidR="00CF144A" w:rsidRDefault="00CF144A" w:rsidP="00CF144A">
      <w:r>
        <w:t xml:space="preserve">Using Schedulers during Training </w:t>
      </w:r>
    </w:p>
    <w:p w14:paraId="52EBECF1" w14:textId="77777777" w:rsidR="00CF144A" w:rsidRDefault="00CF144A" w:rsidP="00CF144A"/>
    <w:p w14:paraId="3FEDCAEB" w14:textId="77777777" w:rsidR="00CF144A" w:rsidRDefault="00CF144A" w:rsidP="00CF144A">
      <w:r>
        <w:t xml:space="preserve">Using Schedulers during Inference </w:t>
      </w:r>
    </w:p>
    <w:p w14:paraId="208E6C65" w14:textId="77777777" w:rsidR="00CF144A" w:rsidRDefault="00CF144A" w:rsidP="00CF144A"/>
    <w:p w14:paraId="12E11C10" w14:textId="77777777" w:rsidR="00CF144A" w:rsidRDefault="00CF144A" w:rsidP="00CF144A">
      <w:r>
        <w:t xml:space="preserve">Case Studies: Practical Applications of Schedulers </w:t>
      </w:r>
    </w:p>
    <w:p w14:paraId="60FE3C38" w14:textId="77777777" w:rsidR="00CF144A" w:rsidRDefault="00CF144A" w:rsidP="00CF144A"/>
    <w:p w14:paraId="14592935" w14:textId="77777777" w:rsidR="00CF144A" w:rsidRDefault="00CF144A" w:rsidP="00CF144A">
      <w:r>
        <w:rPr>
          <w:rFonts w:ascii="Arial" w:hAnsi="Arial" w:cs="Arial"/>
        </w:rPr>
        <w:t> </w:t>
      </w:r>
      <w:r>
        <w:t xml:space="preserve"> </w:t>
      </w:r>
    </w:p>
    <w:p w14:paraId="3B8E8935" w14:textId="77777777" w:rsidR="00CF144A" w:rsidRDefault="00CF144A" w:rsidP="00CF144A"/>
    <w:p w14:paraId="66327D82" w14:textId="77777777" w:rsidR="00CF144A" w:rsidRDefault="00CF144A" w:rsidP="00CF144A">
      <w:r>
        <w:t xml:space="preserve">Skills learned: </w:t>
      </w:r>
    </w:p>
    <w:p w14:paraId="3A05DA77" w14:textId="77777777" w:rsidR="00CF144A" w:rsidRDefault="00CF144A" w:rsidP="00CF144A"/>
    <w:p w14:paraId="0D9AD2D6" w14:textId="77777777" w:rsidR="00CF144A" w:rsidRDefault="00CF144A" w:rsidP="00CF144A">
      <w:r>
        <w:t xml:space="preserve"> </w:t>
      </w:r>
    </w:p>
    <w:p w14:paraId="079719C9" w14:textId="77777777" w:rsidR="00CF144A" w:rsidRDefault="00CF144A" w:rsidP="00CF144A"/>
    <w:p w14:paraId="4AC4F6C8" w14:textId="77777777" w:rsidR="00CF144A" w:rsidRDefault="00CF144A" w:rsidP="00CF144A">
      <w:r>
        <w:t xml:space="preserve">Understanding the role and types of schedulers in machine learning workflows </w:t>
      </w:r>
    </w:p>
    <w:p w14:paraId="013C2A6E" w14:textId="77777777" w:rsidR="00CF144A" w:rsidRDefault="00CF144A" w:rsidP="00CF144A"/>
    <w:p w14:paraId="7C347448" w14:textId="77777777" w:rsidR="00CF144A" w:rsidRDefault="00CF144A" w:rsidP="00CF144A">
      <w:r>
        <w:t xml:space="preserve">Implementing schedulers effectively during training and inference phases </w:t>
      </w:r>
    </w:p>
    <w:p w14:paraId="035DE273" w14:textId="77777777" w:rsidR="00CF144A" w:rsidRDefault="00CF144A" w:rsidP="00CF144A"/>
    <w:p w14:paraId="43C51132" w14:textId="77777777" w:rsidR="00CF144A" w:rsidRDefault="00CF144A" w:rsidP="00CF144A">
      <w:r>
        <w:t xml:space="preserve">Analyzing case studies to apply schedulers to optimize model performance </w:t>
      </w:r>
    </w:p>
    <w:p w14:paraId="7A318693" w14:textId="77777777" w:rsidR="00CF144A" w:rsidRDefault="00CF144A" w:rsidP="00CF144A"/>
    <w:p w14:paraId="5904A651" w14:textId="77777777" w:rsidR="00CF144A" w:rsidRDefault="00CF144A" w:rsidP="00CF144A">
      <w:r>
        <w:t xml:space="preserve"> </w:t>
      </w:r>
    </w:p>
    <w:p w14:paraId="226D6771" w14:textId="77777777" w:rsidR="00CF144A" w:rsidRDefault="00CF144A" w:rsidP="00CF144A"/>
    <w:p w14:paraId="5A2610BF" w14:textId="0981AFDD" w:rsidR="00CF144A" w:rsidRDefault="00CF144A" w:rsidP="00E60F89">
      <w:pPr>
        <w:pStyle w:val="H1-Section"/>
      </w:pPr>
      <w:r>
        <w:t xml:space="preserve">CHAPTER 8: Advanced Inference Techniques – 25 pages. </w:t>
      </w:r>
    </w:p>
    <w:p w14:paraId="015D6028" w14:textId="77777777" w:rsidR="00CF144A" w:rsidRDefault="00CF144A" w:rsidP="00CF144A"/>
    <w:p w14:paraId="763EA02A" w14:textId="77777777" w:rsidR="00CF144A" w:rsidRDefault="00CF144A" w:rsidP="00CF144A">
      <w:r>
        <w:t xml:space="preserve"> </w:t>
      </w:r>
    </w:p>
    <w:p w14:paraId="5B936FF5" w14:textId="77777777" w:rsidR="00CF144A" w:rsidRDefault="00CF144A" w:rsidP="00CF144A"/>
    <w:p w14:paraId="423AE365" w14:textId="2BB7ACF5" w:rsidR="00CF144A" w:rsidRDefault="00CF144A" w:rsidP="00CF144A">
      <w:r>
        <w:t xml:space="preserve">This chapter explores advanced inference techniques aimed at enhancing model performance and output quality in the Hugging Face </w:t>
      </w:r>
      <w:r w:rsidR="00F734F7">
        <w:t>Diffusers</w:t>
      </w:r>
      <w:r>
        <w:t xml:space="preserve"> library. It covers pipeline functionality enhancements, methods to improve inference quality, and practical applications through case studies. </w:t>
      </w:r>
    </w:p>
    <w:p w14:paraId="683267EA" w14:textId="77777777" w:rsidR="00CF144A" w:rsidRDefault="00CF144A" w:rsidP="00CF144A"/>
    <w:p w14:paraId="70C96E1F" w14:textId="77777777" w:rsidR="00CF144A" w:rsidRDefault="00CF144A" w:rsidP="00CF144A">
      <w:r>
        <w:t xml:space="preserve"> </w:t>
      </w:r>
    </w:p>
    <w:p w14:paraId="7A928D99" w14:textId="77777777" w:rsidR="00CF144A" w:rsidRDefault="00CF144A" w:rsidP="00CF144A"/>
    <w:p w14:paraId="634F2DFA" w14:textId="77777777" w:rsidR="00CF144A" w:rsidRDefault="00CF144A" w:rsidP="00CF144A">
      <w:r>
        <w:t xml:space="preserve">Level: Advanced </w:t>
      </w:r>
    </w:p>
    <w:p w14:paraId="6FA3B259" w14:textId="77777777" w:rsidR="00CF144A" w:rsidRDefault="00CF144A" w:rsidP="00CF144A"/>
    <w:p w14:paraId="75FDFB10" w14:textId="77777777" w:rsidR="00CF144A" w:rsidRDefault="00CF144A" w:rsidP="00CF144A">
      <w:r>
        <w:t xml:space="preserve"> </w:t>
      </w:r>
    </w:p>
    <w:p w14:paraId="2B958309" w14:textId="77777777" w:rsidR="00CF144A" w:rsidRDefault="00CF144A" w:rsidP="00CF144A"/>
    <w:p w14:paraId="21D0AB3E" w14:textId="77777777" w:rsidR="00CF144A" w:rsidRDefault="00CF144A" w:rsidP="00CF144A">
      <w:r>
        <w:t xml:space="preserve">Main Chapter Headings: </w:t>
      </w:r>
    </w:p>
    <w:p w14:paraId="5D461B20" w14:textId="77777777" w:rsidR="00CF144A" w:rsidRDefault="00CF144A" w:rsidP="00CF144A"/>
    <w:p w14:paraId="658B7DE7" w14:textId="77777777" w:rsidR="00CF144A" w:rsidRDefault="00CF144A" w:rsidP="00CF144A">
      <w:r>
        <w:t xml:space="preserve"> </w:t>
      </w:r>
    </w:p>
    <w:p w14:paraId="3369FA9C" w14:textId="77777777" w:rsidR="00CF144A" w:rsidRDefault="00CF144A" w:rsidP="00CF144A"/>
    <w:p w14:paraId="03BFF789" w14:textId="77777777" w:rsidR="00CF144A" w:rsidRDefault="00CF144A" w:rsidP="00CF144A">
      <w:r>
        <w:t xml:space="preserve">Introduction to Inference Techniques </w:t>
      </w:r>
    </w:p>
    <w:p w14:paraId="7687F378" w14:textId="77777777" w:rsidR="00CF144A" w:rsidRDefault="00CF144A" w:rsidP="00CF144A"/>
    <w:p w14:paraId="58944558" w14:textId="77777777" w:rsidR="00CF144A" w:rsidRDefault="00CF144A" w:rsidP="00CF144A">
      <w:r>
        <w:t xml:space="preserve">Pipeline Functionality Enhancements </w:t>
      </w:r>
    </w:p>
    <w:p w14:paraId="4B351975" w14:textId="77777777" w:rsidR="00CF144A" w:rsidRDefault="00CF144A" w:rsidP="00CF144A"/>
    <w:p w14:paraId="4F1E8B33" w14:textId="77777777" w:rsidR="00CF144A" w:rsidRDefault="00CF144A" w:rsidP="00CF144A">
      <w:r>
        <w:t xml:space="preserve">Improving Inference Quality </w:t>
      </w:r>
    </w:p>
    <w:p w14:paraId="61CEFA5E" w14:textId="77777777" w:rsidR="00CF144A" w:rsidRDefault="00CF144A" w:rsidP="00CF144A"/>
    <w:p w14:paraId="5C67D5FE" w14:textId="77777777" w:rsidR="00CF144A" w:rsidRDefault="00CF144A" w:rsidP="00CF144A">
      <w:r>
        <w:t xml:space="preserve">Case Studies: Practical Applications of Advanced Inference Techniques </w:t>
      </w:r>
    </w:p>
    <w:p w14:paraId="1689560E" w14:textId="77777777" w:rsidR="00CF144A" w:rsidRDefault="00CF144A" w:rsidP="00CF144A"/>
    <w:p w14:paraId="2DB71654" w14:textId="77777777" w:rsidR="00CF144A" w:rsidRDefault="00CF144A" w:rsidP="00CF144A">
      <w:r>
        <w:t xml:space="preserve"> </w:t>
      </w:r>
    </w:p>
    <w:p w14:paraId="63E053AE" w14:textId="77777777" w:rsidR="00CF144A" w:rsidRDefault="00CF144A" w:rsidP="00CF144A"/>
    <w:p w14:paraId="2FF718C6" w14:textId="77777777" w:rsidR="00CF144A" w:rsidRDefault="00CF144A" w:rsidP="00CF144A">
      <w:r>
        <w:t xml:space="preserve">Skills learned: </w:t>
      </w:r>
    </w:p>
    <w:p w14:paraId="357E203F" w14:textId="77777777" w:rsidR="00CF144A" w:rsidRDefault="00CF144A" w:rsidP="00CF144A"/>
    <w:p w14:paraId="42A7F331" w14:textId="77777777" w:rsidR="00CF144A" w:rsidRDefault="00CF144A" w:rsidP="00CF144A">
      <w:r>
        <w:t xml:space="preserve"> </w:t>
      </w:r>
    </w:p>
    <w:p w14:paraId="402984A1" w14:textId="77777777" w:rsidR="00CF144A" w:rsidRDefault="00CF144A" w:rsidP="00CF144A"/>
    <w:p w14:paraId="13D1E890" w14:textId="77777777" w:rsidR="00CF144A" w:rsidRDefault="00CF144A" w:rsidP="00CF144A">
      <w:r>
        <w:t xml:space="preserve">Exploring advanced techniques to enhance model inference </w:t>
      </w:r>
    </w:p>
    <w:p w14:paraId="76D38824" w14:textId="77777777" w:rsidR="00CF144A" w:rsidRDefault="00CF144A" w:rsidP="00CF144A"/>
    <w:p w14:paraId="2C1AD73F" w14:textId="77777777" w:rsidR="00CF144A" w:rsidRDefault="00CF144A" w:rsidP="00CF144A">
      <w:r>
        <w:t xml:space="preserve">Implementing pipeline enhancements for improved performance </w:t>
      </w:r>
    </w:p>
    <w:p w14:paraId="1CC063A1" w14:textId="77777777" w:rsidR="00CF144A" w:rsidRDefault="00CF144A" w:rsidP="00CF144A"/>
    <w:p w14:paraId="1BBAE5DE" w14:textId="77777777" w:rsidR="00CF144A" w:rsidRDefault="00CF144A" w:rsidP="00CF144A">
      <w:r>
        <w:t xml:space="preserve">Applying methods to ensure high-quality model outputs in various applications </w:t>
      </w:r>
    </w:p>
    <w:p w14:paraId="6C1128F9" w14:textId="77777777" w:rsidR="00CF144A" w:rsidRDefault="00CF144A" w:rsidP="00CF144A"/>
    <w:p w14:paraId="695DC28E" w14:textId="77777777" w:rsidR="00CF144A" w:rsidRDefault="00CF144A" w:rsidP="00CF144A">
      <w:r>
        <w:t xml:space="preserve"> </w:t>
      </w:r>
    </w:p>
    <w:p w14:paraId="4CFDA338" w14:textId="77777777" w:rsidR="00CF144A" w:rsidRDefault="00CF144A" w:rsidP="00CF144A"/>
    <w:p w14:paraId="396B68D2" w14:textId="40730739" w:rsidR="00CF144A" w:rsidRDefault="00CF144A" w:rsidP="00CF144A">
      <w:r>
        <w:t xml:space="preserve">PART 4: Advanced Applications with Hugging Face </w:t>
      </w:r>
      <w:r w:rsidR="00F734F7">
        <w:t>Diffusers</w:t>
      </w:r>
      <w:r>
        <w:rPr>
          <w:rFonts w:ascii="Arial" w:hAnsi="Arial" w:cs="Arial"/>
        </w:rPr>
        <w:t>​</w:t>
      </w:r>
      <w:r>
        <w:t xml:space="preserve"> </w:t>
      </w:r>
    </w:p>
    <w:p w14:paraId="68A11315" w14:textId="77777777" w:rsidR="00CF144A" w:rsidRDefault="00CF144A" w:rsidP="00CF144A"/>
    <w:p w14:paraId="066601D2" w14:textId="17E8F5D8" w:rsidR="00CF144A" w:rsidRDefault="00CF144A" w:rsidP="00CF144A">
      <w:r>
        <w:t xml:space="preserve">Part 4 of the book explores advanced applications of the Hugging Face </w:t>
      </w:r>
      <w:r w:rsidR="00F734F7">
        <w:t>Diffusers</w:t>
      </w:r>
      <w:r>
        <w:t xml:space="preserve"> library, targeting readers with intermediate to advanced proficiency in natural language processing (NLP) and related fields.  </w:t>
      </w:r>
    </w:p>
    <w:p w14:paraId="12608C11" w14:textId="77777777" w:rsidR="00CF144A" w:rsidRDefault="00CF144A" w:rsidP="00CF144A"/>
    <w:p w14:paraId="1CEA1330" w14:textId="0FAEE96F" w:rsidR="00CF144A" w:rsidRDefault="00CF144A" w:rsidP="00E60F89">
      <w:pPr>
        <w:pStyle w:val="H1-Section"/>
      </w:pPr>
      <w:r>
        <w:t xml:space="preserve">CHAPTER 9: Build Your Own AlphaZero AI - 15 pages.  </w:t>
      </w:r>
    </w:p>
    <w:p w14:paraId="5AEED5F4" w14:textId="77777777" w:rsidR="00CF144A" w:rsidRDefault="00CF144A" w:rsidP="00CF144A"/>
    <w:p w14:paraId="1792D05A" w14:textId="77777777" w:rsidR="00CF144A" w:rsidRDefault="00CF144A" w:rsidP="00CF144A">
      <w:r>
        <w:t xml:space="preserve">  </w:t>
      </w:r>
    </w:p>
    <w:p w14:paraId="764FD6F2" w14:textId="77777777" w:rsidR="00CF144A" w:rsidRDefault="00CF144A" w:rsidP="00CF144A"/>
    <w:p w14:paraId="6FF60257" w14:textId="77777777" w:rsidR="00CF144A" w:rsidRDefault="00CF144A" w:rsidP="00CF144A">
      <w:r>
        <w:t xml:space="preserve">This chapter delves into AlphaZero, its history, and practical implementation for playing Connect Four. Readers will learn about Monte Carlo Tree Search (MCTS) and how to implement their own version of AlphaZero for gaming applications. </w:t>
      </w:r>
    </w:p>
    <w:p w14:paraId="4BC4AA55" w14:textId="77777777" w:rsidR="00CF144A" w:rsidRDefault="00CF144A" w:rsidP="00CF144A"/>
    <w:p w14:paraId="52C759EA" w14:textId="77777777" w:rsidR="00CF144A" w:rsidRDefault="00CF144A" w:rsidP="00CF144A">
      <w:r>
        <w:t xml:space="preserve"> </w:t>
      </w:r>
    </w:p>
    <w:p w14:paraId="44D15A72" w14:textId="77777777" w:rsidR="00CF144A" w:rsidRDefault="00CF144A" w:rsidP="00CF144A"/>
    <w:p w14:paraId="2E87AB98" w14:textId="77777777" w:rsidR="00CF144A" w:rsidRDefault="00CF144A" w:rsidP="00CF144A">
      <w:r>
        <w:t xml:space="preserve">Level: Advanced </w:t>
      </w:r>
    </w:p>
    <w:p w14:paraId="25CEBA71" w14:textId="77777777" w:rsidR="00CF144A" w:rsidRDefault="00CF144A" w:rsidP="00CF144A"/>
    <w:p w14:paraId="06D33AD3" w14:textId="77777777" w:rsidR="00CF144A" w:rsidRDefault="00CF144A" w:rsidP="00CF144A">
      <w:r>
        <w:t xml:space="preserve"> </w:t>
      </w:r>
    </w:p>
    <w:p w14:paraId="708465D9" w14:textId="77777777" w:rsidR="00CF144A" w:rsidRDefault="00CF144A" w:rsidP="00CF144A"/>
    <w:p w14:paraId="224434B0" w14:textId="77777777" w:rsidR="00CF144A" w:rsidRDefault="00CF144A" w:rsidP="00CF144A">
      <w:r>
        <w:t xml:space="preserve">Main Chapter Headings: </w:t>
      </w:r>
    </w:p>
    <w:p w14:paraId="2DA60B58" w14:textId="77777777" w:rsidR="00CF144A" w:rsidRDefault="00CF144A" w:rsidP="00CF144A"/>
    <w:p w14:paraId="560E0CC7" w14:textId="77777777" w:rsidR="00CF144A" w:rsidRDefault="00CF144A" w:rsidP="00CF144A">
      <w:r>
        <w:t xml:space="preserve"> </w:t>
      </w:r>
    </w:p>
    <w:p w14:paraId="740D1804" w14:textId="77777777" w:rsidR="00CF144A" w:rsidRDefault="00CF144A" w:rsidP="00CF144A"/>
    <w:p w14:paraId="355F369B" w14:textId="77777777" w:rsidR="00CF144A" w:rsidRDefault="00CF144A" w:rsidP="00CF144A">
      <w:r>
        <w:t xml:space="preserve">History of AlphaZero </w:t>
      </w:r>
    </w:p>
    <w:p w14:paraId="20BEBA8B" w14:textId="77777777" w:rsidR="00CF144A" w:rsidRDefault="00CF144A" w:rsidP="00CF144A"/>
    <w:p w14:paraId="50071EFE" w14:textId="77777777" w:rsidR="00CF144A" w:rsidRDefault="00CF144A" w:rsidP="00CF144A">
      <w:r>
        <w:t xml:space="preserve">Connect Four and Its Rules </w:t>
      </w:r>
    </w:p>
    <w:p w14:paraId="3C3CCE77" w14:textId="77777777" w:rsidR="00CF144A" w:rsidRDefault="00CF144A" w:rsidP="00CF144A"/>
    <w:p w14:paraId="03C97D0E" w14:textId="77777777" w:rsidR="00CF144A" w:rsidRDefault="00CF144A" w:rsidP="00CF144A">
      <w:r>
        <w:t xml:space="preserve">Monte Carlo Tree Search </w:t>
      </w:r>
    </w:p>
    <w:p w14:paraId="63CF430C" w14:textId="77777777" w:rsidR="00CF144A" w:rsidRDefault="00CF144A" w:rsidP="00CF144A"/>
    <w:p w14:paraId="214C0FB5" w14:textId="77777777" w:rsidR="00CF144A" w:rsidRDefault="00CF144A" w:rsidP="00CF144A">
      <w:r>
        <w:t xml:space="preserve">Implementing Your Own Version of AlphaZero to Play Connect Four </w:t>
      </w:r>
    </w:p>
    <w:p w14:paraId="7E035F41" w14:textId="77777777" w:rsidR="00CF144A" w:rsidRDefault="00CF144A" w:rsidP="00CF144A"/>
    <w:p w14:paraId="626A2BE9" w14:textId="77777777" w:rsidR="00CF144A" w:rsidRDefault="00CF144A" w:rsidP="00CF144A">
      <w:r>
        <w:t xml:space="preserve">Advanced Applications of AlphaZero </w:t>
      </w:r>
    </w:p>
    <w:p w14:paraId="1E2367AF" w14:textId="77777777" w:rsidR="00CF144A" w:rsidRDefault="00CF144A" w:rsidP="00CF144A"/>
    <w:p w14:paraId="4F4D567A" w14:textId="77777777" w:rsidR="00CF144A" w:rsidRDefault="00CF144A" w:rsidP="00CF144A">
      <w:r>
        <w:t xml:space="preserve"> </w:t>
      </w:r>
    </w:p>
    <w:p w14:paraId="64FB5F1C" w14:textId="77777777" w:rsidR="00CF144A" w:rsidRDefault="00CF144A" w:rsidP="00CF144A"/>
    <w:p w14:paraId="1A7C9861" w14:textId="77777777" w:rsidR="00CF144A" w:rsidRDefault="00CF144A" w:rsidP="00CF144A">
      <w:r>
        <w:t xml:space="preserve">Skills learned: </w:t>
      </w:r>
    </w:p>
    <w:p w14:paraId="38EE8799" w14:textId="77777777" w:rsidR="00CF144A" w:rsidRDefault="00CF144A" w:rsidP="00CF144A"/>
    <w:p w14:paraId="31D4C190" w14:textId="77777777" w:rsidR="00CF144A" w:rsidRDefault="00CF144A" w:rsidP="00CF144A">
      <w:r>
        <w:t xml:space="preserve"> </w:t>
      </w:r>
    </w:p>
    <w:p w14:paraId="4A128801" w14:textId="77777777" w:rsidR="00CF144A" w:rsidRDefault="00CF144A" w:rsidP="00CF144A"/>
    <w:p w14:paraId="43F86E46" w14:textId="77777777" w:rsidR="00CF144A" w:rsidRDefault="00CF144A" w:rsidP="00CF144A">
      <w:r>
        <w:t xml:space="preserve">Understanding AlphaZero and its application in gaming </w:t>
      </w:r>
    </w:p>
    <w:p w14:paraId="2CAB3A17" w14:textId="77777777" w:rsidR="00CF144A" w:rsidRDefault="00CF144A" w:rsidP="00CF144A"/>
    <w:p w14:paraId="3FE042D9" w14:textId="77777777" w:rsidR="00CF144A" w:rsidRDefault="00CF144A" w:rsidP="00CF144A">
      <w:r>
        <w:t xml:space="preserve">Implementing Monte Carlo Tree Search for decision-making </w:t>
      </w:r>
    </w:p>
    <w:p w14:paraId="1971450B" w14:textId="77777777" w:rsidR="00CF144A" w:rsidRDefault="00CF144A" w:rsidP="00CF144A"/>
    <w:p w14:paraId="2972720B" w14:textId="77777777" w:rsidR="00CF144A" w:rsidRDefault="00CF144A" w:rsidP="00CF144A">
      <w:r>
        <w:t xml:space="preserve">Building and customizing AlphaZero for specific game environments </w:t>
      </w:r>
    </w:p>
    <w:p w14:paraId="268DC892" w14:textId="77777777" w:rsidR="00CF144A" w:rsidRDefault="00CF144A" w:rsidP="00CF144A"/>
    <w:p w14:paraId="285441D6" w14:textId="77777777" w:rsidR="00CF144A" w:rsidRDefault="00CF144A" w:rsidP="00CF144A">
      <w:r>
        <w:t xml:space="preserve"> </w:t>
      </w:r>
    </w:p>
    <w:p w14:paraId="436E7C71" w14:textId="77777777" w:rsidR="00CF144A" w:rsidRDefault="00CF144A" w:rsidP="00CF144A"/>
    <w:p w14:paraId="00A8E2C1" w14:textId="443E0D28" w:rsidR="00CF144A" w:rsidRDefault="00CF144A" w:rsidP="00E60F89">
      <w:pPr>
        <w:pStyle w:val="H1-Section"/>
      </w:pPr>
      <w:r>
        <w:t>CHAPTER 10:</w:t>
      </w:r>
      <w:r>
        <w:rPr>
          <w:rFonts w:ascii="Arial" w:hAnsi="Arial" w:cs="Arial"/>
        </w:rPr>
        <w:t>​</w:t>
      </w:r>
      <w:r>
        <w:t xml:space="preserve"> Deep Q-Network and Atari Game </w:t>
      </w:r>
    </w:p>
    <w:p w14:paraId="6A0FC893" w14:textId="77777777" w:rsidR="00CF144A" w:rsidRDefault="00CF144A" w:rsidP="00CF144A"/>
    <w:p w14:paraId="7A8E8DA9" w14:textId="77777777" w:rsidR="00CF144A" w:rsidRDefault="00CF144A" w:rsidP="00CF144A">
      <w:r>
        <w:t xml:space="preserve">- 30 pages  </w:t>
      </w:r>
    </w:p>
    <w:p w14:paraId="49DD8507" w14:textId="77777777" w:rsidR="00CF144A" w:rsidRDefault="00CF144A" w:rsidP="00CF144A"/>
    <w:p w14:paraId="52454877" w14:textId="77777777" w:rsidR="00CF144A" w:rsidRDefault="00CF144A" w:rsidP="00CF144A">
      <w:r>
        <w:t xml:space="preserve">  </w:t>
      </w:r>
    </w:p>
    <w:p w14:paraId="46F9DEC9" w14:textId="77777777" w:rsidR="00CF144A" w:rsidRDefault="00CF144A" w:rsidP="00CF144A"/>
    <w:p w14:paraId="7AE4B1E3" w14:textId="77777777" w:rsidR="00CF144A" w:rsidRDefault="00CF144A" w:rsidP="00CF144A">
      <w:r>
        <w:t xml:space="preserve">This chapter explores deep reinforcement learning techniques, specifically focusing on Deep Q-Networks (DQN) and their application to Atari games. It covers both model-based and model-free approaches, including the Rainbow approach and best practices for reinforcement learning with gaming environments. </w:t>
      </w:r>
    </w:p>
    <w:p w14:paraId="32894EBF" w14:textId="77777777" w:rsidR="00CF144A" w:rsidRDefault="00CF144A" w:rsidP="00CF144A"/>
    <w:p w14:paraId="589EC3D6" w14:textId="77777777" w:rsidR="00CF144A" w:rsidRDefault="00CF144A" w:rsidP="00CF144A">
      <w:r>
        <w:t xml:space="preserve"> </w:t>
      </w:r>
    </w:p>
    <w:p w14:paraId="5DCBC966" w14:textId="77777777" w:rsidR="00CF144A" w:rsidRDefault="00CF144A" w:rsidP="00CF144A"/>
    <w:p w14:paraId="6DFA3408" w14:textId="77777777" w:rsidR="00CF144A" w:rsidRDefault="00CF144A" w:rsidP="00CF144A">
      <w:r>
        <w:t xml:space="preserve">Level: Advanced </w:t>
      </w:r>
    </w:p>
    <w:p w14:paraId="32AAF8EA" w14:textId="77777777" w:rsidR="00CF144A" w:rsidRDefault="00CF144A" w:rsidP="00CF144A"/>
    <w:p w14:paraId="641BF2F6" w14:textId="77777777" w:rsidR="00CF144A" w:rsidRDefault="00CF144A" w:rsidP="00CF144A">
      <w:r>
        <w:t xml:space="preserve"> </w:t>
      </w:r>
    </w:p>
    <w:p w14:paraId="1F44ABEC" w14:textId="77777777" w:rsidR="00CF144A" w:rsidRDefault="00CF144A" w:rsidP="00CF144A"/>
    <w:p w14:paraId="28844D6F" w14:textId="77777777" w:rsidR="00CF144A" w:rsidRDefault="00CF144A" w:rsidP="00CF144A">
      <w:r>
        <w:t xml:space="preserve">Main Chapter Headings: </w:t>
      </w:r>
    </w:p>
    <w:p w14:paraId="769B66D9" w14:textId="77777777" w:rsidR="00CF144A" w:rsidRDefault="00CF144A" w:rsidP="00CF144A"/>
    <w:p w14:paraId="42C596A2" w14:textId="77777777" w:rsidR="00CF144A" w:rsidRDefault="00CF144A" w:rsidP="00CF144A">
      <w:r>
        <w:t xml:space="preserve"> </w:t>
      </w:r>
    </w:p>
    <w:p w14:paraId="31308BCF" w14:textId="77777777" w:rsidR="00CF144A" w:rsidRDefault="00CF144A" w:rsidP="00CF144A"/>
    <w:p w14:paraId="2E705E90" w14:textId="77777777" w:rsidR="00CF144A" w:rsidRDefault="00CF144A" w:rsidP="00CF144A">
      <w:r>
        <w:t xml:space="preserve">Model-Based Approaches vs. Model-Free Approaches </w:t>
      </w:r>
    </w:p>
    <w:p w14:paraId="27E89667" w14:textId="77777777" w:rsidR="00CF144A" w:rsidRDefault="00CF144A" w:rsidP="00CF144A"/>
    <w:p w14:paraId="20DEA9F6" w14:textId="77777777" w:rsidR="00CF144A" w:rsidRDefault="00CF144A" w:rsidP="00CF144A">
      <w:r>
        <w:t xml:space="preserve">Overview of the Imagination-Augmented Agent </w:t>
      </w:r>
    </w:p>
    <w:p w14:paraId="192B1338" w14:textId="77777777" w:rsidR="00CF144A" w:rsidRDefault="00CF144A" w:rsidP="00CF144A"/>
    <w:p w14:paraId="248CFE72" w14:textId="77777777" w:rsidR="00CF144A" w:rsidRDefault="00CF144A" w:rsidP="00CF144A">
      <w:r>
        <w:t xml:space="preserve">Deep Reinforcement Learning with Atari Games </w:t>
      </w:r>
    </w:p>
    <w:p w14:paraId="500A309B" w14:textId="77777777" w:rsidR="00CF144A" w:rsidRDefault="00CF144A" w:rsidP="00CF144A"/>
    <w:p w14:paraId="31F7984E" w14:textId="77777777" w:rsidR="00CF144A" w:rsidRDefault="00CF144A" w:rsidP="00CF144A">
      <w:r>
        <w:t xml:space="preserve">Overview of the Rainbow Approach </w:t>
      </w:r>
    </w:p>
    <w:p w14:paraId="029AB4B1" w14:textId="77777777" w:rsidR="00CF144A" w:rsidRDefault="00CF144A" w:rsidP="00CF144A"/>
    <w:p w14:paraId="0412A14D" w14:textId="77777777" w:rsidR="00CF144A" w:rsidRDefault="00CF144A" w:rsidP="00CF144A">
      <w:r>
        <w:t xml:space="preserve">Best Practices for Rainbow </w:t>
      </w:r>
    </w:p>
    <w:p w14:paraId="59C2C6E3" w14:textId="77777777" w:rsidR="00CF144A" w:rsidRDefault="00CF144A" w:rsidP="00CF144A"/>
    <w:p w14:paraId="2054E0FA" w14:textId="77777777" w:rsidR="00CF144A" w:rsidRDefault="00CF144A" w:rsidP="00CF144A">
      <w:r>
        <w:t xml:space="preserve"> </w:t>
      </w:r>
    </w:p>
    <w:p w14:paraId="73479E4D" w14:textId="77777777" w:rsidR="00CF144A" w:rsidRDefault="00CF144A" w:rsidP="00CF144A"/>
    <w:p w14:paraId="1D90D4C1" w14:textId="77777777" w:rsidR="00CF144A" w:rsidRDefault="00CF144A" w:rsidP="00CF144A">
      <w:r>
        <w:t xml:space="preserve">Skills learned: </w:t>
      </w:r>
    </w:p>
    <w:p w14:paraId="583EAF6D" w14:textId="77777777" w:rsidR="00CF144A" w:rsidRDefault="00CF144A" w:rsidP="00CF144A"/>
    <w:p w14:paraId="77DCD517" w14:textId="77777777" w:rsidR="00CF144A" w:rsidRDefault="00CF144A" w:rsidP="00CF144A">
      <w:r>
        <w:t xml:space="preserve"> </w:t>
      </w:r>
    </w:p>
    <w:p w14:paraId="6DE7D428" w14:textId="77777777" w:rsidR="00CF144A" w:rsidRDefault="00CF144A" w:rsidP="00CF144A"/>
    <w:p w14:paraId="71C2E5A9" w14:textId="77777777" w:rsidR="00CF144A" w:rsidRDefault="00CF144A" w:rsidP="00CF144A">
      <w:r>
        <w:t xml:space="preserve">Understanding deep reinforcement learning concepts </w:t>
      </w:r>
    </w:p>
    <w:p w14:paraId="5CF16A38" w14:textId="77777777" w:rsidR="00CF144A" w:rsidRDefault="00CF144A" w:rsidP="00CF144A"/>
    <w:p w14:paraId="3484E0DA" w14:textId="77777777" w:rsidR="00CF144A" w:rsidRDefault="00CF144A" w:rsidP="00CF144A">
      <w:r>
        <w:t xml:space="preserve">Implementing Deep Q-Networks for Atari games </w:t>
      </w:r>
    </w:p>
    <w:p w14:paraId="68B2E45C" w14:textId="77777777" w:rsidR="00CF144A" w:rsidRDefault="00CF144A" w:rsidP="00CF144A"/>
    <w:p w14:paraId="31EF7D1B" w14:textId="77777777" w:rsidR="00CF144A" w:rsidRDefault="00CF144A" w:rsidP="00CF144A">
      <w:r>
        <w:t xml:space="preserve">Applying advanced techniques like Rainbow to enhance performance </w:t>
      </w:r>
    </w:p>
    <w:p w14:paraId="4B9F4CED" w14:textId="77777777" w:rsidR="00CF144A" w:rsidRDefault="00CF144A" w:rsidP="00CF144A"/>
    <w:p w14:paraId="3956EAF4" w14:textId="77777777" w:rsidR="00CF144A" w:rsidRDefault="00CF144A" w:rsidP="00CF144A">
      <w:r>
        <w:t xml:space="preserve"> </w:t>
      </w:r>
    </w:p>
    <w:p w14:paraId="568057B9" w14:textId="77777777" w:rsidR="00CF144A" w:rsidRDefault="00CF144A" w:rsidP="00CF144A"/>
    <w:p w14:paraId="14B2402F" w14:textId="12530B49" w:rsidR="00CF144A" w:rsidRDefault="00CF144A" w:rsidP="00E60F89">
      <w:pPr>
        <w:pStyle w:val="H1-Section"/>
      </w:pPr>
      <w:r>
        <w:t>CHAPTER 11</w:t>
      </w:r>
      <w:r>
        <w:rPr>
          <w:rFonts w:ascii="Arial" w:hAnsi="Arial" w:cs="Arial"/>
        </w:rPr>
        <w:t>:</w:t>
      </w:r>
      <w:r>
        <w:t xml:space="preserve"> Asynchronous Actor-Critic with gym-retro - 30 pages  </w:t>
      </w:r>
    </w:p>
    <w:p w14:paraId="1554F4BD" w14:textId="77777777" w:rsidR="00CF144A" w:rsidRDefault="00CF144A" w:rsidP="00CF144A"/>
    <w:p w14:paraId="773DA9D5" w14:textId="77777777" w:rsidR="00CF144A" w:rsidRDefault="00CF144A" w:rsidP="00CF144A">
      <w:r>
        <w:t xml:space="preserve"> </w:t>
      </w:r>
    </w:p>
    <w:p w14:paraId="13A952E8" w14:textId="77777777" w:rsidR="00CF144A" w:rsidRDefault="00CF144A" w:rsidP="00CF144A"/>
    <w:p w14:paraId="61DE51F1" w14:textId="77777777" w:rsidR="00CF144A" w:rsidRDefault="00CF144A" w:rsidP="00CF144A">
      <w:r>
        <w:t xml:space="preserve">This chapter focuses on asynchronous actor-critic (A3C) agents using Gym-Retro, a platform for retro gaming environments. Readers will learn about the principles behind A3C, its implementation for Atari games, and practical applications with Gym-Retro. </w:t>
      </w:r>
    </w:p>
    <w:p w14:paraId="28FA6537" w14:textId="77777777" w:rsidR="00CF144A" w:rsidRDefault="00CF144A" w:rsidP="00CF144A"/>
    <w:p w14:paraId="2909C094" w14:textId="77777777" w:rsidR="00CF144A" w:rsidRDefault="00CF144A" w:rsidP="00CF144A">
      <w:r>
        <w:t xml:space="preserve"> </w:t>
      </w:r>
    </w:p>
    <w:p w14:paraId="762DC02F" w14:textId="77777777" w:rsidR="00CF144A" w:rsidRDefault="00CF144A" w:rsidP="00CF144A"/>
    <w:p w14:paraId="5432C3C8" w14:textId="77777777" w:rsidR="00CF144A" w:rsidRDefault="00CF144A" w:rsidP="00CF144A">
      <w:r>
        <w:t xml:space="preserve">Level: Advanced </w:t>
      </w:r>
    </w:p>
    <w:p w14:paraId="3A8DC179" w14:textId="77777777" w:rsidR="00CF144A" w:rsidRDefault="00CF144A" w:rsidP="00CF144A"/>
    <w:p w14:paraId="6B44156C" w14:textId="77777777" w:rsidR="00CF144A" w:rsidRDefault="00CF144A" w:rsidP="00CF144A">
      <w:r>
        <w:t xml:space="preserve"> </w:t>
      </w:r>
    </w:p>
    <w:p w14:paraId="2DF6C19A" w14:textId="77777777" w:rsidR="00CF144A" w:rsidRDefault="00CF144A" w:rsidP="00CF144A"/>
    <w:p w14:paraId="6E6E040A" w14:textId="77777777" w:rsidR="00CF144A" w:rsidRDefault="00CF144A" w:rsidP="00CF144A">
      <w:r>
        <w:t xml:space="preserve">Main Chapter Headings: </w:t>
      </w:r>
    </w:p>
    <w:p w14:paraId="0D9DDE56" w14:textId="77777777" w:rsidR="00CF144A" w:rsidRDefault="00CF144A" w:rsidP="00CF144A"/>
    <w:p w14:paraId="7C672F87" w14:textId="77777777" w:rsidR="00CF144A" w:rsidRDefault="00CF144A" w:rsidP="00CF144A">
      <w:r>
        <w:t xml:space="preserve"> </w:t>
      </w:r>
    </w:p>
    <w:p w14:paraId="1D974748" w14:textId="77777777" w:rsidR="00CF144A" w:rsidRDefault="00CF144A" w:rsidP="00CF144A"/>
    <w:p w14:paraId="4F9644BC" w14:textId="77777777" w:rsidR="00CF144A" w:rsidRDefault="00CF144A" w:rsidP="00CF144A">
      <w:r>
        <w:t xml:space="preserve">Asynchronous Actor-Critic Agents </w:t>
      </w:r>
    </w:p>
    <w:p w14:paraId="52D7C73F" w14:textId="77777777" w:rsidR="00CF144A" w:rsidRDefault="00CF144A" w:rsidP="00CF144A"/>
    <w:p w14:paraId="3B03ABC1" w14:textId="77777777" w:rsidR="00CF144A" w:rsidRDefault="00CF144A" w:rsidP="00CF144A">
      <w:r>
        <w:t xml:space="preserve">Atari with A3C </w:t>
      </w:r>
    </w:p>
    <w:p w14:paraId="16E0EC39" w14:textId="77777777" w:rsidR="00CF144A" w:rsidRDefault="00CF144A" w:rsidP="00CF144A"/>
    <w:p w14:paraId="4DD309C4" w14:textId="77777777" w:rsidR="00CF144A" w:rsidRDefault="00CF144A" w:rsidP="00CF144A">
      <w:r>
        <w:t xml:space="preserve">Libretro and Gym-Retro </w:t>
      </w:r>
    </w:p>
    <w:p w14:paraId="342A93D9" w14:textId="77777777" w:rsidR="00CF144A" w:rsidRDefault="00CF144A" w:rsidP="00CF144A"/>
    <w:p w14:paraId="6076B808" w14:textId="77777777" w:rsidR="00CF144A" w:rsidRDefault="00CF144A" w:rsidP="00CF144A">
      <w:r>
        <w:t xml:space="preserve">A3C for Gym-Retro </w:t>
      </w:r>
    </w:p>
    <w:p w14:paraId="457F00B2" w14:textId="77777777" w:rsidR="00CF144A" w:rsidRDefault="00CF144A" w:rsidP="00CF144A"/>
    <w:p w14:paraId="344A74D2" w14:textId="77777777" w:rsidR="00CF144A" w:rsidRDefault="00CF144A" w:rsidP="00CF144A">
      <w:r>
        <w:t xml:space="preserve"> </w:t>
      </w:r>
    </w:p>
    <w:p w14:paraId="2770730F" w14:textId="77777777" w:rsidR="00CF144A" w:rsidRDefault="00CF144A" w:rsidP="00CF144A"/>
    <w:p w14:paraId="1FFAC6F7" w14:textId="77777777" w:rsidR="00CF144A" w:rsidRDefault="00CF144A" w:rsidP="00CF144A">
      <w:r>
        <w:t xml:space="preserve">Skills learned: </w:t>
      </w:r>
    </w:p>
    <w:p w14:paraId="72AFB444" w14:textId="77777777" w:rsidR="00CF144A" w:rsidRDefault="00CF144A" w:rsidP="00CF144A"/>
    <w:p w14:paraId="59A379EE" w14:textId="77777777" w:rsidR="00CF144A" w:rsidRDefault="00CF144A" w:rsidP="00CF144A">
      <w:r>
        <w:t xml:space="preserve"> </w:t>
      </w:r>
    </w:p>
    <w:p w14:paraId="6F898895" w14:textId="77777777" w:rsidR="00CF144A" w:rsidRDefault="00CF144A" w:rsidP="00CF144A"/>
    <w:p w14:paraId="0A49B644" w14:textId="77777777" w:rsidR="00CF144A" w:rsidRDefault="00CF144A" w:rsidP="00CF144A">
      <w:r>
        <w:t xml:space="preserve">Implementing asynchronous actor-critic agents </w:t>
      </w:r>
    </w:p>
    <w:p w14:paraId="48E2052D" w14:textId="77777777" w:rsidR="00CF144A" w:rsidRDefault="00CF144A" w:rsidP="00CF144A"/>
    <w:p w14:paraId="21ED6B36" w14:textId="77777777" w:rsidR="00CF144A" w:rsidRDefault="00CF144A" w:rsidP="00CF144A">
      <w:r>
        <w:t xml:space="preserve">Using Gym-Retro for reinforcement learning tasks </w:t>
      </w:r>
    </w:p>
    <w:p w14:paraId="2C36C49E" w14:textId="77777777" w:rsidR="00CF144A" w:rsidRDefault="00CF144A" w:rsidP="00CF144A"/>
    <w:p w14:paraId="4C21BE9C" w14:textId="77777777" w:rsidR="00CF144A" w:rsidRDefault="00CF144A" w:rsidP="00CF144A">
      <w:r>
        <w:t xml:space="preserve">Applying A3C to retro gaming environments for enhanced performance </w:t>
      </w:r>
    </w:p>
    <w:p w14:paraId="459A3F03" w14:textId="77777777" w:rsidR="00CF144A" w:rsidRDefault="00CF144A" w:rsidP="00CF144A"/>
    <w:p w14:paraId="497035D9" w14:textId="77777777" w:rsidR="00CF144A" w:rsidRDefault="00CF144A" w:rsidP="00CF144A">
      <w:r>
        <w:t xml:space="preserve"> </w:t>
      </w:r>
    </w:p>
    <w:p w14:paraId="70CEA4EA" w14:textId="77777777" w:rsidR="00CF144A" w:rsidRDefault="00CF144A" w:rsidP="00CF144A"/>
    <w:p w14:paraId="4299921B" w14:textId="77777777" w:rsidR="00CF144A" w:rsidRDefault="00CF144A" w:rsidP="00CF144A">
      <w:r>
        <w:t xml:space="preserve"> </w:t>
      </w:r>
    </w:p>
    <w:p w14:paraId="1886DB45" w14:textId="77777777" w:rsidR="00CF144A" w:rsidRDefault="00CF144A" w:rsidP="00CF144A"/>
    <w:p w14:paraId="0896A828" w14:textId="16E4A878" w:rsidR="00CF144A" w:rsidRDefault="00CF144A" w:rsidP="00E60F89">
      <w:pPr>
        <w:pStyle w:val="H1-Section"/>
      </w:pPr>
      <w:r>
        <w:t>CHAPTER 12:</w:t>
      </w:r>
      <w:r>
        <w:rPr>
          <w:rFonts w:ascii="Arial" w:hAnsi="Arial" w:cs="Arial"/>
        </w:rPr>
        <w:t>​</w:t>
      </w:r>
      <w:r>
        <w:t xml:space="preserve"> Road Ahead </w:t>
      </w:r>
    </w:p>
    <w:p w14:paraId="16BDC1F4" w14:textId="77777777" w:rsidR="00CF144A" w:rsidRDefault="00CF144A" w:rsidP="00CF144A"/>
    <w:p w14:paraId="08C662B2" w14:textId="77777777" w:rsidR="00CF144A" w:rsidRDefault="00CF144A" w:rsidP="00CF144A">
      <w:r>
        <w:t xml:space="preserve">- 15 pages  </w:t>
      </w:r>
    </w:p>
    <w:p w14:paraId="3DC4EADB" w14:textId="77777777" w:rsidR="00CF144A" w:rsidRDefault="00CF144A" w:rsidP="00CF144A"/>
    <w:p w14:paraId="4672A322" w14:textId="77777777" w:rsidR="00CF144A" w:rsidRDefault="00CF144A" w:rsidP="00CF144A">
      <w:r>
        <w:t xml:space="preserve">  </w:t>
      </w:r>
    </w:p>
    <w:p w14:paraId="36E92572" w14:textId="77777777" w:rsidR="00CF144A" w:rsidRDefault="00CF144A" w:rsidP="00CF144A"/>
    <w:p w14:paraId="294E54F1" w14:textId="77777777" w:rsidR="00CF144A" w:rsidRDefault="00CF144A" w:rsidP="00CF144A">
      <w:r>
        <w:t xml:space="preserve">This closing chapter revisits core concepts in deep reinforcement learning and explores emerging environments and advancements in the field. It provides insights into DeepMind Lab, Unity Machine Learning Agents, and concludes with a summary of key takeaways and future directions. </w:t>
      </w:r>
    </w:p>
    <w:p w14:paraId="3D1D62D0" w14:textId="77777777" w:rsidR="00CF144A" w:rsidRDefault="00CF144A" w:rsidP="00CF144A"/>
    <w:p w14:paraId="2B64A76C" w14:textId="77777777" w:rsidR="00CF144A" w:rsidRDefault="00CF144A" w:rsidP="00CF144A">
      <w:r>
        <w:t xml:space="preserve"> </w:t>
      </w:r>
    </w:p>
    <w:p w14:paraId="4F779640" w14:textId="77777777" w:rsidR="00CF144A" w:rsidRDefault="00CF144A" w:rsidP="00CF144A"/>
    <w:p w14:paraId="39CC020C" w14:textId="77777777" w:rsidR="00CF144A" w:rsidRDefault="00CF144A" w:rsidP="00CF144A">
      <w:r>
        <w:t xml:space="preserve">Level: Intermediate </w:t>
      </w:r>
    </w:p>
    <w:p w14:paraId="6277564E" w14:textId="77777777" w:rsidR="00CF144A" w:rsidRDefault="00CF144A" w:rsidP="00CF144A"/>
    <w:p w14:paraId="1736E746" w14:textId="77777777" w:rsidR="00CF144A" w:rsidRDefault="00CF144A" w:rsidP="00CF144A">
      <w:r>
        <w:t xml:space="preserve"> </w:t>
      </w:r>
    </w:p>
    <w:p w14:paraId="3053225A" w14:textId="77777777" w:rsidR="00CF144A" w:rsidRDefault="00CF144A" w:rsidP="00CF144A"/>
    <w:p w14:paraId="005999D6" w14:textId="77777777" w:rsidR="00CF144A" w:rsidRDefault="00CF144A" w:rsidP="00CF144A">
      <w:r>
        <w:t xml:space="preserve">Main Chapter Headings: </w:t>
      </w:r>
    </w:p>
    <w:p w14:paraId="086F50A1" w14:textId="77777777" w:rsidR="00CF144A" w:rsidRDefault="00CF144A" w:rsidP="00CF144A"/>
    <w:p w14:paraId="3174F892" w14:textId="77777777" w:rsidR="00CF144A" w:rsidRDefault="00CF144A" w:rsidP="00CF144A">
      <w:r>
        <w:t xml:space="preserve"> </w:t>
      </w:r>
    </w:p>
    <w:p w14:paraId="6F70D736" w14:textId="77777777" w:rsidR="00CF144A" w:rsidRDefault="00CF144A" w:rsidP="00CF144A"/>
    <w:p w14:paraId="56FD2FEF" w14:textId="77777777" w:rsidR="00CF144A" w:rsidRDefault="00CF144A" w:rsidP="00CF144A">
      <w:r>
        <w:t xml:space="preserve">Deep Reinforcement Learning </w:t>
      </w:r>
    </w:p>
    <w:p w14:paraId="4A24C90D" w14:textId="77777777" w:rsidR="00CF144A" w:rsidRDefault="00CF144A" w:rsidP="00CF144A"/>
    <w:p w14:paraId="0041E0C7" w14:textId="77777777" w:rsidR="00CF144A" w:rsidRDefault="00CF144A" w:rsidP="00CF144A">
      <w:r>
        <w:t xml:space="preserve">DeepMind Lab </w:t>
      </w:r>
    </w:p>
    <w:p w14:paraId="7A58D8BA" w14:textId="77777777" w:rsidR="00CF144A" w:rsidRDefault="00CF144A" w:rsidP="00CF144A"/>
    <w:p w14:paraId="3D7F5EBE" w14:textId="77777777" w:rsidR="00CF144A" w:rsidRDefault="00CF144A" w:rsidP="00CF144A">
      <w:r>
        <w:t xml:space="preserve">Unity Machine Learning Agents </w:t>
      </w:r>
    </w:p>
    <w:p w14:paraId="5A627AF6" w14:textId="77777777" w:rsidR="00CF144A" w:rsidRDefault="00CF144A" w:rsidP="00CF144A"/>
    <w:p w14:paraId="0F140457" w14:textId="77777777" w:rsidR="00CF144A" w:rsidRDefault="00CF144A" w:rsidP="00CF144A">
      <w:r>
        <w:t xml:space="preserve">Conclusion </w:t>
      </w:r>
    </w:p>
    <w:p w14:paraId="0DF73056" w14:textId="77777777" w:rsidR="00CF144A" w:rsidRDefault="00CF144A" w:rsidP="00CF144A"/>
    <w:p w14:paraId="5F060598" w14:textId="77777777" w:rsidR="00CF144A" w:rsidRDefault="00CF144A" w:rsidP="00CF144A">
      <w:r>
        <w:t xml:space="preserve"> </w:t>
      </w:r>
    </w:p>
    <w:p w14:paraId="05117476" w14:textId="77777777" w:rsidR="00CF144A" w:rsidRDefault="00CF144A" w:rsidP="00CF144A"/>
    <w:p w14:paraId="09AD76FC" w14:textId="77777777" w:rsidR="00CF144A" w:rsidRDefault="00CF144A" w:rsidP="00CF144A">
      <w:r>
        <w:t xml:space="preserve">Skills learned: </w:t>
      </w:r>
    </w:p>
    <w:p w14:paraId="5EBA6A27" w14:textId="77777777" w:rsidR="00CF144A" w:rsidRDefault="00CF144A" w:rsidP="00CF144A"/>
    <w:p w14:paraId="30873462" w14:textId="77777777" w:rsidR="00CF144A" w:rsidRDefault="00CF144A" w:rsidP="00CF144A">
      <w:r>
        <w:t xml:space="preserve"> </w:t>
      </w:r>
    </w:p>
    <w:p w14:paraId="4DF161C0" w14:textId="77777777" w:rsidR="00CF144A" w:rsidRDefault="00CF144A" w:rsidP="00CF144A"/>
    <w:p w14:paraId="403FEDE6" w14:textId="77777777" w:rsidR="00CF144A" w:rsidRDefault="00CF144A" w:rsidP="00CF144A">
      <w:r>
        <w:t xml:space="preserve">Reviewing core concepts in deep reinforcement learning </w:t>
      </w:r>
    </w:p>
    <w:p w14:paraId="6F9660A7" w14:textId="77777777" w:rsidR="00CF144A" w:rsidRDefault="00CF144A" w:rsidP="00CF144A"/>
    <w:p w14:paraId="7706C72C" w14:textId="77777777" w:rsidR="00CF144A" w:rsidRDefault="00CF144A" w:rsidP="00CF144A">
      <w:r>
        <w:t xml:space="preserve">Exploring new environments and tools for research and development </w:t>
      </w:r>
    </w:p>
    <w:p w14:paraId="5A13E163" w14:textId="77777777" w:rsidR="00CF144A" w:rsidRDefault="00CF144A" w:rsidP="00CF144A"/>
    <w:p w14:paraId="42354DFC" w14:textId="47BA7D4A" w:rsidR="009108D9" w:rsidRDefault="00CF144A" w:rsidP="00CF144A">
      <w:r>
        <w:t>Reflecting on advancements and future trends in the field</w:t>
      </w:r>
    </w:p>
    <w:sectPr w:rsidR="009108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497113309">
    <w:abstractNumId w:val="2"/>
  </w:num>
  <w:num w:numId="2" w16cid:durableId="690760395">
    <w:abstractNumId w:val="3"/>
    <w:lvlOverride w:ilvl="0">
      <w:startOverride w:val="1"/>
    </w:lvlOverride>
  </w:num>
  <w:num w:numId="3" w16cid:durableId="19327385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970580">
    <w:abstractNumId w:val="4"/>
  </w:num>
  <w:num w:numId="5" w16cid:durableId="971714932">
    <w:abstractNumId w:val="0"/>
  </w:num>
  <w:num w:numId="6" w16cid:durableId="1160578658">
    <w:abstractNumId w:val="1"/>
  </w:num>
  <w:num w:numId="7" w16cid:durableId="1242063909">
    <w:abstractNumId w:val="4"/>
    <w:lvlOverride w:ilvl="0">
      <w:startOverride w:val="1"/>
    </w:lvlOverride>
  </w:num>
  <w:num w:numId="8" w16cid:durableId="769080292">
    <w:abstractNumId w:val="5"/>
  </w:num>
  <w:num w:numId="9" w16cid:durableId="1752506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linkStyle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4A"/>
    <w:rsid w:val="00666E01"/>
    <w:rsid w:val="009108D9"/>
    <w:rsid w:val="00BE618C"/>
    <w:rsid w:val="00BE6BAE"/>
    <w:rsid w:val="00C719F3"/>
    <w:rsid w:val="00CF144A"/>
    <w:rsid w:val="00E60F89"/>
    <w:rsid w:val="00F7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05707"/>
  <w15:chartTrackingRefBased/>
  <w15:docId w15:val="{15F50286-205E-475F-BC29-6831CEBE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44A"/>
    <w:pPr>
      <w:spacing w:line="256" w:lineRule="auto"/>
    </w:pPr>
    <w:rPr>
      <w:kern w:val="0"/>
      <w:sz w:val="22"/>
      <w:szCs w:val="22"/>
      <w14:ligatures w14:val="none"/>
    </w:rPr>
  </w:style>
  <w:style w:type="paragraph" w:styleId="Heading1">
    <w:name w:val="heading 1"/>
    <w:basedOn w:val="Normal"/>
    <w:next w:val="Normal"/>
    <w:link w:val="Heading1Char"/>
    <w:uiPriority w:val="9"/>
    <w:rsid w:val="00CF144A"/>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CF144A"/>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rsid w:val="00CF144A"/>
    <w:pPr>
      <w:keepNext/>
      <w:keepLines/>
      <w:spacing w:before="40" w:after="0" w:line="259" w:lineRule="auto"/>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rsid w:val="00CF144A"/>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CF144A"/>
    <w:pPr>
      <w:keepNext/>
      <w:keepLines/>
      <w:spacing w:before="240" w:after="80" w:line="259" w:lineRule="auto"/>
      <w:outlineLvl w:val="4"/>
    </w:pPr>
    <w:rPr>
      <w:sz w:val="20"/>
    </w:rPr>
  </w:style>
  <w:style w:type="paragraph" w:styleId="Heading6">
    <w:name w:val="heading 6"/>
    <w:basedOn w:val="Heading5"/>
    <w:next w:val="Normal"/>
    <w:link w:val="Heading6Char"/>
    <w:rsid w:val="00CF144A"/>
    <w:pPr>
      <w:spacing w:before="120" w:after="240"/>
      <w:outlineLvl w:val="5"/>
    </w:pPr>
  </w:style>
  <w:style w:type="paragraph" w:styleId="Heading7">
    <w:name w:val="heading 7"/>
    <w:basedOn w:val="Normal"/>
    <w:next w:val="Normal"/>
    <w:link w:val="Heading7Char"/>
    <w:uiPriority w:val="9"/>
    <w:unhideWhenUsed/>
    <w:rsid w:val="00CF144A"/>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CF144A"/>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CF144A"/>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44A"/>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CF144A"/>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CF144A"/>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CF144A"/>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rsid w:val="00CF144A"/>
    <w:rPr>
      <w:kern w:val="0"/>
      <w:sz w:val="20"/>
      <w:szCs w:val="22"/>
      <w14:ligatures w14:val="none"/>
    </w:rPr>
  </w:style>
  <w:style w:type="character" w:customStyle="1" w:styleId="Heading6Char">
    <w:name w:val="Heading 6 Char"/>
    <w:basedOn w:val="DefaultParagraphFont"/>
    <w:link w:val="Heading6"/>
    <w:rsid w:val="00CF144A"/>
    <w:rPr>
      <w:kern w:val="0"/>
      <w:sz w:val="20"/>
      <w:szCs w:val="22"/>
      <w14:ligatures w14:val="none"/>
    </w:rPr>
  </w:style>
  <w:style w:type="character" w:customStyle="1" w:styleId="Heading7Char">
    <w:name w:val="Heading 7 Char"/>
    <w:basedOn w:val="DefaultParagraphFont"/>
    <w:link w:val="Heading7"/>
    <w:uiPriority w:val="9"/>
    <w:rsid w:val="00CF144A"/>
    <w:rPr>
      <w:rFonts w:eastAsiaTheme="majorEastAsia" w:cstheme="majorBidi"/>
      <w:iCs/>
      <w:kern w:val="0"/>
      <w:szCs w:val="22"/>
      <w14:ligatures w14:val="none"/>
    </w:rPr>
  </w:style>
  <w:style w:type="character" w:customStyle="1" w:styleId="Heading8Char">
    <w:name w:val="Heading 8 Char"/>
    <w:basedOn w:val="DefaultParagraphFont"/>
    <w:link w:val="Heading8"/>
    <w:uiPriority w:val="9"/>
    <w:rsid w:val="00CF144A"/>
    <w:rPr>
      <w:rFonts w:eastAsiaTheme="majorEastAsia" w:cstheme="majorBidi"/>
      <w:kern w:val="0"/>
      <w:sz w:val="22"/>
      <w:szCs w:val="21"/>
      <w14:ligatures w14:val="none"/>
    </w:rPr>
  </w:style>
  <w:style w:type="character" w:customStyle="1" w:styleId="Heading9Char">
    <w:name w:val="Heading 9 Char"/>
    <w:basedOn w:val="DefaultParagraphFont"/>
    <w:link w:val="Heading9"/>
    <w:uiPriority w:val="9"/>
    <w:semiHidden/>
    <w:rsid w:val="00CF144A"/>
    <w:rPr>
      <w:rFonts w:asciiTheme="majorHAnsi" w:eastAsiaTheme="majorEastAsia" w:hAnsiTheme="majorHAnsi" w:cstheme="majorBidi"/>
      <w:i/>
      <w:iCs/>
      <w:kern w:val="0"/>
      <w:sz w:val="21"/>
      <w:szCs w:val="21"/>
      <w14:ligatures w14:val="none"/>
    </w:rPr>
  </w:style>
  <w:style w:type="paragraph" w:styleId="Title">
    <w:name w:val="Title"/>
    <w:basedOn w:val="Normal"/>
    <w:next w:val="Normal"/>
    <w:link w:val="TitleChar"/>
    <w:uiPriority w:val="10"/>
    <w:qFormat/>
    <w:rsid w:val="00CF1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44A"/>
    <w:pPr>
      <w:spacing w:before="160"/>
      <w:jc w:val="center"/>
    </w:pPr>
    <w:rPr>
      <w:i/>
      <w:iCs/>
      <w:color w:val="404040" w:themeColor="text1" w:themeTint="BF"/>
    </w:rPr>
  </w:style>
  <w:style w:type="character" w:customStyle="1" w:styleId="QuoteChar">
    <w:name w:val="Quote Char"/>
    <w:basedOn w:val="DefaultParagraphFont"/>
    <w:link w:val="Quote"/>
    <w:uiPriority w:val="29"/>
    <w:rsid w:val="00CF144A"/>
    <w:rPr>
      <w:i/>
      <w:iCs/>
      <w:color w:val="404040" w:themeColor="text1" w:themeTint="BF"/>
    </w:rPr>
  </w:style>
  <w:style w:type="paragraph" w:styleId="ListParagraph">
    <w:name w:val="List Paragraph"/>
    <w:basedOn w:val="Normal"/>
    <w:uiPriority w:val="34"/>
    <w:qFormat/>
    <w:rsid w:val="00CF144A"/>
    <w:pPr>
      <w:ind w:left="720"/>
      <w:contextualSpacing/>
    </w:pPr>
  </w:style>
  <w:style w:type="character" w:styleId="IntenseEmphasis">
    <w:name w:val="Intense Emphasis"/>
    <w:basedOn w:val="DefaultParagraphFont"/>
    <w:uiPriority w:val="21"/>
    <w:qFormat/>
    <w:rsid w:val="00CF144A"/>
    <w:rPr>
      <w:i/>
      <w:iCs/>
      <w:color w:val="0F4761" w:themeColor="accent1" w:themeShade="BF"/>
    </w:rPr>
  </w:style>
  <w:style w:type="paragraph" w:styleId="IntenseQuote">
    <w:name w:val="Intense Quote"/>
    <w:basedOn w:val="Normal"/>
    <w:next w:val="Normal"/>
    <w:link w:val="IntenseQuoteChar"/>
    <w:uiPriority w:val="30"/>
    <w:qFormat/>
    <w:rsid w:val="00CF1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44A"/>
    <w:rPr>
      <w:i/>
      <w:iCs/>
      <w:color w:val="0F4761" w:themeColor="accent1" w:themeShade="BF"/>
    </w:rPr>
  </w:style>
  <w:style w:type="character" w:styleId="IntenseReference">
    <w:name w:val="Intense Reference"/>
    <w:basedOn w:val="DefaultParagraphFont"/>
    <w:uiPriority w:val="32"/>
    <w:qFormat/>
    <w:rsid w:val="00CF144A"/>
    <w:rPr>
      <w:b/>
      <w:bCs/>
      <w:smallCaps/>
      <w:color w:val="0F4761" w:themeColor="accent1" w:themeShade="BF"/>
      <w:spacing w:val="5"/>
    </w:rPr>
  </w:style>
  <w:style w:type="paragraph" w:styleId="Revision">
    <w:name w:val="Revision"/>
    <w:hidden/>
    <w:uiPriority w:val="99"/>
    <w:semiHidden/>
    <w:rsid w:val="00CF144A"/>
    <w:pPr>
      <w:spacing w:after="0" w:line="240" w:lineRule="auto"/>
    </w:pPr>
  </w:style>
  <w:style w:type="character" w:customStyle="1" w:styleId="P-Bold">
    <w:name w:val="P - Bold"/>
    <w:uiPriority w:val="1"/>
    <w:qFormat/>
    <w:rsid w:val="00CF144A"/>
    <w:rPr>
      <w:rFonts w:ascii="Arial" w:hAnsi="Arial"/>
      <w:b/>
      <w:sz w:val="22"/>
      <w:bdr w:val="none" w:sz="0" w:space="0" w:color="auto"/>
      <w:shd w:val="clear" w:color="auto" w:fill="73FDD6"/>
    </w:rPr>
  </w:style>
  <w:style w:type="paragraph" w:customStyle="1" w:styleId="P-Callout">
    <w:name w:val="P - Callout"/>
    <w:basedOn w:val="Normal"/>
    <w:next w:val="Normal"/>
    <w:qFormat/>
    <w:rsid w:val="00CF144A"/>
    <w:pPr>
      <w:shd w:val="clear" w:color="auto" w:fill="D9F2D0" w:themeFill="accent6" w:themeFillTint="33"/>
      <w:spacing w:before="120" w:after="360" w:line="259" w:lineRule="auto"/>
      <w:mirrorIndents/>
    </w:pPr>
    <w:rPr>
      <w:rFonts w:eastAsia="Arial"/>
      <w:lang w:val="en"/>
    </w:rPr>
  </w:style>
  <w:style w:type="character" w:customStyle="1" w:styleId="P-Keyword">
    <w:name w:val="P - Keyword"/>
    <w:uiPriority w:val="1"/>
    <w:qFormat/>
    <w:rsid w:val="00CF144A"/>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CF144A"/>
    <w:pPr>
      <w:numPr>
        <w:numId w:val="3"/>
      </w:numPr>
      <w:spacing w:before="160" w:line="300" w:lineRule="auto"/>
    </w:pPr>
    <w:rPr>
      <w:rFonts w:eastAsia="Arial"/>
      <w:lang w:val="en"/>
    </w:rPr>
  </w:style>
  <w:style w:type="paragraph" w:customStyle="1" w:styleId="L-Bullets">
    <w:name w:val="L - Bullets"/>
    <w:basedOn w:val="Normal"/>
    <w:qFormat/>
    <w:rsid w:val="00CF144A"/>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CF144A"/>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CF144A"/>
    <w:rPr>
      <w:rFonts w:ascii="Arial" w:hAnsi="Arial"/>
      <w:i/>
      <w:color w:val="auto"/>
      <w:sz w:val="22"/>
      <w:bdr w:val="none" w:sz="0" w:space="0" w:color="auto"/>
      <w:shd w:val="clear" w:color="auto" w:fill="FFFC00"/>
    </w:rPr>
  </w:style>
  <w:style w:type="character" w:customStyle="1" w:styleId="P-Code">
    <w:name w:val="P - Code"/>
    <w:uiPriority w:val="1"/>
    <w:qFormat/>
    <w:rsid w:val="00CF144A"/>
    <w:rPr>
      <w:rFonts w:ascii="Courier" w:hAnsi="Courier"/>
      <w:sz w:val="22"/>
      <w:bdr w:val="none" w:sz="0" w:space="0" w:color="auto"/>
      <w:shd w:val="clear" w:color="auto" w:fill="D5FC79"/>
    </w:rPr>
  </w:style>
  <w:style w:type="paragraph" w:customStyle="1" w:styleId="H1-Section">
    <w:name w:val="H1 - Section"/>
    <w:basedOn w:val="Heading1"/>
    <w:next w:val="Normal"/>
    <w:qFormat/>
    <w:rsid w:val="00CF144A"/>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CF144A"/>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CF144A"/>
    <w:pPr>
      <w:shd w:val="clear" w:color="auto" w:fill="B3E5A1" w:themeFill="accent6" w:themeFillTint="66"/>
      <w:spacing w:before="360" w:line="259" w:lineRule="auto"/>
      <w:mirrorIndents/>
    </w:pPr>
    <w:rPr>
      <w:rFonts w:eastAsia="Arial"/>
      <w:b/>
      <w:color w:val="434343"/>
      <w:kern w:val="0"/>
      <w:szCs w:val="28"/>
      <w:lang w:val="en"/>
      <w14:ligatures w14:val="none"/>
    </w:rPr>
  </w:style>
  <w:style w:type="paragraph" w:customStyle="1" w:styleId="P-Regular">
    <w:name w:val="P - Regular"/>
    <w:basedOn w:val="Normal"/>
    <w:qFormat/>
    <w:rsid w:val="00CF144A"/>
    <w:pPr>
      <w:spacing w:before="120" w:after="120" w:line="259" w:lineRule="auto"/>
    </w:pPr>
    <w:rPr>
      <w:rFonts w:eastAsia="Arial"/>
      <w:lang w:val="en"/>
    </w:rPr>
  </w:style>
  <w:style w:type="paragraph" w:customStyle="1" w:styleId="H3-Subheading">
    <w:name w:val="H3 - Subheading"/>
    <w:basedOn w:val="Heading3"/>
    <w:next w:val="Normal"/>
    <w:qFormat/>
    <w:rsid w:val="00CF144A"/>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CF144A"/>
    <w:pPr>
      <w:spacing w:before="120" w:after="240" w:line="259" w:lineRule="auto"/>
      <w:jc w:val="center"/>
    </w:pPr>
    <w:rPr>
      <w:rFonts w:eastAsia="Arial"/>
      <w:b/>
      <w:color w:val="FF0000"/>
      <w:kern w:val="0"/>
      <w:sz w:val="20"/>
      <w:szCs w:val="22"/>
      <w:lang w:val="en"/>
      <w14:ligatures w14:val="none"/>
    </w:rPr>
  </w:style>
  <w:style w:type="paragraph" w:customStyle="1" w:styleId="SC-Heading">
    <w:name w:val="SC - Heading"/>
    <w:next w:val="H1-Section"/>
    <w:qFormat/>
    <w:rsid w:val="00CF144A"/>
    <w:pPr>
      <w:spacing w:before="240" w:after="240" w:line="259" w:lineRule="auto"/>
    </w:pPr>
    <w:rPr>
      <w:rFonts w:eastAsiaTheme="majorEastAsia" w:cstheme="majorBidi"/>
      <w:b/>
      <w:iCs/>
      <w:color w:val="FF0000"/>
      <w:kern w:val="0"/>
      <w:szCs w:val="22"/>
      <w:lang w:val="en"/>
      <w14:ligatures w14:val="none"/>
    </w:rPr>
  </w:style>
  <w:style w:type="paragraph" w:customStyle="1" w:styleId="SC-Link">
    <w:name w:val="SC - Link"/>
    <w:qFormat/>
    <w:rsid w:val="00CF144A"/>
    <w:pPr>
      <w:spacing w:before="200" w:after="240" w:line="259" w:lineRule="auto"/>
    </w:pPr>
    <w:rPr>
      <w:rFonts w:eastAsiaTheme="majorEastAsia" w:cstheme="majorBidi"/>
      <w:b/>
      <w:color w:val="00B050"/>
      <w:kern w:val="0"/>
      <w:sz w:val="22"/>
      <w:szCs w:val="21"/>
      <w:lang w:val="en"/>
      <w14:ligatures w14:val="none"/>
    </w:rPr>
  </w:style>
  <w:style w:type="paragraph" w:customStyle="1" w:styleId="P-Source">
    <w:name w:val="P - Source"/>
    <w:qFormat/>
    <w:rsid w:val="00CF144A"/>
    <w:pPr>
      <w:shd w:val="solid" w:color="auto" w:fill="auto"/>
      <w:spacing w:line="259" w:lineRule="auto"/>
    </w:pPr>
    <w:rPr>
      <w:rFonts w:ascii="Courier" w:eastAsia="Arial" w:hAnsi="Courier" w:cs="Consolas"/>
      <w:kern w:val="0"/>
      <w:sz w:val="22"/>
      <w:szCs w:val="21"/>
      <w:lang w:val="en"/>
      <w14:ligatures w14:val="none"/>
    </w:rPr>
  </w:style>
  <w:style w:type="paragraph" w:customStyle="1" w:styleId="L-Regular">
    <w:name w:val="L - Regular"/>
    <w:basedOn w:val="L-Numbers"/>
    <w:qFormat/>
    <w:rsid w:val="00CF144A"/>
    <w:pPr>
      <w:numPr>
        <w:numId w:val="0"/>
      </w:numPr>
      <w:ind w:left="720"/>
    </w:pPr>
  </w:style>
  <w:style w:type="paragraph" w:customStyle="1" w:styleId="L-Source">
    <w:name w:val="L - Source"/>
    <w:basedOn w:val="P-Source"/>
    <w:rsid w:val="00CF144A"/>
    <w:pPr>
      <w:shd w:val="pct50" w:color="C1E4F5" w:themeColor="accent1" w:themeTint="33" w:fill="auto"/>
      <w:ind w:left="720"/>
    </w:pPr>
  </w:style>
  <w:style w:type="table" w:styleId="TableGrid">
    <w:name w:val="Table Grid"/>
    <w:basedOn w:val="TableNormal"/>
    <w:uiPriority w:val="39"/>
    <w:rsid w:val="00CF144A"/>
    <w:pPr>
      <w:spacing w:line="240" w:lineRule="auto"/>
    </w:pPr>
    <w:rPr>
      <w:rFonts w:eastAsia="Arial"/>
      <w:kern w:val="0"/>
      <w:sz w:val="22"/>
      <w:szCs w:val="22"/>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CF144A"/>
    <w:rPr>
      <w:rFonts w:ascii="Courier" w:hAnsi="Courier"/>
      <w:b/>
      <w:bdr w:val="none" w:sz="0" w:space="0" w:color="auto"/>
      <w:shd w:val="clear" w:color="auto" w:fill="F4D3D2"/>
    </w:rPr>
  </w:style>
  <w:style w:type="paragraph" w:customStyle="1" w:styleId="SC-Source">
    <w:name w:val="SC - Source"/>
    <w:basedOn w:val="P-Source"/>
    <w:qFormat/>
    <w:rsid w:val="00CF144A"/>
    <w:pPr>
      <w:shd w:val="pct50" w:color="C1E4F5" w:themeColor="accent1" w:themeTint="33" w:fill="auto"/>
    </w:pPr>
  </w:style>
  <w:style w:type="paragraph" w:customStyle="1" w:styleId="SP-Editorial">
    <w:name w:val="SP - Editorial"/>
    <w:next w:val="P-Regular"/>
    <w:qFormat/>
    <w:rsid w:val="00CF144A"/>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line="259" w:lineRule="auto"/>
    </w:pPr>
    <w:rPr>
      <w:rFonts w:eastAsia="Arial"/>
      <w:b/>
      <w:kern w:val="0"/>
      <w:sz w:val="22"/>
      <w:szCs w:val="22"/>
      <w:lang w:val="en"/>
      <w14:ligatures w14:val="none"/>
    </w:rPr>
  </w:style>
  <w:style w:type="paragraph" w:customStyle="1" w:styleId="H4-Subheading">
    <w:name w:val="H4 - Subheading"/>
    <w:basedOn w:val="Heading4"/>
    <w:next w:val="Normal"/>
    <w:qFormat/>
    <w:rsid w:val="00CF144A"/>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CF144A"/>
    <w:pPr>
      <w:spacing w:after="0" w:line="276" w:lineRule="auto"/>
    </w:pPr>
    <w:rPr>
      <w:rFonts w:ascii="Arial" w:eastAsia="Arial" w:hAnsi="Arial" w:cs="Arial"/>
      <w:i/>
      <w:iCs/>
      <w:kern w:val="0"/>
      <w:sz w:val="22"/>
      <w:szCs w:val="22"/>
      <w:lang w:val="en"/>
      <w14:ligatures w14:val="none"/>
    </w:rPr>
  </w:style>
  <w:style w:type="paragraph" w:customStyle="1" w:styleId="H1-Chapter">
    <w:name w:val="H1 - Chapter"/>
    <w:basedOn w:val="Normal"/>
    <w:next w:val="P-Regular"/>
    <w:qFormat/>
    <w:rsid w:val="00CF144A"/>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F144A"/>
    <w:rPr>
      <w:color w:val="0000FF"/>
      <w:u w:val="single"/>
    </w:rPr>
  </w:style>
  <w:style w:type="paragraph" w:customStyle="1" w:styleId="L2-Bullets">
    <w:name w:val="L2 - Bullets"/>
    <w:basedOn w:val="L-Bullets"/>
    <w:qFormat/>
    <w:rsid w:val="00CF144A"/>
    <w:pPr>
      <w:numPr>
        <w:numId w:val="8"/>
      </w:numPr>
      <w:ind w:left="1080"/>
    </w:pPr>
  </w:style>
  <w:style w:type="paragraph" w:customStyle="1" w:styleId="L3-Bullets">
    <w:name w:val="L3 - Bullets"/>
    <w:basedOn w:val="L2-Bullets"/>
    <w:qFormat/>
    <w:rsid w:val="00CF144A"/>
    <w:pPr>
      <w:numPr>
        <w:numId w:val="9"/>
      </w:numPr>
      <w:ind w:left="1434" w:hanging="357"/>
    </w:pPr>
  </w:style>
  <w:style w:type="paragraph" w:customStyle="1" w:styleId="L2-Numbers">
    <w:name w:val="L2 - Numbers"/>
    <w:basedOn w:val="L-Numbers"/>
    <w:qFormat/>
    <w:rsid w:val="00CF144A"/>
    <w:pPr>
      <w:numPr>
        <w:numId w:val="7"/>
      </w:numPr>
    </w:pPr>
  </w:style>
  <w:style w:type="paragraph" w:customStyle="1" w:styleId="L2-Alphabets">
    <w:name w:val="L2 - Alphabets"/>
    <w:basedOn w:val="L-Numbers"/>
    <w:qFormat/>
    <w:rsid w:val="00CF144A"/>
    <w:pPr>
      <w:numPr>
        <w:numId w:val="6"/>
      </w:numPr>
    </w:pPr>
  </w:style>
  <w:style w:type="paragraph" w:customStyle="1" w:styleId="L3-Numbers">
    <w:name w:val="L3 - Numbers"/>
    <w:basedOn w:val="L2-Numbers"/>
    <w:qFormat/>
    <w:rsid w:val="00CF144A"/>
    <w:pPr>
      <w:numPr>
        <w:numId w:val="5"/>
      </w:numPr>
      <w:tabs>
        <w:tab w:val="num" w:pos="360"/>
      </w:tabs>
      <w:ind w:left="1435" w:hanging="244"/>
    </w:pPr>
  </w:style>
  <w:style w:type="paragraph" w:customStyle="1" w:styleId="IMG-Figure">
    <w:name w:val="IMG - Figure"/>
    <w:basedOn w:val="P-Regular"/>
    <w:qFormat/>
    <w:rsid w:val="00CF144A"/>
    <w:pPr>
      <w:jc w:val="center"/>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956400">
      <w:bodyDiv w:val="1"/>
      <w:marLeft w:val="0"/>
      <w:marRight w:val="0"/>
      <w:marTop w:val="0"/>
      <w:marBottom w:val="0"/>
      <w:divBdr>
        <w:top w:val="none" w:sz="0" w:space="0" w:color="auto"/>
        <w:left w:val="none" w:sz="0" w:space="0" w:color="auto"/>
        <w:bottom w:val="none" w:sz="0" w:space="0" w:color="auto"/>
        <w:right w:val="none" w:sz="0" w:space="0" w:color="auto"/>
      </w:divBdr>
      <w:divsChild>
        <w:div w:id="1568225661">
          <w:marLeft w:val="0"/>
          <w:marRight w:val="0"/>
          <w:marTop w:val="0"/>
          <w:marBottom w:val="0"/>
          <w:divBdr>
            <w:top w:val="none" w:sz="0" w:space="0" w:color="auto"/>
            <w:left w:val="none" w:sz="0" w:space="0" w:color="auto"/>
            <w:bottom w:val="none" w:sz="0" w:space="0" w:color="auto"/>
            <w:right w:val="none" w:sz="0" w:space="0" w:color="auto"/>
          </w:divBdr>
        </w:div>
        <w:div w:id="203374773">
          <w:marLeft w:val="0"/>
          <w:marRight w:val="0"/>
          <w:marTop w:val="0"/>
          <w:marBottom w:val="0"/>
          <w:divBdr>
            <w:top w:val="none" w:sz="0" w:space="0" w:color="auto"/>
            <w:left w:val="none" w:sz="0" w:space="0" w:color="auto"/>
            <w:bottom w:val="none" w:sz="0" w:space="0" w:color="auto"/>
            <w:right w:val="none" w:sz="0" w:space="0" w:color="auto"/>
          </w:divBdr>
        </w:div>
        <w:div w:id="1920165831">
          <w:marLeft w:val="0"/>
          <w:marRight w:val="0"/>
          <w:marTop w:val="0"/>
          <w:marBottom w:val="0"/>
          <w:divBdr>
            <w:top w:val="none" w:sz="0" w:space="0" w:color="auto"/>
            <w:left w:val="none" w:sz="0" w:space="0" w:color="auto"/>
            <w:bottom w:val="none" w:sz="0" w:space="0" w:color="auto"/>
            <w:right w:val="none" w:sz="0" w:space="0" w:color="auto"/>
          </w:divBdr>
        </w:div>
        <w:div w:id="1491411002">
          <w:marLeft w:val="0"/>
          <w:marRight w:val="0"/>
          <w:marTop w:val="0"/>
          <w:marBottom w:val="0"/>
          <w:divBdr>
            <w:top w:val="none" w:sz="0" w:space="0" w:color="auto"/>
            <w:left w:val="none" w:sz="0" w:space="0" w:color="auto"/>
            <w:bottom w:val="none" w:sz="0" w:space="0" w:color="auto"/>
            <w:right w:val="none" w:sz="0" w:space="0" w:color="auto"/>
          </w:divBdr>
        </w:div>
        <w:div w:id="1523519713">
          <w:marLeft w:val="0"/>
          <w:marRight w:val="0"/>
          <w:marTop w:val="0"/>
          <w:marBottom w:val="0"/>
          <w:divBdr>
            <w:top w:val="none" w:sz="0" w:space="0" w:color="auto"/>
            <w:left w:val="none" w:sz="0" w:space="0" w:color="auto"/>
            <w:bottom w:val="none" w:sz="0" w:space="0" w:color="auto"/>
            <w:right w:val="none" w:sz="0" w:space="0" w:color="auto"/>
          </w:divBdr>
        </w:div>
        <w:div w:id="40789638">
          <w:marLeft w:val="0"/>
          <w:marRight w:val="0"/>
          <w:marTop w:val="0"/>
          <w:marBottom w:val="0"/>
          <w:divBdr>
            <w:top w:val="none" w:sz="0" w:space="0" w:color="auto"/>
            <w:left w:val="none" w:sz="0" w:space="0" w:color="auto"/>
            <w:bottom w:val="none" w:sz="0" w:space="0" w:color="auto"/>
            <w:right w:val="none" w:sz="0" w:space="0" w:color="auto"/>
          </w:divBdr>
        </w:div>
        <w:div w:id="1222404165">
          <w:marLeft w:val="0"/>
          <w:marRight w:val="0"/>
          <w:marTop w:val="0"/>
          <w:marBottom w:val="0"/>
          <w:divBdr>
            <w:top w:val="none" w:sz="0" w:space="0" w:color="auto"/>
            <w:left w:val="none" w:sz="0" w:space="0" w:color="auto"/>
            <w:bottom w:val="none" w:sz="0" w:space="0" w:color="auto"/>
            <w:right w:val="none" w:sz="0" w:space="0" w:color="auto"/>
          </w:divBdr>
        </w:div>
        <w:div w:id="1331568209">
          <w:marLeft w:val="0"/>
          <w:marRight w:val="0"/>
          <w:marTop w:val="0"/>
          <w:marBottom w:val="0"/>
          <w:divBdr>
            <w:top w:val="none" w:sz="0" w:space="0" w:color="auto"/>
            <w:left w:val="none" w:sz="0" w:space="0" w:color="auto"/>
            <w:bottom w:val="none" w:sz="0" w:space="0" w:color="auto"/>
            <w:right w:val="none" w:sz="0" w:space="0" w:color="auto"/>
          </w:divBdr>
        </w:div>
        <w:div w:id="424426063">
          <w:marLeft w:val="0"/>
          <w:marRight w:val="0"/>
          <w:marTop w:val="0"/>
          <w:marBottom w:val="0"/>
          <w:divBdr>
            <w:top w:val="none" w:sz="0" w:space="0" w:color="auto"/>
            <w:left w:val="none" w:sz="0" w:space="0" w:color="auto"/>
            <w:bottom w:val="none" w:sz="0" w:space="0" w:color="auto"/>
            <w:right w:val="none" w:sz="0" w:space="0" w:color="auto"/>
          </w:divBdr>
        </w:div>
        <w:div w:id="1919245642">
          <w:marLeft w:val="0"/>
          <w:marRight w:val="0"/>
          <w:marTop w:val="0"/>
          <w:marBottom w:val="0"/>
          <w:divBdr>
            <w:top w:val="none" w:sz="0" w:space="0" w:color="auto"/>
            <w:left w:val="none" w:sz="0" w:space="0" w:color="auto"/>
            <w:bottom w:val="none" w:sz="0" w:space="0" w:color="auto"/>
            <w:right w:val="none" w:sz="0" w:space="0" w:color="auto"/>
          </w:divBdr>
        </w:div>
        <w:div w:id="189074271">
          <w:marLeft w:val="0"/>
          <w:marRight w:val="0"/>
          <w:marTop w:val="0"/>
          <w:marBottom w:val="0"/>
          <w:divBdr>
            <w:top w:val="none" w:sz="0" w:space="0" w:color="auto"/>
            <w:left w:val="none" w:sz="0" w:space="0" w:color="auto"/>
            <w:bottom w:val="none" w:sz="0" w:space="0" w:color="auto"/>
            <w:right w:val="none" w:sz="0" w:space="0" w:color="auto"/>
          </w:divBdr>
        </w:div>
        <w:div w:id="1175070723">
          <w:marLeft w:val="0"/>
          <w:marRight w:val="0"/>
          <w:marTop w:val="0"/>
          <w:marBottom w:val="0"/>
          <w:divBdr>
            <w:top w:val="none" w:sz="0" w:space="0" w:color="auto"/>
            <w:left w:val="none" w:sz="0" w:space="0" w:color="auto"/>
            <w:bottom w:val="none" w:sz="0" w:space="0" w:color="auto"/>
            <w:right w:val="none" w:sz="0" w:space="0" w:color="auto"/>
          </w:divBdr>
        </w:div>
        <w:div w:id="476724150">
          <w:marLeft w:val="0"/>
          <w:marRight w:val="0"/>
          <w:marTop w:val="0"/>
          <w:marBottom w:val="0"/>
          <w:divBdr>
            <w:top w:val="none" w:sz="0" w:space="0" w:color="auto"/>
            <w:left w:val="none" w:sz="0" w:space="0" w:color="auto"/>
            <w:bottom w:val="none" w:sz="0" w:space="0" w:color="auto"/>
            <w:right w:val="none" w:sz="0" w:space="0" w:color="auto"/>
          </w:divBdr>
        </w:div>
        <w:div w:id="1086074116">
          <w:marLeft w:val="0"/>
          <w:marRight w:val="0"/>
          <w:marTop w:val="0"/>
          <w:marBottom w:val="0"/>
          <w:divBdr>
            <w:top w:val="none" w:sz="0" w:space="0" w:color="auto"/>
            <w:left w:val="none" w:sz="0" w:space="0" w:color="auto"/>
            <w:bottom w:val="none" w:sz="0" w:space="0" w:color="auto"/>
            <w:right w:val="none" w:sz="0" w:space="0" w:color="auto"/>
          </w:divBdr>
        </w:div>
        <w:div w:id="2073037022">
          <w:marLeft w:val="0"/>
          <w:marRight w:val="0"/>
          <w:marTop w:val="0"/>
          <w:marBottom w:val="0"/>
          <w:divBdr>
            <w:top w:val="none" w:sz="0" w:space="0" w:color="auto"/>
            <w:left w:val="none" w:sz="0" w:space="0" w:color="auto"/>
            <w:bottom w:val="none" w:sz="0" w:space="0" w:color="auto"/>
            <w:right w:val="none" w:sz="0" w:space="0" w:color="auto"/>
          </w:divBdr>
        </w:div>
        <w:div w:id="2006862243">
          <w:marLeft w:val="0"/>
          <w:marRight w:val="0"/>
          <w:marTop w:val="0"/>
          <w:marBottom w:val="0"/>
          <w:divBdr>
            <w:top w:val="none" w:sz="0" w:space="0" w:color="auto"/>
            <w:left w:val="none" w:sz="0" w:space="0" w:color="auto"/>
            <w:bottom w:val="none" w:sz="0" w:space="0" w:color="auto"/>
            <w:right w:val="none" w:sz="0" w:space="0" w:color="auto"/>
          </w:divBdr>
        </w:div>
        <w:div w:id="703098138">
          <w:marLeft w:val="0"/>
          <w:marRight w:val="0"/>
          <w:marTop w:val="0"/>
          <w:marBottom w:val="0"/>
          <w:divBdr>
            <w:top w:val="none" w:sz="0" w:space="0" w:color="auto"/>
            <w:left w:val="none" w:sz="0" w:space="0" w:color="auto"/>
            <w:bottom w:val="none" w:sz="0" w:space="0" w:color="auto"/>
            <w:right w:val="none" w:sz="0" w:space="0" w:color="auto"/>
          </w:divBdr>
        </w:div>
        <w:div w:id="375936130">
          <w:marLeft w:val="0"/>
          <w:marRight w:val="0"/>
          <w:marTop w:val="0"/>
          <w:marBottom w:val="0"/>
          <w:divBdr>
            <w:top w:val="none" w:sz="0" w:space="0" w:color="auto"/>
            <w:left w:val="none" w:sz="0" w:space="0" w:color="auto"/>
            <w:bottom w:val="none" w:sz="0" w:space="0" w:color="auto"/>
            <w:right w:val="none" w:sz="0" w:space="0" w:color="auto"/>
          </w:divBdr>
        </w:div>
        <w:div w:id="283779986">
          <w:marLeft w:val="0"/>
          <w:marRight w:val="0"/>
          <w:marTop w:val="0"/>
          <w:marBottom w:val="0"/>
          <w:divBdr>
            <w:top w:val="none" w:sz="0" w:space="0" w:color="auto"/>
            <w:left w:val="none" w:sz="0" w:space="0" w:color="auto"/>
            <w:bottom w:val="none" w:sz="0" w:space="0" w:color="auto"/>
            <w:right w:val="none" w:sz="0" w:space="0" w:color="auto"/>
          </w:divBdr>
        </w:div>
        <w:div w:id="1182478240">
          <w:marLeft w:val="0"/>
          <w:marRight w:val="0"/>
          <w:marTop w:val="0"/>
          <w:marBottom w:val="0"/>
          <w:divBdr>
            <w:top w:val="none" w:sz="0" w:space="0" w:color="auto"/>
            <w:left w:val="none" w:sz="0" w:space="0" w:color="auto"/>
            <w:bottom w:val="none" w:sz="0" w:space="0" w:color="auto"/>
            <w:right w:val="none" w:sz="0" w:space="0" w:color="auto"/>
          </w:divBdr>
        </w:div>
        <w:div w:id="1358190689">
          <w:marLeft w:val="0"/>
          <w:marRight w:val="0"/>
          <w:marTop w:val="0"/>
          <w:marBottom w:val="0"/>
          <w:divBdr>
            <w:top w:val="none" w:sz="0" w:space="0" w:color="auto"/>
            <w:left w:val="none" w:sz="0" w:space="0" w:color="auto"/>
            <w:bottom w:val="none" w:sz="0" w:space="0" w:color="auto"/>
            <w:right w:val="none" w:sz="0" w:space="0" w:color="auto"/>
          </w:divBdr>
        </w:div>
        <w:div w:id="760219642">
          <w:marLeft w:val="0"/>
          <w:marRight w:val="0"/>
          <w:marTop w:val="0"/>
          <w:marBottom w:val="0"/>
          <w:divBdr>
            <w:top w:val="none" w:sz="0" w:space="0" w:color="auto"/>
            <w:left w:val="none" w:sz="0" w:space="0" w:color="auto"/>
            <w:bottom w:val="none" w:sz="0" w:space="0" w:color="auto"/>
            <w:right w:val="none" w:sz="0" w:space="0" w:color="auto"/>
          </w:divBdr>
        </w:div>
        <w:div w:id="1136067700">
          <w:marLeft w:val="0"/>
          <w:marRight w:val="0"/>
          <w:marTop w:val="0"/>
          <w:marBottom w:val="0"/>
          <w:divBdr>
            <w:top w:val="none" w:sz="0" w:space="0" w:color="auto"/>
            <w:left w:val="none" w:sz="0" w:space="0" w:color="auto"/>
            <w:bottom w:val="none" w:sz="0" w:space="0" w:color="auto"/>
            <w:right w:val="none" w:sz="0" w:space="0" w:color="auto"/>
          </w:divBdr>
        </w:div>
        <w:div w:id="1646471951">
          <w:marLeft w:val="0"/>
          <w:marRight w:val="0"/>
          <w:marTop w:val="0"/>
          <w:marBottom w:val="0"/>
          <w:divBdr>
            <w:top w:val="none" w:sz="0" w:space="0" w:color="auto"/>
            <w:left w:val="none" w:sz="0" w:space="0" w:color="auto"/>
            <w:bottom w:val="none" w:sz="0" w:space="0" w:color="auto"/>
            <w:right w:val="none" w:sz="0" w:space="0" w:color="auto"/>
          </w:divBdr>
        </w:div>
        <w:div w:id="1313556283">
          <w:marLeft w:val="0"/>
          <w:marRight w:val="0"/>
          <w:marTop w:val="0"/>
          <w:marBottom w:val="0"/>
          <w:divBdr>
            <w:top w:val="none" w:sz="0" w:space="0" w:color="auto"/>
            <w:left w:val="none" w:sz="0" w:space="0" w:color="auto"/>
            <w:bottom w:val="none" w:sz="0" w:space="0" w:color="auto"/>
            <w:right w:val="none" w:sz="0" w:space="0" w:color="auto"/>
          </w:divBdr>
        </w:div>
        <w:div w:id="1865288975">
          <w:marLeft w:val="0"/>
          <w:marRight w:val="0"/>
          <w:marTop w:val="0"/>
          <w:marBottom w:val="0"/>
          <w:divBdr>
            <w:top w:val="none" w:sz="0" w:space="0" w:color="auto"/>
            <w:left w:val="none" w:sz="0" w:space="0" w:color="auto"/>
            <w:bottom w:val="none" w:sz="0" w:space="0" w:color="auto"/>
            <w:right w:val="none" w:sz="0" w:space="0" w:color="auto"/>
          </w:divBdr>
        </w:div>
        <w:div w:id="258685489">
          <w:marLeft w:val="0"/>
          <w:marRight w:val="0"/>
          <w:marTop w:val="0"/>
          <w:marBottom w:val="0"/>
          <w:divBdr>
            <w:top w:val="none" w:sz="0" w:space="0" w:color="auto"/>
            <w:left w:val="none" w:sz="0" w:space="0" w:color="auto"/>
            <w:bottom w:val="none" w:sz="0" w:space="0" w:color="auto"/>
            <w:right w:val="none" w:sz="0" w:space="0" w:color="auto"/>
          </w:divBdr>
        </w:div>
        <w:div w:id="1237129263">
          <w:marLeft w:val="0"/>
          <w:marRight w:val="0"/>
          <w:marTop w:val="0"/>
          <w:marBottom w:val="0"/>
          <w:divBdr>
            <w:top w:val="none" w:sz="0" w:space="0" w:color="auto"/>
            <w:left w:val="none" w:sz="0" w:space="0" w:color="auto"/>
            <w:bottom w:val="none" w:sz="0" w:space="0" w:color="auto"/>
            <w:right w:val="none" w:sz="0" w:space="0" w:color="auto"/>
          </w:divBdr>
        </w:div>
        <w:div w:id="1104302943">
          <w:marLeft w:val="0"/>
          <w:marRight w:val="0"/>
          <w:marTop w:val="0"/>
          <w:marBottom w:val="0"/>
          <w:divBdr>
            <w:top w:val="none" w:sz="0" w:space="0" w:color="auto"/>
            <w:left w:val="none" w:sz="0" w:space="0" w:color="auto"/>
            <w:bottom w:val="none" w:sz="0" w:space="0" w:color="auto"/>
            <w:right w:val="none" w:sz="0" w:space="0" w:color="auto"/>
          </w:divBdr>
        </w:div>
        <w:div w:id="1945576366">
          <w:marLeft w:val="0"/>
          <w:marRight w:val="0"/>
          <w:marTop w:val="0"/>
          <w:marBottom w:val="0"/>
          <w:divBdr>
            <w:top w:val="none" w:sz="0" w:space="0" w:color="auto"/>
            <w:left w:val="none" w:sz="0" w:space="0" w:color="auto"/>
            <w:bottom w:val="none" w:sz="0" w:space="0" w:color="auto"/>
            <w:right w:val="none" w:sz="0" w:space="0" w:color="auto"/>
          </w:divBdr>
        </w:div>
        <w:div w:id="1266645796">
          <w:marLeft w:val="0"/>
          <w:marRight w:val="0"/>
          <w:marTop w:val="0"/>
          <w:marBottom w:val="0"/>
          <w:divBdr>
            <w:top w:val="none" w:sz="0" w:space="0" w:color="auto"/>
            <w:left w:val="none" w:sz="0" w:space="0" w:color="auto"/>
            <w:bottom w:val="none" w:sz="0" w:space="0" w:color="auto"/>
            <w:right w:val="none" w:sz="0" w:space="0" w:color="auto"/>
          </w:divBdr>
        </w:div>
        <w:div w:id="253444735">
          <w:marLeft w:val="0"/>
          <w:marRight w:val="0"/>
          <w:marTop w:val="0"/>
          <w:marBottom w:val="0"/>
          <w:divBdr>
            <w:top w:val="none" w:sz="0" w:space="0" w:color="auto"/>
            <w:left w:val="none" w:sz="0" w:space="0" w:color="auto"/>
            <w:bottom w:val="none" w:sz="0" w:space="0" w:color="auto"/>
            <w:right w:val="none" w:sz="0" w:space="0" w:color="auto"/>
          </w:divBdr>
        </w:div>
        <w:div w:id="1326786226">
          <w:marLeft w:val="0"/>
          <w:marRight w:val="0"/>
          <w:marTop w:val="0"/>
          <w:marBottom w:val="0"/>
          <w:divBdr>
            <w:top w:val="none" w:sz="0" w:space="0" w:color="auto"/>
            <w:left w:val="none" w:sz="0" w:space="0" w:color="auto"/>
            <w:bottom w:val="none" w:sz="0" w:space="0" w:color="auto"/>
            <w:right w:val="none" w:sz="0" w:space="0" w:color="auto"/>
          </w:divBdr>
        </w:div>
        <w:div w:id="1977564183">
          <w:marLeft w:val="0"/>
          <w:marRight w:val="0"/>
          <w:marTop w:val="0"/>
          <w:marBottom w:val="0"/>
          <w:divBdr>
            <w:top w:val="none" w:sz="0" w:space="0" w:color="auto"/>
            <w:left w:val="none" w:sz="0" w:space="0" w:color="auto"/>
            <w:bottom w:val="none" w:sz="0" w:space="0" w:color="auto"/>
            <w:right w:val="none" w:sz="0" w:space="0" w:color="auto"/>
          </w:divBdr>
        </w:div>
        <w:div w:id="1544366354">
          <w:marLeft w:val="0"/>
          <w:marRight w:val="0"/>
          <w:marTop w:val="0"/>
          <w:marBottom w:val="0"/>
          <w:divBdr>
            <w:top w:val="none" w:sz="0" w:space="0" w:color="auto"/>
            <w:left w:val="none" w:sz="0" w:space="0" w:color="auto"/>
            <w:bottom w:val="none" w:sz="0" w:space="0" w:color="auto"/>
            <w:right w:val="none" w:sz="0" w:space="0" w:color="auto"/>
          </w:divBdr>
        </w:div>
        <w:div w:id="839778578">
          <w:marLeft w:val="0"/>
          <w:marRight w:val="0"/>
          <w:marTop w:val="0"/>
          <w:marBottom w:val="0"/>
          <w:divBdr>
            <w:top w:val="none" w:sz="0" w:space="0" w:color="auto"/>
            <w:left w:val="none" w:sz="0" w:space="0" w:color="auto"/>
            <w:bottom w:val="none" w:sz="0" w:space="0" w:color="auto"/>
            <w:right w:val="none" w:sz="0" w:space="0" w:color="auto"/>
          </w:divBdr>
        </w:div>
        <w:div w:id="233514583">
          <w:marLeft w:val="0"/>
          <w:marRight w:val="0"/>
          <w:marTop w:val="0"/>
          <w:marBottom w:val="0"/>
          <w:divBdr>
            <w:top w:val="none" w:sz="0" w:space="0" w:color="auto"/>
            <w:left w:val="none" w:sz="0" w:space="0" w:color="auto"/>
            <w:bottom w:val="none" w:sz="0" w:space="0" w:color="auto"/>
            <w:right w:val="none" w:sz="0" w:space="0" w:color="auto"/>
          </w:divBdr>
        </w:div>
        <w:div w:id="1735277002">
          <w:marLeft w:val="0"/>
          <w:marRight w:val="0"/>
          <w:marTop w:val="0"/>
          <w:marBottom w:val="0"/>
          <w:divBdr>
            <w:top w:val="none" w:sz="0" w:space="0" w:color="auto"/>
            <w:left w:val="none" w:sz="0" w:space="0" w:color="auto"/>
            <w:bottom w:val="none" w:sz="0" w:space="0" w:color="auto"/>
            <w:right w:val="none" w:sz="0" w:space="0" w:color="auto"/>
          </w:divBdr>
        </w:div>
        <w:div w:id="473106607">
          <w:marLeft w:val="0"/>
          <w:marRight w:val="0"/>
          <w:marTop w:val="0"/>
          <w:marBottom w:val="0"/>
          <w:divBdr>
            <w:top w:val="none" w:sz="0" w:space="0" w:color="auto"/>
            <w:left w:val="none" w:sz="0" w:space="0" w:color="auto"/>
            <w:bottom w:val="none" w:sz="0" w:space="0" w:color="auto"/>
            <w:right w:val="none" w:sz="0" w:space="0" w:color="auto"/>
          </w:divBdr>
        </w:div>
        <w:div w:id="537357894">
          <w:marLeft w:val="0"/>
          <w:marRight w:val="0"/>
          <w:marTop w:val="0"/>
          <w:marBottom w:val="0"/>
          <w:divBdr>
            <w:top w:val="none" w:sz="0" w:space="0" w:color="auto"/>
            <w:left w:val="none" w:sz="0" w:space="0" w:color="auto"/>
            <w:bottom w:val="none" w:sz="0" w:space="0" w:color="auto"/>
            <w:right w:val="none" w:sz="0" w:space="0" w:color="auto"/>
          </w:divBdr>
        </w:div>
        <w:div w:id="248933051">
          <w:marLeft w:val="0"/>
          <w:marRight w:val="0"/>
          <w:marTop w:val="0"/>
          <w:marBottom w:val="0"/>
          <w:divBdr>
            <w:top w:val="none" w:sz="0" w:space="0" w:color="auto"/>
            <w:left w:val="none" w:sz="0" w:space="0" w:color="auto"/>
            <w:bottom w:val="none" w:sz="0" w:space="0" w:color="auto"/>
            <w:right w:val="none" w:sz="0" w:space="0" w:color="auto"/>
          </w:divBdr>
        </w:div>
        <w:div w:id="989405756">
          <w:marLeft w:val="0"/>
          <w:marRight w:val="0"/>
          <w:marTop w:val="0"/>
          <w:marBottom w:val="0"/>
          <w:divBdr>
            <w:top w:val="none" w:sz="0" w:space="0" w:color="auto"/>
            <w:left w:val="none" w:sz="0" w:space="0" w:color="auto"/>
            <w:bottom w:val="none" w:sz="0" w:space="0" w:color="auto"/>
            <w:right w:val="none" w:sz="0" w:space="0" w:color="auto"/>
          </w:divBdr>
        </w:div>
        <w:div w:id="154153431">
          <w:marLeft w:val="0"/>
          <w:marRight w:val="0"/>
          <w:marTop w:val="0"/>
          <w:marBottom w:val="0"/>
          <w:divBdr>
            <w:top w:val="none" w:sz="0" w:space="0" w:color="auto"/>
            <w:left w:val="none" w:sz="0" w:space="0" w:color="auto"/>
            <w:bottom w:val="none" w:sz="0" w:space="0" w:color="auto"/>
            <w:right w:val="none" w:sz="0" w:space="0" w:color="auto"/>
          </w:divBdr>
        </w:div>
        <w:div w:id="855996096">
          <w:marLeft w:val="0"/>
          <w:marRight w:val="0"/>
          <w:marTop w:val="0"/>
          <w:marBottom w:val="0"/>
          <w:divBdr>
            <w:top w:val="none" w:sz="0" w:space="0" w:color="auto"/>
            <w:left w:val="none" w:sz="0" w:space="0" w:color="auto"/>
            <w:bottom w:val="none" w:sz="0" w:space="0" w:color="auto"/>
            <w:right w:val="none" w:sz="0" w:space="0" w:color="auto"/>
          </w:divBdr>
        </w:div>
        <w:div w:id="1192916482">
          <w:marLeft w:val="0"/>
          <w:marRight w:val="0"/>
          <w:marTop w:val="0"/>
          <w:marBottom w:val="0"/>
          <w:divBdr>
            <w:top w:val="none" w:sz="0" w:space="0" w:color="auto"/>
            <w:left w:val="none" w:sz="0" w:space="0" w:color="auto"/>
            <w:bottom w:val="none" w:sz="0" w:space="0" w:color="auto"/>
            <w:right w:val="none" w:sz="0" w:space="0" w:color="auto"/>
          </w:divBdr>
        </w:div>
        <w:div w:id="1385327158">
          <w:marLeft w:val="0"/>
          <w:marRight w:val="0"/>
          <w:marTop w:val="0"/>
          <w:marBottom w:val="0"/>
          <w:divBdr>
            <w:top w:val="none" w:sz="0" w:space="0" w:color="auto"/>
            <w:left w:val="none" w:sz="0" w:space="0" w:color="auto"/>
            <w:bottom w:val="none" w:sz="0" w:space="0" w:color="auto"/>
            <w:right w:val="none" w:sz="0" w:space="0" w:color="auto"/>
          </w:divBdr>
        </w:div>
        <w:div w:id="1694696216">
          <w:marLeft w:val="0"/>
          <w:marRight w:val="0"/>
          <w:marTop w:val="0"/>
          <w:marBottom w:val="0"/>
          <w:divBdr>
            <w:top w:val="none" w:sz="0" w:space="0" w:color="auto"/>
            <w:left w:val="none" w:sz="0" w:space="0" w:color="auto"/>
            <w:bottom w:val="none" w:sz="0" w:space="0" w:color="auto"/>
            <w:right w:val="none" w:sz="0" w:space="0" w:color="auto"/>
          </w:divBdr>
        </w:div>
        <w:div w:id="1124274419">
          <w:marLeft w:val="0"/>
          <w:marRight w:val="0"/>
          <w:marTop w:val="0"/>
          <w:marBottom w:val="0"/>
          <w:divBdr>
            <w:top w:val="none" w:sz="0" w:space="0" w:color="auto"/>
            <w:left w:val="none" w:sz="0" w:space="0" w:color="auto"/>
            <w:bottom w:val="none" w:sz="0" w:space="0" w:color="auto"/>
            <w:right w:val="none" w:sz="0" w:space="0" w:color="auto"/>
          </w:divBdr>
        </w:div>
        <w:div w:id="2143384693">
          <w:marLeft w:val="0"/>
          <w:marRight w:val="0"/>
          <w:marTop w:val="0"/>
          <w:marBottom w:val="0"/>
          <w:divBdr>
            <w:top w:val="none" w:sz="0" w:space="0" w:color="auto"/>
            <w:left w:val="none" w:sz="0" w:space="0" w:color="auto"/>
            <w:bottom w:val="none" w:sz="0" w:space="0" w:color="auto"/>
            <w:right w:val="none" w:sz="0" w:space="0" w:color="auto"/>
          </w:divBdr>
        </w:div>
        <w:div w:id="690255541">
          <w:marLeft w:val="0"/>
          <w:marRight w:val="0"/>
          <w:marTop w:val="0"/>
          <w:marBottom w:val="0"/>
          <w:divBdr>
            <w:top w:val="none" w:sz="0" w:space="0" w:color="auto"/>
            <w:left w:val="none" w:sz="0" w:space="0" w:color="auto"/>
            <w:bottom w:val="none" w:sz="0" w:space="0" w:color="auto"/>
            <w:right w:val="none" w:sz="0" w:space="0" w:color="auto"/>
          </w:divBdr>
        </w:div>
        <w:div w:id="989820824">
          <w:marLeft w:val="0"/>
          <w:marRight w:val="0"/>
          <w:marTop w:val="0"/>
          <w:marBottom w:val="0"/>
          <w:divBdr>
            <w:top w:val="none" w:sz="0" w:space="0" w:color="auto"/>
            <w:left w:val="none" w:sz="0" w:space="0" w:color="auto"/>
            <w:bottom w:val="none" w:sz="0" w:space="0" w:color="auto"/>
            <w:right w:val="none" w:sz="0" w:space="0" w:color="auto"/>
          </w:divBdr>
        </w:div>
        <w:div w:id="1235894055">
          <w:marLeft w:val="0"/>
          <w:marRight w:val="0"/>
          <w:marTop w:val="0"/>
          <w:marBottom w:val="0"/>
          <w:divBdr>
            <w:top w:val="none" w:sz="0" w:space="0" w:color="auto"/>
            <w:left w:val="none" w:sz="0" w:space="0" w:color="auto"/>
            <w:bottom w:val="none" w:sz="0" w:space="0" w:color="auto"/>
            <w:right w:val="none" w:sz="0" w:space="0" w:color="auto"/>
          </w:divBdr>
        </w:div>
        <w:div w:id="1306861350">
          <w:marLeft w:val="0"/>
          <w:marRight w:val="0"/>
          <w:marTop w:val="0"/>
          <w:marBottom w:val="0"/>
          <w:divBdr>
            <w:top w:val="none" w:sz="0" w:space="0" w:color="auto"/>
            <w:left w:val="none" w:sz="0" w:space="0" w:color="auto"/>
            <w:bottom w:val="none" w:sz="0" w:space="0" w:color="auto"/>
            <w:right w:val="none" w:sz="0" w:space="0" w:color="auto"/>
          </w:divBdr>
        </w:div>
        <w:div w:id="90048297">
          <w:marLeft w:val="0"/>
          <w:marRight w:val="0"/>
          <w:marTop w:val="0"/>
          <w:marBottom w:val="0"/>
          <w:divBdr>
            <w:top w:val="none" w:sz="0" w:space="0" w:color="auto"/>
            <w:left w:val="none" w:sz="0" w:space="0" w:color="auto"/>
            <w:bottom w:val="none" w:sz="0" w:space="0" w:color="auto"/>
            <w:right w:val="none" w:sz="0" w:space="0" w:color="auto"/>
          </w:divBdr>
        </w:div>
        <w:div w:id="1454665040">
          <w:marLeft w:val="0"/>
          <w:marRight w:val="0"/>
          <w:marTop w:val="0"/>
          <w:marBottom w:val="0"/>
          <w:divBdr>
            <w:top w:val="none" w:sz="0" w:space="0" w:color="auto"/>
            <w:left w:val="none" w:sz="0" w:space="0" w:color="auto"/>
            <w:bottom w:val="none" w:sz="0" w:space="0" w:color="auto"/>
            <w:right w:val="none" w:sz="0" w:space="0" w:color="auto"/>
          </w:divBdr>
        </w:div>
        <w:div w:id="1295646748">
          <w:marLeft w:val="0"/>
          <w:marRight w:val="0"/>
          <w:marTop w:val="0"/>
          <w:marBottom w:val="0"/>
          <w:divBdr>
            <w:top w:val="none" w:sz="0" w:space="0" w:color="auto"/>
            <w:left w:val="none" w:sz="0" w:space="0" w:color="auto"/>
            <w:bottom w:val="none" w:sz="0" w:space="0" w:color="auto"/>
            <w:right w:val="none" w:sz="0" w:space="0" w:color="auto"/>
          </w:divBdr>
        </w:div>
        <w:div w:id="113984525">
          <w:marLeft w:val="0"/>
          <w:marRight w:val="0"/>
          <w:marTop w:val="0"/>
          <w:marBottom w:val="0"/>
          <w:divBdr>
            <w:top w:val="none" w:sz="0" w:space="0" w:color="auto"/>
            <w:left w:val="none" w:sz="0" w:space="0" w:color="auto"/>
            <w:bottom w:val="none" w:sz="0" w:space="0" w:color="auto"/>
            <w:right w:val="none" w:sz="0" w:space="0" w:color="auto"/>
          </w:divBdr>
        </w:div>
        <w:div w:id="302934086">
          <w:marLeft w:val="0"/>
          <w:marRight w:val="0"/>
          <w:marTop w:val="0"/>
          <w:marBottom w:val="0"/>
          <w:divBdr>
            <w:top w:val="none" w:sz="0" w:space="0" w:color="auto"/>
            <w:left w:val="none" w:sz="0" w:space="0" w:color="auto"/>
            <w:bottom w:val="none" w:sz="0" w:space="0" w:color="auto"/>
            <w:right w:val="none" w:sz="0" w:space="0" w:color="auto"/>
          </w:divBdr>
        </w:div>
        <w:div w:id="1545480045">
          <w:marLeft w:val="0"/>
          <w:marRight w:val="0"/>
          <w:marTop w:val="0"/>
          <w:marBottom w:val="0"/>
          <w:divBdr>
            <w:top w:val="none" w:sz="0" w:space="0" w:color="auto"/>
            <w:left w:val="none" w:sz="0" w:space="0" w:color="auto"/>
            <w:bottom w:val="none" w:sz="0" w:space="0" w:color="auto"/>
            <w:right w:val="none" w:sz="0" w:space="0" w:color="auto"/>
          </w:divBdr>
        </w:div>
        <w:div w:id="170072161">
          <w:marLeft w:val="0"/>
          <w:marRight w:val="0"/>
          <w:marTop w:val="0"/>
          <w:marBottom w:val="0"/>
          <w:divBdr>
            <w:top w:val="none" w:sz="0" w:space="0" w:color="auto"/>
            <w:left w:val="none" w:sz="0" w:space="0" w:color="auto"/>
            <w:bottom w:val="none" w:sz="0" w:space="0" w:color="auto"/>
            <w:right w:val="none" w:sz="0" w:space="0" w:color="auto"/>
          </w:divBdr>
        </w:div>
        <w:div w:id="1041590886">
          <w:marLeft w:val="0"/>
          <w:marRight w:val="0"/>
          <w:marTop w:val="0"/>
          <w:marBottom w:val="0"/>
          <w:divBdr>
            <w:top w:val="none" w:sz="0" w:space="0" w:color="auto"/>
            <w:left w:val="none" w:sz="0" w:space="0" w:color="auto"/>
            <w:bottom w:val="none" w:sz="0" w:space="0" w:color="auto"/>
            <w:right w:val="none" w:sz="0" w:space="0" w:color="auto"/>
          </w:divBdr>
        </w:div>
        <w:div w:id="2041204425">
          <w:marLeft w:val="0"/>
          <w:marRight w:val="0"/>
          <w:marTop w:val="0"/>
          <w:marBottom w:val="0"/>
          <w:divBdr>
            <w:top w:val="none" w:sz="0" w:space="0" w:color="auto"/>
            <w:left w:val="none" w:sz="0" w:space="0" w:color="auto"/>
            <w:bottom w:val="none" w:sz="0" w:space="0" w:color="auto"/>
            <w:right w:val="none" w:sz="0" w:space="0" w:color="auto"/>
          </w:divBdr>
        </w:div>
        <w:div w:id="201136455">
          <w:marLeft w:val="0"/>
          <w:marRight w:val="0"/>
          <w:marTop w:val="0"/>
          <w:marBottom w:val="0"/>
          <w:divBdr>
            <w:top w:val="none" w:sz="0" w:space="0" w:color="auto"/>
            <w:left w:val="none" w:sz="0" w:space="0" w:color="auto"/>
            <w:bottom w:val="none" w:sz="0" w:space="0" w:color="auto"/>
            <w:right w:val="none" w:sz="0" w:space="0" w:color="auto"/>
          </w:divBdr>
        </w:div>
        <w:div w:id="2009093900">
          <w:marLeft w:val="0"/>
          <w:marRight w:val="0"/>
          <w:marTop w:val="0"/>
          <w:marBottom w:val="0"/>
          <w:divBdr>
            <w:top w:val="none" w:sz="0" w:space="0" w:color="auto"/>
            <w:left w:val="none" w:sz="0" w:space="0" w:color="auto"/>
            <w:bottom w:val="none" w:sz="0" w:space="0" w:color="auto"/>
            <w:right w:val="none" w:sz="0" w:space="0" w:color="auto"/>
          </w:divBdr>
        </w:div>
        <w:div w:id="105975471">
          <w:marLeft w:val="0"/>
          <w:marRight w:val="0"/>
          <w:marTop w:val="0"/>
          <w:marBottom w:val="0"/>
          <w:divBdr>
            <w:top w:val="none" w:sz="0" w:space="0" w:color="auto"/>
            <w:left w:val="none" w:sz="0" w:space="0" w:color="auto"/>
            <w:bottom w:val="none" w:sz="0" w:space="0" w:color="auto"/>
            <w:right w:val="none" w:sz="0" w:space="0" w:color="auto"/>
          </w:divBdr>
        </w:div>
        <w:div w:id="1517648130">
          <w:marLeft w:val="0"/>
          <w:marRight w:val="0"/>
          <w:marTop w:val="0"/>
          <w:marBottom w:val="0"/>
          <w:divBdr>
            <w:top w:val="none" w:sz="0" w:space="0" w:color="auto"/>
            <w:left w:val="none" w:sz="0" w:space="0" w:color="auto"/>
            <w:bottom w:val="none" w:sz="0" w:space="0" w:color="auto"/>
            <w:right w:val="none" w:sz="0" w:space="0" w:color="auto"/>
          </w:divBdr>
        </w:div>
        <w:div w:id="1661034910">
          <w:marLeft w:val="0"/>
          <w:marRight w:val="0"/>
          <w:marTop w:val="0"/>
          <w:marBottom w:val="0"/>
          <w:divBdr>
            <w:top w:val="none" w:sz="0" w:space="0" w:color="auto"/>
            <w:left w:val="none" w:sz="0" w:space="0" w:color="auto"/>
            <w:bottom w:val="none" w:sz="0" w:space="0" w:color="auto"/>
            <w:right w:val="none" w:sz="0" w:space="0" w:color="auto"/>
          </w:divBdr>
        </w:div>
        <w:div w:id="427889848">
          <w:marLeft w:val="0"/>
          <w:marRight w:val="0"/>
          <w:marTop w:val="0"/>
          <w:marBottom w:val="0"/>
          <w:divBdr>
            <w:top w:val="none" w:sz="0" w:space="0" w:color="auto"/>
            <w:left w:val="none" w:sz="0" w:space="0" w:color="auto"/>
            <w:bottom w:val="none" w:sz="0" w:space="0" w:color="auto"/>
            <w:right w:val="none" w:sz="0" w:space="0" w:color="auto"/>
          </w:divBdr>
        </w:div>
        <w:div w:id="1760784230">
          <w:marLeft w:val="0"/>
          <w:marRight w:val="0"/>
          <w:marTop w:val="0"/>
          <w:marBottom w:val="0"/>
          <w:divBdr>
            <w:top w:val="none" w:sz="0" w:space="0" w:color="auto"/>
            <w:left w:val="none" w:sz="0" w:space="0" w:color="auto"/>
            <w:bottom w:val="none" w:sz="0" w:space="0" w:color="auto"/>
            <w:right w:val="none" w:sz="0" w:space="0" w:color="auto"/>
          </w:divBdr>
        </w:div>
        <w:div w:id="1236159499">
          <w:marLeft w:val="0"/>
          <w:marRight w:val="0"/>
          <w:marTop w:val="0"/>
          <w:marBottom w:val="0"/>
          <w:divBdr>
            <w:top w:val="none" w:sz="0" w:space="0" w:color="auto"/>
            <w:left w:val="none" w:sz="0" w:space="0" w:color="auto"/>
            <w:bottom w:val="none" w:sz="0" w:space="0" w:color="auto"/>
            <w:right w:val="none" w:sz="0" w:space="0" w:color="auto"/>
          </w:divBdr>
        </w:div>
        <w:div w:id="1571191030">
          <w:marLeft w:val="0"/>
          <w:marRight w:val="0"/>
          <w:marTop w:val="0"/>
          <w:marBottom w:val="0"/>
          <w:divBdr>
            <w:top w:val="none" w:sz="0" w:space="0" w:color="auto"/>
            <w:left w:val="none" w:sz="0" w:space="0" w:color="auto"/>
            <w:bottom w:val="none" w:sz="0" w:space="0" w:color="auto"/>
            <w:right w:val="none" w:sz="0" w:space="0" w:color="auto"/>
          </w:divBdr>
        </w:div>
        <w:div w:id="640813542">
          <w:marLeft w:val="0"/>
          <w:marRight w:val="0"/>
          <w:marTop w:val="0"/>
          <w:marBottom w:val="0"/>
          <w:divBdr>
            <w:top w:val="none" w:sz="0" w:space="0" w:color="auto"/>
            <w:left w:val="none" w:sz="0" w:space="0" w:color="auto"/>
            <w:bottom w:val="none" w:sz="0" w:space="0" w:color="auto"/>
            <w:right w:val="none" w:sz="0" w:space="0" w:color="auto"/>
          </w:divBdr>
        </w:div>
        <w:div w:id="1150251280">
          <w:marLeft w:val="0"/>
          <w:marRight w:val="0"/>
          <w:marTop w:val="0"/>
          <w:marBottom w:val="0"/>
          <w:divBdr>
            <w:top w:val="none" w:sz="0" w:space="0" w:color="auto"/>
            <w:left w:val="none" w:sz="0" w:space="0" w:color="auto"/>
            <w:bottom w:val="none" w:sz="0" w:space="0" w:color="auto"/>
            <w:right w:val="none" w:sz="0" w:space="0" w:color="auto"/>
          </w:divBdr>
        </w:div>
        <w:div w:id="778720129">
          <w:marLeft w:val="0"/>
          <w:marRight w:val="0"/>
          <w:marTop w:val="0"/>
          <w:marBottom w:val="0"/>
          <w:divBdr>
            <w:top w:val="none" w:sz="0" w:space="0" w:color="auto"/>
            <w:left w:val="none" w:sz="0" w:space="0" w:color="auto"/>
            <w:bottom w:val="none" w:sz="0" w:space="0" w:color="auto"/>
            <w:right w:val="none" w:sz="0" w:space="0" w:color="auto"/>
          </w:divBdr>
        </w:div>
        <w:div w:id="276134848">
          <w:marLeft w:val="0"/>
          <w:marRight w:val="0"/>
          <w:marTop w:val="0"/>
          <w:marBottom w:val="0"/>
          <w:divBdr>
            <w:top w:val="none" w:sz="0" w:space="0" w:color="auto"/>
            <w:left w:val="none" w:sz="0" w:space="0" w:color="auto"/>
            <w:bottom w:val="none" w:sz="0" w:space="0" w:color="auto"/>
            <w:right w:val="none" w:sz="0" w:space="0" w:color="auto"/>
          </w:divBdr>
        </w:div>
        <w:div w:id="547841739">
          <w:marLeft w:val="0"/>
          <w:marRight w:val="0"/>
          <w:marTop w:val="0"/>
          <w:marBottom w:val="0"/>
          <w:divBdr>
            <w:top w:val="none" w:sz="0" w:space="0" w:color="auto"/>
            <w:left w:val="none" w:sz="0" w:space="0" w:color="auto"/>
            <w:bottom w:val="none" w:sz="0" w:space="0" w:color="auto"/>
            <w:right w:val="none" w:sz="0" w:space="0" w:color="auto"/>
          </w:divBdr>
        </w:div>
        <w:div w:id="1686252051">
          <w:marLeft w:val="0"/>
          <w:marRight w:val="0"/>
          <w:marTop w:val="0"/>
          <w:marBottom w:val="0"/>
          <w:divBdr>
            <w:top w:val="none" w:sz="0" w:space="0" w:color="auto"/>
            <w:left w:val="none" w:sz="0" w:space="0" w:color="auto"/>
            <w:bottom w:val="none" w:sz="0" w:space="0" w:color="auto"/>
            <w:right w:val="none" w:sz="0" w:space="0" w:color="auto"/>
          </w:divBdr>
        </w:div>
        <w:div w:id="1329938513">
          <w:marLeft w:val="0"/>
          <w:marRight w:val="0"/>
          <w:marTop w:val="0"/>
          <w:marBottom w:val="0"/>
          <w:divBdr>
            <w:top w:val="none" w:sz="0" w:space="0" w:color="auto"/>
            <w:left w:val="none" w:sz="0" w:space="0" w:color="auto"/>
            <w:bottom w:val="none" w:sz="0" w:space="0" w:color="auto"/>
            <w:right w:val="none" w:sz="0" w:space="0" w:color="auto"/>
          </w:divBdr>
        </w:div>
        <w:div w:id="199632807">
          <w:marLeft w:val="0"/>
          <w:marRight w:val="0"/>
          <w:marTop w:val="0"/>
          <w:marBottom w:val="0"/>
          <w:divBdr>
            <w:top w:val="none" w:sz="0" w:space="0" w:color="auto"/>
            <w:left w:val="none" w:sz="0" w:space="0" w:color="auto"/>
            <w:bottom w:val="none" w:sz="0" w:space="0" w:color="auto"/>
            <w:right w:val="none" w:sz="0" w:space="0" w:color="auto"/>
          </w:divBdr>
        </w:div>
        <w:div w:id="1612977395">
          <w:marLeft w:val="0"/>
          <w:marRight w:val="0"/>
          <w:marTop w:val="0"/>
          <w:marBottom w:val="0"/>
          <w:divBdr>
            <w:top w:val="none" w:sz="0" w:space="0" w:color="auto"/>
            <w:left w:val="none" w:sz="0" w:space="0" w:color="auto"/>
            <w:bottom w:val="none" w:sz="0" w:space="0" w:color="auto"/>
            <w:right w:val="none" w:sz="0" w:space="0" w:color="auto"/>
          </w:divBdr>
        </w:div>
        <w:div w:id="738135786">
          <w:marLeft w:val="0"/>
          <w:marRight w:val="0"/>
          <w:marTop w:val="0"/>
          <w:marBottom w:val="0"/>
          <w:divBdr>
            <w:top w:val="none" w:sz="0" w:space="0" w:color="auto"/>
            <w:left w:val="none" w:sz="0" w:space="0" w:color="auto"/>
            <w:bottom w:val="none" w:sz="0" w:space="0" w:color="auto"/>
            <w:right w:val="none" w:sz="0" w:space="0" w:color="auto"/>
          </w:divBdr>
        </w:div>
        <w:div w:id="1227649663">
          <w:marLeft w:val="0"/>
          <w:marRight w:val="0"/>
          <w:marTop w:val="0"/>
          <w:marBottom w:val="0"/>
          <w:divBdr>
            <w:top w:val="none" w:sz="0" w:space="0" w:color="auto"/>
            <w:left w:val="none" w:sz="0" w:space="0" w:color="auto"/>
            <w:bottom w:val="none" w:sz="0" w:space="0" w:color="auto"/>
            <w:right w:val="none" w:sz="0" w:space="0" w:color="auto"/>
          </w:divBdr>
        </w:div>
        <w:div w:id="1118181859">
          <w:marLeft w:val="0"/>
          <w:marRight w:val="0"/>
          <w:marTop w:val="0"/>
          <w:marBottom w:val="0"/>
          <w:divBdr>
            <w:top w:val="none" w:sz="0" w:space="0" w:color="auto"/>
            <w:left w:val="none" w:sz="0" w:space="0" w:color="auto"/>
            <w:bottom w:val="none" w:sz="0" w:space="0" w:color="auto"/>
            <w:right w:val="none" w:sz="0" w:space="0" w:color="auto"/>
          </w:divBdr>
        </w:div>
        <w:div w:id="1753430125">
          <w:marLeft w:val="0"/>
          <w:marRight w:val="0"/>
          <w:marTop w:val="0"/>
          <w:marBottom w:val="0"/>
          <w:divBdr>
            <w:top w:val="none" w:sz="0" w:space="0" w:color="auto"/>
            <w:left w:val="none" w:sz="0" w:space="0" w:color="auto"/>
            <w:bottom w:val="none" w:sz="0" w:space="0" w:color="auto"/>
            <w:right w:val="none" w:sz="0" w:space="0" w:color="auto"/>
          </w:divBdr>
        </w:div>
        <w:div w:id="2061131981">
          <w:marLeft w:val="0"/>
          <w:marRight w:val="0"/>
          <w:marTop w:val="0"/>
          <w:marBottom w:val="0"/>
          <w:divBdr>
            <w:top w:val="none" w:sz="0" w:space="0" w:color="auto"/>
            <w:left w:val="none" w:sz="0" w:space="0" w:color="auto"/>
            <w:bottom w:val="none" w:sz="0" w:space="0" w:color="auto"/>
            <w:right w:val="none" w:sz="0" w:space="0" w:color="auto"/>
          </w:divBdr>
        </w:div>
        <w:div w:id="1661959333">
          <w:marLeft w:val="0"/>
          <w:marRight w:val="0"/>
          <w:marTop w:val="0"/>
          <w:marBottom w:val="0"/>
          <w:divBdr>
            <w:top w:val="none" w:sz="0" w:space="0" w:color="auto"/>
            <w:left w:val="none" w:sz="0" w:space="0" w:color="auto"/>
            <w:bottom w:val="none" w:sz="0" w:space="0" w:color="auto"/>
            <w:right w:val="none" w:sz="0" w:space="0" w:color="auto"/>
          </w:divBdr>
        </w:div>
        <w:div w:id="1201941537">
          <w:marLeft w:val="0"/>
          <w:marRight w:val="0"/>
          <w:marTop w:val="0"/>
          <w:marBottom w:val="0"/>
          <w:divBdr>
            <w:top w:val="none" w:sz="0" w:space="0" w:color="auto"/>
            <w:left w:val="none" w:sz="0" w:space="0" w:color="auto"/>
            <w:bottom w:val="none" w:sz="0" w:space="0" w:color="auto"/>
            <w:right w:val="none" w:sz="0" w:space="0" w:color="auto"/>
          </w:divBdr>
        </w:div>
        <w:div w:id="331447076">
          <w:marLeft w:val="0"/>
          <w:marRight w:val="0"/>
          <w:marTop w:val="0"/>
          <w:marBottom w:val="0"/>
          <w:divBdr>
            <w:top w:val="none" w:sz="0" w:space="0" w:color="auto"/>
            <w:left w:val="none" w:sz="0" w:space="0" w:color="auto"/>
            <w:bottom w:val="none" w:sz="0" w:space="0" w:color="auto"/>
            <w:right w:val="none" w:sz="0" w:space="0" w:color="auto"/>
          </w:divBdr>
        </w:div>
        <w:div w:id="1192113415">
          <w:marLeft w:val="0"/>
          <w:marRight w:val="0"/>
          <w:marTop w:val="0"/>
          <w:marBottom w:val="0"/>
          <w:divBdr>
            <w:top w:val="none" w:sz="0" w:space="0" w:color="auto"/>
            <w:left w:val="none" w:sz="0" w:space="0" w:color="auto"/>
            <w:bottom w:val="none" w:sz="0" w:space="0" w:color="auto"/>
            <w:right w:val="none" w:sz="0" w:space="0" w:color="auto"/>
          </w:divBdr>
        </w:div>
        <w:div w:id="1894541397">
          <w:marLeft w:val="0"/>
          <w:marRight w:val="0"/>
          <w:marTop w:val="0"/>
          <w:marBottom w:val="0"/>
          <w:divBdr>
            <w:top w:val="none" w:sz="0" w:space="0" w:color="auto"/>
            <w:left w:val="none" w:sz="0" w:space="0" w:color="auto"/>
            <w:bottom w:val="none" w:sz="0" w:space="0" w:color="auto"/>
            <w:right w:val="none" w:sz="0" w:space="0" w:color="auto"/>
          </w:divBdr>
        </w:div>
        <w:div w:id="261183911">
          <w:marLeft w:val="0"/>
          <w:marRight w:val="0"/>
          <w:marTop w:val="0"/>
          <w:marBottom w:val="0"/>
          <w:divBdr>
            <w:top w:val="none" w:sz="0" w:space="0" w:color="auto"/>
            <w:left w:val="none" w:sz="0" w:space="0" w:color="auto"/>
            <w:bottom w:val="none" w:sz="0" w:space="0" w:color="auto"/>
            <w:right w:val="none" w:sz="0" w:space="0" w:color="auto"/>
          </w:divBdr>
        </w:div>
        <w:div w:id="1814131138">
          <w:marLeft w:val="0"/>
          <w:marRight w:val="0"/>
          <w:marTop w:val="0"/>
          <w:marBottom w:val="0"/>
          <w:divBdr>
            <w:top w:val="none" w:sz="0" w:space="0" w:color="auto"/>
            <w:left w:val="none" w:sz="0" w:space="0" w:color="auto"/>
            <w:bottom w:val="none" w:sz="0" w:space="0" w:color="auto"/>
            <w:right w:val="none" w:sz="0" w:space="0" w:color="auto"/>
          </w:divBdr>
        </w:div>
        <w:div w:id="396243123">
          <w:marLeft w:val="0"/>
          <w:marRight w:val="0"/>
          <w:marTop w:val="0"/>
          <w:marBottom w:val="0"/>
          <w:divBdr>
            <w:top w:val="none" w:sz="0" w:space="0" w:color="auto"/>
            <w:left w:val="none" w:sz="0" w:space="0" w:color="auto"/>
            <w:bottom w:val="none" w:sz="0" w:space="0" w:color="auto"/>
            <w:right w:val="none" w:sz="0" w:space="0" w:color="auto"/>
          </w:divBdr>
        </w:div>
        <w:div w:id="1021006506">
          <w:marLeft w:val="0"/>
          <w:marRight w:val="0"/>
          <w:marTop w:val="0"/>
          <w:marBottom w:val="0"/>
          <w:divBdr>
            <w:top w:val="none" w:sz="0" w:space="0" w:color="auto"/>
            <w:left w:val="none" w:sz="0" w:space="0" w:color="auto"/>
            <w:bottom w:val="none" w:sz="0" w:space="0" w:color="auto"/>
            <w:right w:val="none" w:sz="0" w:space="0" w:color="auto"/>
          </w:divBdr>
        </w:div>
        <w:div w:id="1124694796">
          <w:marLeft w:val="0"/>
          <w:marRight w:val="0"/>
          <w:marTop w:val="0"/>
          <w:marBottom w:val="0"/>
          <w:divBdr>
            <w:top w:val="none" w:sz="0" w:space="0" w:color="auto"/>
            <w:left w:val="none" w:sz="0" w:space="0" w:color="auto"/>
            <w:bottom w:val="none" w:sz="0" w:space="0" w:color="auto"/>
            <w:right w:val="none" w:sz="0" w:space="0" w:color="auto"/>
          </w:divBdr>
        </w:div>
        <w:div w:id="869033772">
          <w:marLeft w:val="0"/>
          <w:marRight w:val="0"/>
          <w:marTop w:val="0"/>
          <w:marBottom w:val="0"/>
          <w:divBdr>
            <w:top w:val="none" w:sz="0" w:space="0" w:color="auto"/>
            <w:left w:val="none" w:sz="0" w:space="0" w:color="auto"/>
            <w:bottom w:val="none" w:sz="0" w:space="0" w:color="auto"/>
            <w:right w:val="none" w:sz="0" w:space="0" w:color="auto"/>
          </w:divBdr>
        </w:div>
        <w:div w:id="844978261">
          <w:marLeft w:val="0"/>
          <w:marRight w:val="0"/>
          <w:marTop w:val="0"/>
          <w:marBottom w:val="0"/>
          <w:divBdr>
            <w:top w:val="none" w:sz="0" w:space="0" w:color="auto"/>
            <w:left w:val="none" w:sz="0" w:space="0" w:color="auto"/>
            <w:bottom w:val="none" w:sz="0" w:space="0" w:color="auto"/>
            <w:right w:val="none" w:sz="0" w:space="0" w:color="auto"/>
          </w:divBdr>
        </w:div>
        <w:div w:id="1702125337">
          <w:marLeft w:val="0"/>
          <w:marRight w:val="0"/>
          <w:marTop w:val="0"/>
          <w:marBottom w:val="0"/>
          <w:divBdr>
            <w:top w:val="none" w:sz="0" w:space="0" w:color="auto"/>
            <w:left w:val="none" w:sz="0" w:space="0" w:color="auto"/>
            <w:bottom w:val="none" w:sz="0" w:space="0" w:color="auto"/>
            <w:right w:val="none" w:sz="0" w:space="0" w:color="auto"/>
          </w:divBdr>
        </w:div>
        <w:div w:id="1918517973">
          <w:marLeft w:val="0"/>
          <w:marRight w:val="0"/>
          <w:marTop w:val="0"/>
          <w:marBottom w:val="0"/>
          <w:divBdr>
            <w:top w:val="none" w:sz="0" w:space="0" w:color="auto"/>
            <w:left w:val="none" w:sz="0" w:space="0" w:color="auto"/>
            <w:bottom w:val="none" w:sz="0" w:space="0" w:color="auto"/>
            <w:right w:val="none" w:sz="0" w:space="0" w:color="auto"/>
          </w:divBdr>
        </w:div>
        <w:div w:id="137848468">
          <w:marLeft w:val="0"/>
          <w:marRight w:val="0"/>
          <w:marTop w:val="0"/>
          <w:marBottom w:val="0"/>
          <w:divBdr>
            <w:top w:val="none" w:sz="0" w:space="0" w:color="auto"/>
            <w:left w:val="none" w:sz="0" w:space="0" w:color="auto"/>
            <w:bottom w:val="none" w:sz="0" w:space="0" w:color="auto"/>
            <w:right w:val="none" w:sz="0" w:space="0" w:color="auto"/>
          </w:divBdr>
        </w:div>
        <w:div w:id="1948732661">
          <w:marLeft w:val="0"/>
          <w:marRight w:val="0"/>
          <w:marTop w:val="0"/>
          <w:marBottom w:val="0"/>
          <w:divBdr>
            <w:top w:val="none" w:sz="0" w:space="0" w:color="auto"/>
            <w:left w:val="none" w:sz="0" w:space="0" w:color="auto"/>
            <w:bottom w:val="none" w:sz="0" w:space="0" w:color="auto"/>
            <w:right w:val="none" w:sz="0" w:space="0" w:color="auto"/>
          </w:divBdr>
        </w:div>
        <w:div w:id="1590136">
          <w:marLeft w:val="0"/>
          <w:marRight w:val="0"/>
          <w:marTop w:val="0"/>
          <w:marBottom w:val="0"/>
          <w:divBdr>
            <w:top w:val="none" w:sz="0" w:space="0" w:color="auto"/>
            <w:left w:val="none" w:sz="0" w:space="0" w:color="auto"/>
            <w:bottom w:val="none" w:sz="0" w:space="0" w:color="auto"/>
            <w:right w:val="none" w:sz="0" w:space="0" w:color="auto"/>
          </w:divBdr>
        </w:div>
        <w:div w:id="2006929587">
          <w:marLeft w:val="0"/>
          <w:marRight w:val="0"/>
          <w:marTop w:val="0"/>
          <w:marBottom w:val="0"/>
          <w:divBdr>
            <w:top w:val="none" w:sz="0" w:space="0" w:color="auto"/>
            <w:left w:val="none" w:sz="0" w:space="0" w:color="auto"/>
            <w:bottom w:val="none" w:sz="0" w:space="0" w:color="auto"/>
            <w:right w:val="none" w:sz="0" w:space="0" w:color="auto"/>
          </w:divBdr>
        </w:div>
        <w:div w:id="273169006">
          <w:marLeft w:val="0"/>
          <w:marRight w:val="0"/>
          <w:marTop w:val="0"/>
          <w:marBottom w:val="0"/>
          <w:divBdr>
            <w:top w:val="none" w:sz="0" w:space="0" w:color="auto"/>
            <w:left w:val="none" w:sz="0" w:space="0" w:color="auto"/>
            <w:bottom w:val="none" w:sz="0" w:space="0" w:color="auto"/>
            <w:right w:val="none" w:sz="0" w:space="0" w:color="auto"/>
          </w:divBdr>
        </w:div>
        <w:div w:id="1595166246">
          <w:marLeft w:val="0"/>
          <w:marRight w:val="0"/>
          <w:marTop w:val="0"/>
          <w:marBottom w:val="0"/>
          <w:divBdr>
            <w:top w:val="none" w:sz="0" w:space="0" w:color="auto"/>
            <w:left w:val="none" w:sz="0" w:space="0" w:color="auto"/>
            <w:bottom w:val="none" w:sz="0" w:space="0" w:color="auto"/>
            <w:right w:val="none" w:sz="0" w:space="0" w:color="auto"/>
          </w:divBdr>
        </w:div>
        <w:div w:id="1772969113">
          <w:marLeft w:val="0"/>
          <w:marRight w:val="0"/>
          <w:marTop w:val="0"/>
          <w:marBottom w:val="0"/>
          <w:divBdr>
            <w:top w:val="none" w:sz="0" w:space="0" w:color="auto"/>
            <w:left w:val="none" w:sz="0" w:space="0" w:color="auto"/>
            <w:bottom w:val="none" w:sz="0" w:space="0" w:color="auto"/>
            <w:right w:val="none" w:sz="0" w:space="0" w:color="auto"/>
          </w:divBdr>
        </w:div>
        <w:div w:id="1105803112">
          <w:marLeft w:val="0"/>
          <w:marRight w:val="0"/>
          <w:marTop w:val="0"/>
          <w:marBottom w:val="0"/>
          <w:divBdr>
            <w:top w:val="none" w:sz="0" w:space="0" w:color="auto"/>
            <w:left w:val="none" w:sz="0" w:space="0" w:color="auto"/>
            <w:bottom w:val="none" w:sz="0" w:space="0" w:color="auto"/>
            <w:right w:val="none" w:sz="0" w:space="0" w:color="auto"/>
          </w:divBdr>
        </w:div>
        <w:div w:id="1840579962">
          <w:marLeft w:val="0"/>
          <w:marRight w:val="0"/>
          <w:marTop w:val="0"/>
          <w:marBottom w:val="0"/>
          <w:divBdr>
            <w:top w:val="none" w:sz="0" w:space="0" w:color="auto"/>
            <w:left w:val="none" w:sz="0" w:space="0" w:color="auto"/>
            <w:bottom w:val="none" w:sz="0" w:space="0" w:color="auto"/>
            <w:right w:val="none" w:sz="0" w:space="0" w:color="auto"/>
          </w:divBdr>
        </w:div>
        <w:div w:id="312759126">
          <w:marLeft w:val="0"/>
          <w:marRight w:val="0"/>
          <w:marTop w:val="0"/>
          <w:marBottom w:val="0"/>
          <w:divBdr>
            <w:top w:val="none" w:sz="0" w:space="0" w:color="auto"/>
            <w:left w:val="none" w:sz="0" w:space="0" w:color="auto"/>
            <w:bottom w:val="none" w:sz="0" w:space="0" w:color="auto"/>
            <w:right w:val="none" w:sz="0" w:space="0" w:color="auto"/>
          </w:divBdr>
        </w:div>
        <w:div w:id="1566255272">
          <w:marLeft w:val="0"/>
          <w:marRight w:val="0"/>
          <w:marTop w:val="0"/>
          <w:marBottom w:val="0"/>
          <w:divBdr>
            <w:top w:val="none" w:sz="0" w:space="0" w:color="auto"/>
            <w:left w:val="none" w:sz="0" w:space="0" w:color="auto"/>
            <w:bottom w:val="none" w:sz="0" w:space="0" w:color="auto"/>
            <w:right w:val="none" w:sz="0" w:space="0" w:color="auto"/>
          </w:divBdr>
        </w:div>
        <w:div w:id="1351759611">
          <w:marLeft w:val="0"/>
          <w:marRight w:val="0"/>
          <w:marTop w:val="0"/>
          <w:marBottom w:val="0"/>
          <w:divBdr>
            <w:top w:val="none" w:sz="0" w:space="0" w:color="auto"/>
            <w:left w:val="none" w:sz="0" w:space="0" w:color="auto"/>
            <w:bottom w:val="none" w:sz="0" w:space="0" w:color="auto"/>
            <w:right w:val="none" w:sz="0" w:space="0" w:color="auto"/>
          </w:divBdr>
        </w:div>
        <w:div w:id="1082338814">
          <w:marLeft w:val="0"/>
          <w:marRight w:val="0"/>
          <w:marTop w:val="0"/>
          <w:marBottom w:val="0"/>
          <w:divBdr>
            <w:top w:val="none" w:sz="0" w:space="0" w:color="auto"/>
            <w:left w:val="none" w:sz="0" w:space="0" w:color="auto"/>
            <w:bottom w:val="none" w:sz="0" w:space="0" w:color="auto"/>
            <w:right w:val="none" w:sz="0" w:space="0" w:color="auto"/>
          </w:divBdr>
        </w:div>
        <w:div w:id="9797562">
          <w:marLeft w:val="0"/>
          <w:marRight w:val="0"/>
          <w:marTop w:val="0"/>
          <w:marBottom w:val="0"/>
          <w:divBdr>
            <w:top w:val="none" w:sz="0" w:space="0" w:color="auto"/>
            <w:left w:val="none" w:sz="0" w:space="0" w:color="auto"/>
            <w:bottom w:val="none" w:sz="0" w:space="0" w:color="auto"/>
            <w:right w:val="none" w:sz="0" w:space="0" w:color="auto"/>
          </w:divBdr>
        </w:div>
        <w:div w:id="1407339259">
          <w:marLeft w:val="0"/>
          <w:marRight w:val="0"/>
          <w:marTop w:val="0"/>
          <w:marBottom w:val="0"/>
          <w:divBdr>
            <w:top w:val="none" w:sz="0" w:space="0" w:color="auto"/>
            <w:left w:val="none" w:sz="0" w:space="0" w:color="auto"/>
            <w:bottom w:val="none" w:sz="0" w:space="0" w:color="auto"/>
            <w:right w:val="none" w:sz="0" w:space="0" w:color="auto"/>
          </w:divBdr>
        </w:div>
        <w:div w:id="1816140665">
          <w:marLeft w:val="0"/>
          <w:marRight w:val="0"/>
          <w:marTop w:val="0"/>
          <w:marBottom w:val="0"/>
          <w:divBdr>
            <w:top w:val="none" w:sz="0" w:space="0" w:color="auto"/>
            <w:left w:val="none" w:sz="0" w:space="0" w:color="auto"/>
            <w:bottom w:val="none" w:sz="0" w:space="0" w:color="auto"/>
            <w:right w:val="none" w:sz="0" w:space="0" w:color="auto"/>
          </w:divBdr>
        </w:div>
        <w:div w:id="615336026">
          <w:marLeft w:val="0"/>
          <w:marRight w:val="0"/>
          <w:marTop w:val="0"/>
          <w:marBottom w:val="0"/>
          <w:divBdr>
            <w:top w:val="none" w:sz="0" w:space="0" w:color="auto"/>
            <w:left w:val="none" w:sz="0" w:space="0" w:color="auto"/>
            <w:bottom w:val="none" w:sz="0" w:space="0" w:color="auto"/>
            <w:right w:val="none" w:sz="0" w:space="0" w:color="auto"/>
          </w:divBdr>
        </w:div>
        <w:div w:id="1281492730">
          <w:marLeft w:val="0"/>
          <w:marRight w:val="0"/>
          <w:marTop w:val="0"/>
          <w:marBottom w:val="0"/>
          <w:divBdr>
            <w:top w:val="none" w:sz="0" w:space="0" w:color="auto"/>
            <w:left w:val="none" w:sz="0" w:space="0" w:color="auto"/>
            <w:bottom w:val="none" w:sz="0" w:space="0" w:color="auto"/>
            <w:right w:val="none" w:sz="0" w:space="0" w:color="auto"/>
          </w:divBdr>
        </w:div>
        <w:div w:id="629939310">
          <w:marLeft w:val="0"/>
          <w:marRight w:val="0"/>
          <w:marTop w:val="0"/>
          <w:marBottom w:val="0"/>
          <w:divBdr>
            <w:top w:val="none" w:sz="0" w:space="0" w:color="auto"/>
            <w:left w:val="none" w:sz="0" w:space="0" w:color="auto"/>
            <w:bottom w:val="none" w:sz="0" w:space="0" w:color="auto"/>
            <w:right w:val="none" w:sz="0" w:space="0" w:color="auto"/>
          </w:divBdr>
        </w:div>
        <w:div w:id="884293709">
          <w:marLeft w:val="0"/>
          <w:marRight w:val="0"/>
          <w:marTop w:val="0"/>
          <w:marBottom w:val="0"/>
          <w:divBdr>
            <w:top w:val="none" w:sz="0" w:space="0" w:color="auto"/>
            <w:left w:val="none" w:sz="0" w:space="0" w:color="auto"/>
            <w:bottom w:val="none" w:sz="0" w:space="0" w:color="auto"/>
            <w:right w:val="none" w:sz="0" w:space="0" w:color="auto"/>
          </w:divBdr>
        </w:div>
        <w:div w:id="1663119529">
          <w:marLeft w:val="0"/>
          <w:marRight w:val="0"/>
          <w:marTop w:val="0"/>
          <w:marBottom w:val="0"/>
          <w:divBdr>
            <w:top w:val="none" w:sz="0" w:space="0" w:color="auto"/>
            <w:left w:val="none" w:sz="0" w:space="0" w:color="auto"/>
            <w:bottom w:val="none" w:sz="0" w:space="0" w:color="auto"/>
            <w:right w:val="none" w:sz="0" w:space="0" w:color="auto"/>
          </w:divBdr>
        </w:div>
        <w:div w:id="1399858471">
          <w:marLeft w:val="0"/>
          <w:marRight w:val="0"/>
          <w:marTop w:val="0"/>
          <w:marBottom w:val="0"/>
          <w:divBdr>
            <w:top w:val="none" w:sz="0" w:space="0" w:color="auto"/>
            <w:left w:val="none" w:sz="0" w:space="0" w:color="auto"/>
            <w:bottom w:val="none" w:sz="0" w:space="0" w:color="auto"/>
            <w:right w:val="none" w:sz="0" w:space="0" w:color="auto"/>
          </w:divBdr>
        </w:div>
        <w:div w:id="1700164274">
          <w:marLeft w:val="0"/>
          <w:marRight w:val="0"/>
          <w:marTop w:val="0"/>
          <w:marBottom w:val="0"/>
          <w:divBdr>
            <w:top w:val="none" w:sz="0" w:space="0" w:color="auto"/>
            <w:left w:val="none" w:sz="0" w:space="0" w:color="auto"/>
            <w:bottom w:val="none" w:sz="0" w:space="0" w:color="auto"/>
            <w:right w:val="none" w:sz="0" w:space="0" w:color="auto"/>
          </w:divBdr>
        </w:div>
        <w:div w:id="1120877958">
          <w:marLeft w:val="0"/>
          <w:marRight w:val="0"/>
          <w:marTop w:val="0"/>
          <w:marBottom w:val="0"/>
          <w:divBdr>
            <w:top w:val="none" w:sz="0" w:space="0" w:color="auto"/>
            <w:left w:val="none" w:sz="0" w:space="0" w:color="auto"/>
            <w:bottom w:val="none" w:sz="0" w:space="0" w:color="auto"/>
            <w:right w:val="none" w:sz="0" w:space="0" w:color="auto"/>
          </w:divBdr>
        </w:div>
        <w:div w:id="1694958006">
          <w:marLeft w:val="0"/>
          <w:marRight w:val="0"/>
          <w:marTop w:val="0"/>
          <w:marBottom w:val="0"/>
          <w:divBdr>
            <w:top w:val="none" w:sz="0" w:space="0" w:color="auto"/>
            <w:left w:val="none" w:sz="0" w:space="0" w:color="auto"/>
            <w:bottom w:val="none" w:sz="0" w:space="0" w:color="auto"/>
            <w:right w:val="none" w:sz="0" w:space="0" w:color="auto"/>
          </w:divBdr>
        </w:div>
        <w:div w:id="852958127">
          <w:marLeft w:val="0"/>
          <w:marRight w:val="0"/>
          <w:marTop w:val="0"/>
          <w:marBottom w:val="0"/>
          <w:divBdr>
            <w:top w:val="none" w:sz="0" w:space="0" w:color="auto"/>
            <w:left w:val="none" w:sz="0" w:space="0" w:color="auto"/>
            <w:bottom w:val="none" w:sz="0" w:space="0" w:color="auto"/>
            <w:right w:val="none" w:sz="0" w:space="0" w:color="auto"/>
          </w:divBdr>
        </w:div>
        <w:div w:id="811405397">
          <w:marLeft w:val="0"/>
          <w:marRight w:val="0"/>
          <w:marTop w:val="0"/>
          <w:marBottom w:val="0"/>
          <w:divBdr>
            <w:top w:val="none" w:sz="0" w:space="0" w:color="auto"/>
            <w:left w:val="none" w:sz="0" w:space="0" w:color="auto"/>
            <w:bottom w:val="none" w:sz="0" w:space="0" w:color="auto"/>
            <w:right w:val="none" w:sz="0" w:space="0" w:color="auto"/>
          </w:divBdr>
        </w:div>
        <w:div w:id="2112512043">
          <w:marLeft w:val="0"/>
          <w:marRight w:val="0"/>
          <w:marTop w:val="0"/>
          <w:marBottom w:val="0"/>
          <w:divBdr>
            <w:top w:val="none" w:sz="0" w:space="0" w:color="auto"/>
            <w:left w:val="none" w:sz="0" w:space="0" w:color="auto"/>
            <w:bottom w:val="none" w:sz="0" w:space="0" w:color="auto"/>
            <w:right w:val="none" w:sz="0" w:space="0" w:color="auto"/>
          </w:divBdr>
        </w:div>
        <w:div w:id="795757817">
          <w:marLeft w:val="0"/>
          <w:marRight w:val="0"/>
          <w:marTop w:val="0"/>
          <w:marBottom w:val="0"/>
          <w:divBdr>
            <w:top w:val="none" w:sz="0" w:space="0" w:color="auto"/>
            <w:left w:val="none" w:sz="0" w:space="0" w:color="auto"/>
            <w:bottom w:val="none" w:sz="0" w:space="0" w:color="auto"/>
            <w:right w:val="none" w:sz="0" w:space="0" w:color="auto"/>
          </w:divBdr>
        </w:div>
        <w:div w:id="1974283568">
          <w:marLeft w:val="0"/>
          <w:marRight w:val="0"/>
          <w:marTop w:val="0"/>
          <w:marBottom w:val="0"/>
          <w:divBdr>
            <w:top w:val="none" w:sz="0" w:space="0" w:color="auto"/>
            <w:left w:val="none" w:sz="0" w:space="0" w:color="auto"/>
            <w:bottom w:val="none" w:sz="0" w:space="0" w:color="auto"/>
            <w:right w:val="none" w:sz="0" w:space="0" w:color="auto"/>
          </w:divBdr>
        </w:div>
        <w:div w:id="556550410">
          <w:marLeft w:val="0"/>
          <w:marRight w:val="0"/>
          <w:marTop w:val="0"/>
          <w:marBottom w:val="0"/>
          <w:divBdr>
            <w:top w:val="none" w:sz="0" w:space="0" w:color="auto"/>
            <w:left w:val="none" w:sz="0" w:space="0" w:color="auto"/>
            <w:bottom w:val="none" w:sz="0" w:space="0" w:color="auto"/>
            <w:right w:val="none" w:sz="0" w:space="0" w:color="auto"/>
          </w:divBdr>
        </w:div>
        <w:div w:id="865677578">
          <w:marLeft w:val="0"/>
          <w:marRight w:val="0"/>
          <w:marTop w:val="0"/>
          <w:marBottom w:val="0"/>
          <w:divBdr>
            <w:top w:val="none" w:sz="0" w:space="0" w:color="auto"/>
            <w:left w:val="none" w:sz="0" w:space="0" w:color="auto"/>
            <w:bottom w:val="none" w:sz="0" w:space="0" w:color="auto"/>
            <w:right w:val="none" w:sz="0" w:space="0" w:color="auto"/>
          </w:divBdr>
        </w:div>
        <w:div w:id="1649896047">
          <w:marLeft w:val="0"/>
          <w:marRight w:val="0"/>
          <w:marTop w:val="0"/>
          <w:marBottom w:val="0"/>
          <w:divBdr>
            <w:top w:val="none" w:sz="0" w:space="0" w:color="auto"/>
            <w:left w:val="none" w:sz="0" w:space="0" w:color="auto"/>
            <w:bottom w:val="none" w:sz="0" w:space="0" w:color="auto"/>
            <w:right w:val="none" w:sz="0" w:space="0" w:color="auto"/>
          </w:divBdr>
        </w:div>
        <w:div w:id="1339849562">
          <w:marLeft w:val="0"/>
          <w:marRight w:val="0"/>
          <w:marTop w:val="0"/>
          <w:marBottom w:val="0"/>
          <w:divBdr>
            <w:top w:val="none" w:sz="0" w:space="0" w:color="auto"/>
            <w:left w:val="none" w:sz="0" w:space="0" w:color="auto"/>
            <w:bottom w:val="none" w:sz="0" w:space="0" w:color="auto"/>
            <w:right w:val="none" w:sz="0" w:space="0" w:color="auto"/>
          </w:divBdr>
        </w:div>
        <w:div w:id="413748559">
          <w:marLeft w:val="0"/>
          <w:marRight w:val="0"/>
          <w:marTop w:val="0"/>
          <w:marBottom w:val="0"/>
          <w:divBdr>
            <w:top w:val="none" w:sz="0" w:space="0" w:color="auto"/>
            <w:left w:val="none" w:sz="0" w:space="0" w:color="auto"/>
            <w:bottom w:val="none" w:sz="0" w:space="0" w:color="auto"/>
            <w:right w:val="none" w:sz="0" w:space="0" w:color="auto"/>
          </w:divBdr>
        </w:div>
        <w:div w:id="1369910070">
          <w:marLeft w:val="0"/>
          <w:marRight w:val="0"/>
          <w:marTop w:val="0"/>
          <w:marBottom w:val="0"/>
          <w:divBdr>
            <w:top w:val="none" w:sz="0" w:space="0" w:color="auto"/>
            <w:left w:val="none" w:sz="0" w:space="0" w:color="auto"/>
            <w:bottom w:val="none" w:sz="0" w:space="0" w:color="auto"/>
            <w:right w:val="none" w:sz="0" w:space="0" w:color="auto"/>
          </w:divBdr>
        </w:div>
        <w:div w:id="1023021813">
          <w:marLeft w:val="0"/>
          <w:marRight w:val="0"/>
          <w:marTop w:val="0"/>
          <w:marBottom w:val="0"/>
          <w:divBdr>
            <w:top w:val="none" w:sz="0" w:space="0" w:color="auto"/>
            <w:left w:val="none" w:sz="0" w:space="0" w:color="auto"/>
            <w:bottom w:val="none" w:sz="0" w:space="0" w:color="auto"/>
            <w:right w:val="none" w:sz="0" w:space="0" w:color="auto"/>
          </w:divBdr>
        </w:div>
        <w:div w:id="1349211369">
          <w:marLeft w:val="0"/>
          <w:marRight w:val="0"/>
          <w:marTop w:val="0"/>
          <w:marBottom w:val="0"/>
          <w:divBdr>
            <w:top w:val="none" w:sz="0" w:space="0" w:color="auto"/>
            <w:left w:val="none" w:sz="0" w:space="0" w:color="auto"/>
            <w:bottom w:val="none" w:sz="0" w:space="0" w:color="auto"/>
            <w:right w:val="none" w:sz="0" w:space="0" w:color="auto"/>
          </w:divBdr>
        </w:div>
        <w:div w:id="480387157">
          <w:marLeft w:val="0"/>
          <w:marRight w:val="0"/>
          <w:marTop w:val="0"/>
          <w:marBottom w:val="0"/>
          <w:divBdr>
            <w:top w:val="none" w:sz="0" w:space="0" w:color="auto"/>
            <w:left w:val="none" w:sz="0" w:space="0" w:color="auto"/>
            <w:bottom w:val="none" w:sz="0" w:space="0" w:color="auto"/>
            <w:right w:val="none" w:sz="0" w:space="0" w:color="auto"/>
          </w:divBdr>
        </w:div>
        <w:div w:id="1711764926">
          <w:marLeft w:val="0"/>
          <w:marRight w:val="0"/>
          <w:marTop w:val="0"/>
          <w:marBottom w:val="0"/>
          <w:divBdr>
            <w:top w:val="none" w:sz="0" w:space="0" w:color="auto"/>
            <w:left w:val="none" w:sz="0" w:space="0" w:color="auto"/>
            <w:bottom w:val="none" w:sz="0" w:space="0" w:color="auto"/>
            <w:right w:val="none" w:sz="0" w:space="0" w:color="auto"/>
          </w:divBdr>
        </w:div>
        <w:div w:id="410391003">
          <w:marLeft w:val="0"/>
          <w:marRight w:val="0"/>
          <w:marTop w:val="0"/>
          <w:marBottom w:val="0"/>
          <w:divBdr>
            <w:top w:val="none" w:sz="0" w:space="0" w:color="auto"/>
            <w:left w:val="none" w:sz="0" w:space="0" w:color="auto"/>
            <w:bottom w:val="none" w:sz="0" w:space="0" w:color="auto"/>
            <w:right w:val="none" w:sz="0" w:space="0" w:color="auto"/>
          </w:divBdr>
        </w:div>
        <w:div w:id="357848">
          <w:marLeft w:val="0"/>
          <w:marRight w:val="0"/>
          <w:marTop w:val="0"/>
          <w:marBottom w:val="0"/>
          <w:divBdr>
            <w:top w:val="none" w:sz="0" w:space="0" w:color="auto"/>
            <w:left w:val="none" w:sz="0" w:space="0" w:color="auto"/>
            <w:bottom w:val="none" w:sz="0" w:space="0" w:color="auto"/>
            <w:right w:val="none" w:sz="0" w:space="0" w:color="auto"/>
          </w:divBdr>
        </w:div>
        <w:div w:id="2067993085">
          <w:marLeft w:val="0"/>
          <w:marRight w:val="0"/>
          <w:marTop w:val="0"/>
          <w:marBottom w:val="0"/>
          <w:divBdr>
            <w:top w:val="none" w:sz="0" w:space="0" w:color="auto"/>
            <w:left w:val="none" w:sz="0" w:space="0" w:color="auto"/>
            <w:bottom w:val="none" w:sz="0" w:space="0" w:color="auto"/>
            <w:right w:val="none" w:sz="0" w:space="0" w:color="auto"/>
          </w:divBdr>
        </w:div>
        <w:div w:id="408235639">
          <w:marLeft w:val="0"/>
          <w:marRight w:val="0"/>
          <w:marTop w:val="0"/>
          <w:marBottom w:val="0"/>
          <w:divBdr>
            <w:top w:val="none" w:sz="0" w:space="0" w:color="auto"/>
            <w:left w:val="none" w:sz="0" w:space="0" w:color="auto"/>
            <w:bottom w:val="none" w:sz="0" w:space="0" w:color="auto"/>
            <w:right w:val="none" w:sz="0" w:space="0" w:color="auto"/>
          </w:divBdr>
        </w:div>
        <w:div w:id="799491686">
          <w:marLeft w:val="0"/>
          <w:marRight w:val="0"/>
          <w:marTop w:val="0"/>
          <w:marBottom w:val="0"/>
          <w:divBdr>
            <w:top w:val="none" w:sz="0" w:space="0" w:color="auto"/>
            <w:left w:val="none" w:sz="0" w:space="0" w:color="auto"/>
            <w:bottom w:val="none" w:sz="0" w:space="0" w:color="auto"/>
            <w:right w:val="none" w:sz="0" w:space="0" w:color="auto"/>
          </w:divBdr>
        </w:div>
        <w:div w:id="1948582511">
          <w:marLeft w:val="0"/>
          <w:marRight w:val="0"/>
          <w:marTop w:val="0"/>
          <w:marBottom w:val="0"/>
          <w:divBdr>
            <w:top w:val="none" w:sz="0" w:space="0" w:color="auto"/>
            <w:left w:val="none" w:sz="0" w:space="0" w:color="auto"/>
            <w:bottom w:val="none" w:sz="0" w:space="0" w:color="auto"/>
            <w:right w:val="none" w:sz="0" w:space="0" w:color="auto"/>
          </w:divBdr>
        </w:div>
        <w:div w:id="2067876801">
          <w:marLeft w:val="0"/>
          <w:marRight w:val="0"/>
          <w:marTop w:val="0"/>
          <w:marBottom w:val="0"/>
          <w:divBdr>
            <w:top w:val="none" w:sz="0" w:space="0" w:color="auto"/>
            <w:left w:val="none" w:sz="0" w:space="0" w:color="auto"/>
            <w:bottom w:val="none" w:sz="0" w:space="0" w:color="auto"/>
            <w:right w:val="none" w:sz="0" w:space="0" w:color="auto"/>
          </w:divBdr>
        </w:div>
        <w:div w:id="757479601">
          <w:marLeft w:val="0"/>
          <w:marRight w:val="0"/>
          <w:marTop w:val="0"/>
          <w:marBottom w:val="0"/>
          <w:divBdr>
            <w:top w:val="none" w:sz="0" w:space="0" w:color="auto"/>
            <w:left w:val="none" w:sz="0" w:space="0" w:color="auto"/>
            <w:bottom w:val="none" w:sz="0" w:space="0" w:color="auto"/>
            <w:right w:val="none" w:sz="0" w:space="0" w:color="auto"/>
          </w:divBdr>
        </w:div>
        <w:div w:id="2127190457">
          <w:marLeft w:val="0"/>
          <w:marRight w:val="0"/>
          <w:marTop w:val="0"/>
          <w:marBottom w:val="0"/>
          <w:divBdr>
            <w:top w:val="none" w:sz="0" w:space="0" w:color="auto"/>
            <w:left w:val="none" w:sz="0" w:space="0" w:color="auto"/>
            <w:bottom w:val="none" w:sz="0" w:space="0" w:color="auto"/>
            <w:right w:val="none" w:sz="0" w:space="0" w:color="auto"/>
          </w:divBdr>
        </w:div>
        <w:div w:id="1228954789">
          <w:marLeft w:val="0"/>
          <w:marRight w:val="0"/>
          <w:marTop w:val="0"/>
          <w:marBottom w:val="0"/>
          <w:divBdr>
            <w:top w:val="none" w:sz="0" w:space="0" w:color="auto"/>
            <w:left w:val="none" w:sz="0" w:space="0" w:color="auto"/>
            <w:bottom w:val="none" w:sz="0" w:space="0" w:color="auto"/>
            <w:right w:val="none" w:sz="0" w:space="0" w:color="auto"/>
          </w:divBdr>
        </w:div>
        <w:div w:id="1663776908">
          <w:marLeft w:val="0"/>
          <w:marRight w:val="0"/>
          <w:marTop w:val="0"/>
          <w:marBottom w:val="0"/>
          <w:divBdr>
            <w:top w:val="none" w:sz="0" w:space="0" w:color="auto"/>
            <w:left w:val="none" w:sz="0" w:space="0" w:color="auto"/>
            <w:bottom w:val="none" w:sz="0" w:space="0" w:color="auto"/>
            <w:right w:val="none" w:sz="0" w:space="0" w:color="auto"/>
          </w:divBdr>
        </w:div>
        <w:div w:id="1905022903">
          <w:marLeft w:val="0"/>
          <w:marRight w:val="0"/>
          <w:marTop w:val="0"/>
          <w:marBottom w:val="0"/>
          <w:divBdr>
            <w:top w:val="none" w:sz="0" w:space="0" w:color="auto"/>
            <w:left w:val="none" w:sz="0" w:space="0" w:color="auto"/>
            <w:bottom w:val="none" w:sz="0" w:space="0" w:color="auto"/>
            <w:right w:val="none" w:sz="0" w:space="0" w:color="auto"/>
          </w:divBdr>
        </w:div>
        <w:div w:id="553927135">
          <w:marLeft w:val="0"/>
          <w:marRight w:val="0"/>
          <w:marTop w:val="0"/>
          <w:marBottom w:val="0"/>
          <w:divBdr>
            <w:top w:val="none" w:sz="0" w:space="0" w:color="auto"/>
            <w:left w:val="none" w:sz="0" w:space="0" w:color="auto"/>
            <w:bottom w:val="none" w:sz="0" w:space="0" w:color="auto"/>
            <w:right w:val="none" w:sz="0" w:space="0" w:color="auto"/>
          </w:divBdr>
        </w:div>
        <w:div w:id="467672473">
          <w:marLeft w:val="0"/>
          <w:marRight w:val="0"/>
          <w:marTop w:val="0"/>
          <w:marBottom w:val="0"/>
          <w:divBdr>
            <w:top w:val="none" w:sz="0" w:space="0" w:color="auto"/>
            <w:left w:val="none" w:sz="0" w:space="0" w:color="auto"/>
            <w:bottom w:val="none" w:sz="0" w:space="0" w:color="auto"/>
            <w:right w:val="none" w:sz="0" w:space="0" w:color="auto"/>
          </w:divBdr>
        </w:div>
        <w:div w:id="1974484678">
          <w:marLeft w:val="0"/>
          <w:marRight w:val="0"/>
          <w:marTop w:val="0"/>
          <w:marBottom w:val="0"/>
          <w:divBdr>
            <w:top w:val="none" w:sz="0" w:space="0" w:color="auto"/>
            <w:left w:val="none" w:sz="0" w:space="0" w:color="auto"/>
            <w:bottom w:val="none" w:sz="0" w:space="0" w:color="auto"/>
            <w:right w:val="none" w:sz="0" w:space="0" w:color="auto"/>
          </w:divBdr>
        </w:div>
        <w:div w:id="1400908768">
          <w:marLeft w:val="0"/>
          <w:marRight w:val="0"/>
          <w:marTop w:val="0"/>
          <w:marBottom w:val="0"/>
          <w:divBdr>
            <w:top w:val="none" w:sz="0" w:space="0" w:color="auto"/>
            <w:left w:val="none" w:sz="0" w:space="0" w:color="auto"/>
            <w:bottom w:val="none" w:sz="0" w:space="0" w:color="auto"/>
            <w:right w:val="none" w:sz="0" w:space="0" w:color="auto"/>
          </w:divBdr>
        </w:div>
        <w:div w:id="1290547227">
          <w:marLeft w:val="0"/>
          <w:marRight w:val="0"/>
          <w:marTop w:val="0"/>
          <w:marBottom w:val="0"/>
          <w:divBdr>
            <w:top w:val="none" w:sz="0" w:space="0" w:color="auto"/>
            <w:left w:val="none" w:sz="0" w:space="0" w:color="auto"/>
            <w:bottom w:val="none" w:sz="0" w:space="0" w:color="auto"/>
            <w:right w:val="none" w:sz="0" w:space="0" w:color="auto"/>
          </w:divBdr>
        </w:div>
        <w:div w:id="372924020">
          <w:marLeft w:val="0"/>
          <w:marRight w:val="0"/>
          <w:marTop w:val="0"/>
          <w:marBottom w:val="0"/>
          <w:divBdr>
            <w:top w:val="none" w:sz="0" w:space="0" w:color="auto"/>
            <w:left w:val="none" w:sz="0" w:space="0" w:color="auto"/>
            <w:bottom w:val="none" w:sz="0" w:space="0" w:color="auto"/>
            <w:right w:val="none" w:sz="0" w:space="0" w:color="auto"/>
          </w:divBdr>
        </w:div>
        <w:div w:id="869882124">
          <w:marLeft w:val="0"/>
          <w:marRight w:val="0"/>
          <w:marTop w:val="0"/>
          <w:marBottom w:val="0"/>
          <w:divBdr>
            <w:top w:val="none" w:sz="0" w:space="0" w:color="auto"/>
            <w:left w:val="none" w:sz="0" w:space="0" w:color="auto"/>
            <w:bottom w:val="none" w:sz="0" w:space="0" w:color="auto"/>
            <w:right w:val="none" w:sz="0" w:space="0" w:color="auto"/>
          </w:divBdr>
        </w:div>
        <w:div w:id="1391153385">
          <w:marLeft w:val="0"/>
          <w:marRight w:val="0"/>
          <w:marTop w:val="0"/>
          <w:marBottom w:val="0"/>
          <w:divBdr>
            <w:top w:val="none" w:sz="0" w:space="0" w:color="auto"/>
            <w:left w:val="none" w:sz="0" w:space="0" w:color="auto"/>
            <w:bottom w:val="none" w:sz="0" w:space="0" w:color="auto"/>
            <w:right w:val="none" w:sz="0" w:space="0" w:color="auto"/>
          </w:divBdr>
        </w:div>
        <w:div w:id="165366867">
          <w:marLeft w:val="0"/>
          <w:marRight w:val="0"/>
          <w:marTop w:val="0"/>
          <w:marBottom w:val="0"/>
          <w:divBdr>
            <w:top w:val="none" w:sz="0" w:space="0" w:color="auto"/>
            <w:left w:val="none" w:sz="0" w:space="0" w:color="auto"/>
            <w:bottom w:val="none" w:sz="0" w:space="0" w:color="auto"/>
            <w:right w:val="none" w:sz="0" w:space="0" w:color="auto"/>
          </w:divBdr>
        </w:div>
        <w:div w:id="836456133">
          <w:marLeft w:val="0"/>
          <w:marRight w:val="0"/>
          <w:marTop w:val="0"/>
          <w:marBottom w:val="0"/>
          <w:divBdr>
            <w:top w:val="none" w:sz="0" w:space="0" w:color="auto"/>
            <w:left w:val="none" w:sz="0" w:space="0" w:color="auto"/>
            <w:bottom w:val="none" w:sz="0" w:space="0" w:color="auto"/>
            <w:right w:val="none" w:sz="0" w:space="0" w:color="auto"/>
          </w:divBdr>
        </w:div>
        <w:div w:id="1987852875">
          <w:marLeft w:val="0"/>
          <w:marRight w:val="0"/>
          <w:marTop w:val="0"/>
          <w:marBottom w:val="0"/>
          <w:divBdr>
            <w:top w:val="none" w:sz="0" w:space="0" w:color="auto"/>
            <w:left w:val="none" w:sz="0" w:space="0" w:color="auto"/>
            <w:bottom w:val="none" w:sz="0" w:space="0" w:color="auto"/>
            <w:right w:val="none" w:sz="0" w:space="0" w:color="auto"/>
          </w:divBdr>
        </w:div>
        <w:div w:id="1901284702">
          <w:marLeft w:val="0"/>
          <w:marRight w:val="0"/>
          <w:marTop w:val="0"/>
          <w:marBottom w:val="0"/>
          <w:divBdr>
            <w:top w:val="none" w:sz="0" w:space="0" w:color="auto"/>
            <w:left w:val="none" w:sz="0" w:space="0" w:color="auto"/>
            <w:bottom w:val="none" w:sz="0" w:space="0" w:color="auto"/>
            <w:right w:val="none" w:sz="0" w:space="0" w:color="auto"/>
          </w:divBdr>
        </w:div>
        <w:div w:id="486242516">
          <w:marLeft w:val="0"/>
          <w:marRight w:val="0"/>
          <w:marTop w:val="0"/>
          <w:marBottom w:val="0"/>
          <w:divBdr>
            <w:top w:val="none" w:sz="0" w:space="0" w:color="auto"/>
            <w:left w:val="none" w:sz="0" w:space="0" w:color="auto"/>
            <w:bottom w:val="none" w:sz="0" w:space="0" w:color="auto"/>
            <w:right w:val="none" w:sz="0" w:space="0" w:color="auto"/>
          </w:divBdr>
        </w:div>
        <w:div w:id="159321803">
          <w:marLeft w:val="0"/>
          <w:marRight w:val="0"/>
          <w:marTop w:val="0"/>
          <w:marBottom w:val="0"/>
          <w:divBdr>
            <w:top w:val="none" w:sz="0" w:space="0" w:color="auto"/>
            <w:left w:val="none" w:sz="0" w:space="0" w:color="auto"/>
            <w:bottom w:val="none" w:sz="0" w:space="0" w:color="auto"/>
            <w:right w:val="none" w:sz="0" w:space="0" w:color="auto"/>
          </w:divBdr>
        </w:div>
        <w:div w:id="2138403706">
          <w:marLeft w:val="0"/>
          <w:marRight w:val="0"/>
          <w:marTop w:val="0"/>
          <w:marBottom w:val="0"/>
          <w:divBdr>
            <w:top w:val="none" w:sz="0" w:space="0" w:color="auto"/>
            <w:left w:val="none" w:sz="0" w:space="0" w:color="auto"/>
            <w:bottom w:val="none" w:sz="0" w:space="0" w:color="auto"/>
            <w:right w:val="none" w:sz="0" w:space="0" w:color="auto"/>
          </w:divBdr>
        </w:div>
        <w:div w:id="979576658">
          <w:marLeft w:val="0"/>
          <w:marRight w:val="0"/>
          <w:marTop w:val="0"/>
          <w:marBottom w:val="0"/>
          <w:divBdr>
            <w:top w:val="none" w:sz="0" w:space="0" w:color="auto"/>
            <w:left w:val="none" w:sz="0" w:space="0" w:color="auto"/>
            <w:bottom w:val="none" w:sz="0" w:space="0" w:color="auto"/>
            <w:right w:val="none" w:sz="0" w:space="0" w:color="auto"/>
          </w:divBdr>
        </w:div>
        <w:div w:id="450781841">
          <w:marLeft w:val="0"/>
          <w:marRight w:val="0"/>
          <w:marTop w:val="0"/>
          <w:marBottom w:val="0"/>
          <w:divBdr>
            <w:top w:val="none" w:sz="0" w:space="0" w:color="auto"/>
            <w:left w:val="none" w:sz="0" w:space="0" w:color="auto"/>
            <w:bottom w:val="none" w:sz="0" w:space="0" w:color="auto"/>
            <w:right w:val="none" w:sz="0" w:space="0" w:color="auto"/>
          </w:divBdr>
        </w:div>
        <w:div w:id="693313078">
          <w:marLeft w:val="0"/>
          <w:marRight w:val="0"/>
          <w:marTop w:val="0"/>
          <w:marBottom w:val="0"/>
          <w:divBdr>
            <w:top w:val="none" w:sz="0" w:space="0" w:color="auto"/>
            <w:left w:val="none" w:sz="0" w:space="0" w:color="auto"/>
            <w:bottom w:val="none" w:sz="0" w:space="0" w:color="auto"/>
            <w:right w:val="none" w:sz="0" w:space="0" w:color="auto"/>
          </w:divBdr>
        </w:div>
        <w:div w:id="1943875929">
          <w:marLeft w:val="0"/>
          <w:marRight w:val="0"/>
          <w:marTop w:val="0"/>
          <w:marBottom w:val="0"/>
          <w:divBdr>
            <w:top w:val="none" w:sz="0" w:space="0" w:color="auto"/>
            <w:left w:val="none" w:sz="0" w:space="0" w:color="auto"/>
            <w:bottom w:val="none" w:sz="0" w:space="0" w:color="auto"/>
            <w:right w:val="none" w:sz="0" w:space="0" w:color="auto"/>
          </w:divBdr>
        </w:div>
        <w:div w:id="672419400">
          <w:marLeft w:val="0"/>
          <w:marRight w:val="0"/>
          <w:marTop w:val="0"/>
          <w:marBottom w:val="0"/>
          <w:divBdr>
            <w:top w:val="none" w:sz="0" w:space="0" w:color="auto"/>
            <w:left w:val="none" w:sz="0" w:space="0" w:color="auto"/>
            <w:bottom w:val="none" w:sz="0" w:space="0" w:color="auto"/>
            <w:right w:val="none" w:sz="0" w:space="0" w:color="auto"/>
          </w:divBdr>
        </w:div>
        <w:div w:id="1203060304">
          <w:marLeft w:val="0"/>
          <w:marRight w:val="0"/>
          <w:marTop w:val="0"/>
          <w:marBottom w:val="0"/>
          <w:divBdr>
            <w:top w:val="none" w:sz="0" w:space="0" w:color="auto"/>
            <w:left w:val="none" w:sz="0" w:space="0" w:color="auto"/>
            <w:bottom w:val="none" w:sz="0" w:space="0" w:color="auto"/>
            <w:right w:val="none" w:sz="0" w:space="0" w:color="auto"/>
          </w:divBdr>
        </w:div>
        <w:div w:id="511991778">
          <w:marLeft w:val="0"/>
          <w:marRight w:val="0"/>
          <w:marTop w:val="0"/>
          <w:marBottom w:val="0"/>
          <w:divBdr>
            <w:top w:val="none" w:sz="0" w:space="0" w:color="auto"/>
            <w:left w:val="none" w:sz="0" w:space="0" w:color="auto"/>
            <w:bottom w:val="none" w:sz="0" w:space="0" w:color="auto"/>
            <w:right w:val="none" w:sz="0" w:space="0" w:color="auto"/>
          </w:divBdr>
        </w:div>
        <w:div w:id="373694807">
          <w:marLeft w:val="0"/>
          <w:marRight w:val="0"/>
          <w:marTop w:val="0"/>
          <w:marBottom w:val="0"/>
          <w:divBdr>
            <w:top w:val="none" w:sz="0" w:space="0" w:color="auto"/>
            <w:left w:val="none" w:sz="0" w:space="0" w:color="auto"/>
            <w:bottom w:val="none" w:sz="0" w:space="0" w:color="auto"/>
            <w:right w:val="none" w:sz="0" w:space="0" w:color="auto"/>
          </w:divBdr>
        </w:div>
        <w:div w:id="684207037">
          <w:marLeft w:val="0"/>
          <w:marRight w:val="0"/>
          <w:marTop w:val="0"/>
          <w:marBottom w:val="0"/>
          <w:divBdr>
            <w:top w:val="none" w:sz="0" w:space="0" w:color="auto"/>
            <w:left w:val="none" w:sz="0" w:space="0" w:color="auto"/>
            <w:bottom w:val="none" w:sz="0" w:space="0" w:color="auto"/>
            <w:right w:val="none" w:sz="0" w:space="0" w:color="auto"/>
          </w:divBdr>
        </w:div>
        <w:div w:id="643700907">
          <w:marLeft w:val="0"/>
          <w:marRight w:val="0"/>
          <w:marTop w:val="0"/>
          <w:marBottom w:val="0"/>
          <w:divBdr>
            <w:top w:val="none" w:sz="0" w:space="0" w:color="auto"/>
            <w:left w:val="none" w:sz="0" w:space="0" w:color="auto"/>
            <w:bottom w:val="none" w:sz="0" w:space="0" w:color="auto"/>
            <w:right w:val="none" w:sz="0" w:space="0" w:color="auto"/>
          </w:divBdr>
        </w:div>
        <w:div w:id="434255613">
          <w:marLeft w:val="0"/>
          <w:marRight w:val="0"/>
          <w:marTop w:val="0"/>
          <w:marBottom w:val="0"/>
          <w:divBdr>
            <w:top w:val="none" w:sz="0" w:space="0" w:color="auto"/>
            <w:left w:val="none" w:sz="0" w:space="0" w:color="auto"/>
            <w:bottom w:val="none" w:sz="0" w:space="0" w:color="auto"/>
            <w:right w:val="none" w:sz="0" w:space="0" w:color="auto"/>
          </w:divBdr>
        </w:div>
        <w:div w:id="699628291">
          <w:marLeft w:val="0"/>
          <w:marRight w:val="0"/>
          <w:marTop w:val="0"/>
          <w:marBottom w:val="0"/>
          <w:divBdr>
            <w:top w:val="none" w:sz="0" w:space="0" w:color="auto"/>
            <w:left w:val="none" w:sz="0" w:space="0" w:color="auto"/>
            <w:bottom w:val="none" w:sz="0" w:space="0" w:color="auto"/>
            <w:right w:val="none" w:sz="0" w:space="0" w:color="auto"/>
          </w:divBdr>
        </w:div>
        <w:div w:id="1241449502">
          <w:marLeft w:val="0"/>
          <w:marRight w:val="0"/>
          <w:marTop w:val="0"/>
          <w:marBottom w:val="0"/>
          <w:divBdr>
            <w:top w:val="none" w:sz="0" w:space="0" w:color="auto"/>
            <w:left w:val="none" w:sz="0" w:space="0" w:color="auto"/>
            <w:bottom w:val="none" w:sz="0" w:space="0" w:color="auto"/>
            <w:right w:val="none" w:sz="0" w:space="0" w:color="auto"/>
          </w:divBdr>
        </w:div>
        <w:div w:id="197938707">
          <w:marLeft w:val="0"/>
          <w:marRight w:val="0"/>
          <w:marTop w:val="0"/>
          <w:marBottom w:val="0"/>
          <w:divBdr>
            <w:top w:val="none" w:sz="0" w:space="0" w:color="auto"/>
            <w:left w:val="none" w:sz="0" w:space="0" w:color="auto"/>
            <w:bottom w:val="none" w:sz="0" w:space="0" w:color="auto"/>
            <w:right w:val="none" w:sz="0" w:space="0" w:color="auto"/>
          </w:divBdr>
        </w:div>
        <w:div w:id="1392195227">
          <w:marLeft w:val="0"/>
          <w:marRight w:val="0"/>
          <w:marTop w:val="0"/>
          <w:marBottom w:val="0"/>
          <w:divBdr>
            <w:top w:val="none" w:sz="0" w:space="0" w:color="auto"/>
            <w:left w:val="none" w:sz="0" w:space="0" w:color="auto"/>
            <w:bottom w:val="none" w:sz="0" w:space="0" w:color="auto"/>
            <w:right w:val="none" w:sz="0" w:space="0" w:color="auto"/>
          </w:divBdr>
        </w:div>
        <w:div w:id="17318182">
          <w:marLeft w:val="0"/>
          <w:marRight w:val="0"/>
          <w:marTop w:val="0"/>
          <w:marBottom w:val="0"/>
          <w:divBdr>
            <w:top w:val="none" w:sz="0" w:space="0" w:color="auto"/>
            <w:left w:val="none" w:sz="0" w:space="0" w:color="auto"/>
            <w:bottom w:val="none" w:sz="0" w:space="0" w:color="auto"/>
            <w:right w:val="none" w:sz="0" w:space="0" w:color="auto"/>
          </w:divBdr>
        </w:div>
        <w:div w:id="1940526839">
          <w:marLeft w:val="0"/>
          <w:marRight w:val="0"/>
          <w:marTop w:val="0"/>
          <w:marBottom w:val="0"/>
          <w:divBdr>
            <w:top w:val="none" w:sz="0" w:space="0" w:color="auto"/>
            <w:left w:val="none" w:sz="0" w:space="0" w:color="auto"/>
            <w:bottom w:val="none" w:sz="0" w:space="0" w:color="auto"/>
            <w:right w:val="none" w:sz="0" w:space="0" w:color="auto"/>
          </w:divBdr>
        </w:div>
        <w:div w:id="94790058">
          <w:marLeft w:val="0"/>
          <w:marRight w:val="0"/>
          <w:marTop w:val="0"/>
          <w:marBottom w:val="0"/>
          <w:divBdr>
            <w:top w:val="none" w:sz="0" w:space="0" w:color="auto"/>
            <w:left w:val="none" w:sz="0" w:space="0" w:color="auto"/>
            <w:bottom w:val="none" w:sz="0" w:space="0" w:color="auto"/>
            <w:right w:val="none" w:sz="0" w:space="0" w:color="auto"/>
          </w:divBdr>
        </w:div>
        <w:div w:id="1693190436">
          <w:marLeft w:val="0"/>
          <w:marRight w:val="0"/>
          <w:marTop w:val="0"/>
          <w:marBottom w:val="0"/>
          <w:divBdr>
            <w:top w:val="none" w:sz="0" w:space="0" w:color="auto"/>
            <w:left w:val="none" w:sz="0" w:space="0" w:color="auto"/>
            <w:bottom w:val="none" w:sz="0" w:space="0" w:color="auto"/>
            <w:right w:val="none" w:sz="0" w:space="0" w:color="auto"/>
          </w:divBdr>
        </w:div>
        <w:div w:id="1064722996">
          <w:marLeft w:val="0"/>
          <w:marRight w:val="0"/>
          <w:marTop w:val="0"/>
          <w:marBottom w:val="0"/>
          <w:divBdr>
            <w:top w:val="none" w:sz="0" w:space="0" w:color="auto"/>
            <w:left w:val="none" w:sz="0" w:space="0" w:color="auto"/>
            <w:bottom w:val="none" w:sz="0" w:space="0" w:color="auto"/>
            <w:right w:val="none" w:sz="0" w:space="0" w:color="auto"/>
          </w:divBdr>
        </w:div>
        <w:div w:id="407462863">
          <w:marLeft w:val="0"/>
          <w:marRight w:val="0"/>
          <w:marTop w:val="0"/>
          <w:marBottom w:val="0"/>
          <w:divBdr>
            <w:top w:val="none" w:sz="0" w:space="0" w:color="auto"/>
            <w:left w:val="none" w:sz="0" w:space="0" w:color="auto"/>
            <w:bottom w:val="none" w:sz="0" w:space="0" w:color="auto"/>
            <w:right w:val="none" w:sz="0" w:space="0" w:color="auto"/>
          </w:divBdr>
        </w:div>
        <w:div w:id="661083121">
          <w:marLeft w:val="0"/>
          <w:marRight w:val="0"/>
          <w:marTop w:val="0"/>
          <w:marBottom w:val="0"/>
          <w:divBdr>
            <w:top w:val="none" w:sz="0" w:space="0" w:color="auto"/>
            <w:left w:val="none" w:sz="0" w:space="0" w:color="auto"/>
            <w:bottom w:val="none" w:sz="0" w:space="0" w:color="auto"/>
            <w:right w:val="none" w:sz="0" w:space="0" w:color="auto"/>
          </w:divBdr>
        </w:div>
        <w:div w:id="331838671">
          <w:marLeft w:val="0"/>
          <w:marRight w:val="0"/>
          <w:marTop w:val="0"/>
          <w:marBottom w:val="0"/>
          <w:divBdr>
            <w:top w:val="none" w:sz="0" w:space="0" w:color="auto"/>
            <w:left w:val="none" w:sz="0" w:space="0" w:color="auto"/>
            <w:bottom w:val="none" w:sz="0" w:space="0" w:color="auto"/>
            <w:right w:val="none" w:sz="0" w:space="0" w:color="auto"/>
          </w:divBdr>
        </w:div>
        <w:div w:id="1208495913">
          <w:marLeft w:val="0"/>
          <w:marRight w:val="0"/>
          <w:marTop w:val="0"/>
          <w:marBottom w:val="0"/>
          <w:divBdr>
            <w:top w:val="none" w:sz="0" w:space="0" w:color="auto"/>
            <w:left w:val="none" w:sz="0" w:space="0" w:color="auto"/>
            <w:bottom w:val="none" w:sz="0" w:space="0" w:color="auto"/>
            <w:right w:val="none" w:sz="0" w:space="0" w:color="auto"/>
          </w:divBdr>
        </w:div>
        <w:div w:id="1580406660">
          <w:marLeft w:val="0"/>
          <w:marRight w:val="0"/>
          <w:marTop w:val="0"/>
          <w:marBottom w:val="0"/>
          <w:divBdr>
            <w:top w:val="none" w:sz="0" w:space="0" w:color="auto"/>
            <w:left w:val="none" w:sz="0" w:space="0" w:color="auto"/>
            <w:bottom w:val="none" w:sz="0" w:space="0" w:color="auto"/>
            <w:right w:val="none" w:sz="0" w:space="0" w:color="auto"/>
          </w:divBdr>
        </w:div>
        <w:div w:id="611595647">
          <w:marLeft w:val="0"/>
          <w:marRight w:val="0"/>
          <w:marTop w:val="0"/>
          <w:marBottom w:val="0"/>
          <w:divBdr>
            <w:top w:val="none" w:sz="0" w:space="0" w:color="auto"/>
            <w:left w:val="none" w:sz="0" w:space="0" w:color="auto"/>
            <w:bottom w:val="none" w:sz="0" w:space="0" w:color="auto"/>
            <w:right w:val="none" w:sz="0" w:space="0" w:color="auto"/>
          </w:divBdr>
        </w:div>
        <w:div w:id="1426463877">
          <w:marLeft w:val="0"/>
          <w:marRight w:val="0"/>
          <w:marTop w:val="0"/>
          <w:marBottom w:val="0"/>
          <w:divBdr>
            <w:top w:val="none" w:sz="0" w:space="0" w:color="auto"/>
            <w:left w:val="none" w:sz="0" w:space="0" w:color="auto"/>
            <w:bottom w:val="none" w:sz="0" w:space="0" w:color="auto"/>
            <w:right w:val="none" w:sz="0" w:space="0" w:color="auto"/>
          </w:divBdr>
        </w:div>
        <w:div w:id="930234927">
          <w:marLeft w:val="0"/>
          <w:marRight w:val="0"/>
          <w:marTop w:val="0"/>
          <w:marBottom w:val="0"/>
          <w:divBdr>
            <w:top w:val="none" w:sz="0" w:space="0" w:color="auto"/>
            <w:left w:val="none" w:sz="0" w:space="0" w:color="auto"/>
            <w:bottom w:val="none" w:sz="0" w:space="0" w:color="auto"/>
            <w:right w:val="none" w:sz="0" w:space="0" w:color="auto"/>
          </w:divBdr>
        </w:div>
        <w:div w:id="449666074">
          <w:marLeft w:val="0"/>
          <w:marRight w:val="0"/>
          <w:marTop w:val="0"/>
          <w:marBottom w:val="0"/>
          <w:divBdr>
            <w:top w:val="none" w:sz="0" w:space="0" w:color="auto"/>
            <w:left w:val="none" w:sz="0" w:space="0" w:color="auto"/>
            <w:bottom w:val="none" w:sz="0" w:space="0" w:color="auto"/>
            <w:right w:val="none" w:sz="0" w:space="0" w:color="auto"/>
          </w:divBdr>
        </w:div>
        <w:div w:id="580986704">
          <w:marLeft w:val="0"/>
          <w:marRight w:val="0"/>
          <w:marTop w:val="0"/>
          <w:marBottom w:val="0"/>
          <w:divBdr>
            <w:top w:val="none" w:sz="0" w:space="0" w:color="auto"/>
            <w:left w:val="none" w:sz="0" w:space="0" w:color="auto"/>
            <w:bottom w:val="none" w:sz="0" w:space="0" w:color="auto"/>
            <w:right w:val="none" w:sz="0" w:space="0" w:color="auto"/>
          </w:divBdr>
        </w:div>
        <w:div w:id="819417971">
          <w:marLeft w:val="0"/>
          <w:marRight w:val="0"/>
          <w:marTop w:val="0"/>
          <w:marBottom w:val="0"/>
          <w:divBdr>
            <w:top w:val="none" w:sz="0" w:space="0" w:color="auto"/>
            <w:left w:val="none" w:sz="0" w:space="0" w:color="auto"/>
            <w:bottom w:val="none" w:sz="0" w:space="0" w:color="auto"/>
            <w:right w:val="none" w:sz="0" w:space="0" w:color="auto"/>
          </w:divBdr>
        </w:div>
        <w:div w:id="1179735987">
          <w:marLeft w:val="0"/>
          <w:marRight w:val="0"/>
          <w:marTop w:val="0"/>
          <w:marBottom w:val="0"/>
          <w:divBdr>
            <w:top w:val="none" w:sz="0" w:space="0" w:color="auto"/>
            <w:left w:val="none" w:sz="0" w:space="0" w:color="auto"/>
            <w:bottom w:val="none" w:sz="0" w:space="0" w:color="auto"/>
            <w:right w:val="none" w:sz="0" w:space="0" w:color="auto"/>
          </w:divBdr>
        </w:div>
        <w:div w:id="149827992">
          <w:marLeft w:val="0"/>
          <w:marRight w:val="0"/>
          <w:marTop w:val="0"/>
          <w:marBottom w:val="0"/>
          <w:divBdr>
            <w:top w:val="none" w:sz="0" w:space="0" w:color="auto"/>
            <w:left w:val="none" w:sz="0" w:space="0" w:color="auto"/>
            <w:bottom w:val="none" w:sz="0" w:space="0" w:color="auto"/>
            <w:right w:val="none" w:sz="0" w:space="0" w:color="auto"/>
          </w:divBdr>
        </w:div>
        <w:div w:id="643121596">
          <w:marLeft w:val="0"/>
          <w:marRight w:val="0"/>
          <w:marTop w:val="0"/>
          <w:marBottom w:val="0"/>
          <w:divBdr>
            <w:top w:val="none" w:sz="0" w:space="0" w:color="auto"/>
            <w:left w:val="none" w:sz="0" w:space="0" w:color="auto"/>
            <w:bottom w:val="none" w:sz="0" w:space="0" w:color="auto"/>
            <w:right w:val="none" w:sz="0" w:space="0" w:color="auto"/>
          </w:divBdr>
        </w:div>
        <w:div w:id="1644385917">
          <w:marLeft w:val="0"/>
          <w:marRight w:val="0"/>
          <w:marTop w:val="0"/>
          <w:marBottom w:val="0"/>
          <w:divBdr>
            <w:top w:val="none" w:sz="0" w:space="0" w:color="auto"/>
            <w:left w:val="none" w:sz="0" w:space="0" w:color="auto"/>
            <w:bottom w:val="none" w:sz="0" w:space="0" w:color="auto"/>
            <w:right w:val="none" w:sz="0" w:space="0" w:color="auto"/>
          </w:divBdr>
        </w:div>
        <w:div w:id="293605604">
          <w:marLeft w:val="0"/>
          <w:marRight w:val="0"/>
          <w:marTop w:val="0"/>
          <w:marBottom w:val="0"/>
          <w:divBdr>
            <w:top w:val="none" w:sz="0" w:space="0" w:color="auto"/>
            <w:left w:val="none" w:sz="0" w:space="0" w:color="auto"/>
            <w:bottom w:val="none" w:sz="0" w:space="0" w:color="auto"/>
            <w:right w:val="none" w:sz="0" w:space="0" w:color="auto"/>
          </w:divBdr>
        </w:div>
        <w:div w:id="194774720">
          <w:marLeft w:val="0"/>
          <w:marRight w:val="0"/>
          <w:marTop w:val="0"/>
          <w:marBottom w:val="0"/>
          <w:divBdr>
            <w:top w:val="none" w:sz="0" w:space="0" w:color="auto"/>
            <w:left w:val="none" w:sz="0" w:space="0" w:color="auto"/>
            <w:bottom w:val="none" w:sz="0" w:space="0" w:color="auto"/>
            <w:right w:val="none" w:sz="0" w:space="0" w:color="auto"/>
          </w:divBdr>
        </w:div>
        <w:div w:id="2050451308">
          <w:marLeft w:val="0"/>
          <w:marRight w:val="0"/>
          <w:marTop w:val="0"/>
          <w:marBottom w:val="0"/>
          <w:divBdr>
            <w:top w:val="none" w:sz="0" w:space="0" w:color="auto"/>
            <w:left w:val="none" w:sz="0" w:space="0" w:color="auto"/>
            <w:bottom w:val="none" w:sz="0" w:space="0" w:color="auto"/>
            <w:right w:val="none" w:sz="0" w:space="0" w:color="auto"/>
          </w:divBdr>
        </w:div>
        <w:div w:id="1145662637">
          <w:marLeft w:val="0"/>
          <w:marRight w:val="0"/>
          <w:marTop w:val="0"/>
          <w:marBottom w:val="0"/>
          <w:divBdr>
            <w:top w:val="none" w:sz="0" w:space="0" w:color="auto"/>
            <w:left w:val="none" w:sz="0" w:space="0" w:color="auto"/>
            <w:bottom w:val="none" w:sz="0" w:space="0" w:color="auto"/>
            <w:right w:val="none" w:sz="0" w:space="0" w:color="auto"/>
          </w:divBdr>
        </w:div>
        <w:div w:id="1629160625">
          <w:marLeft w:val="0"/>
          <w:marRight w:val="0"/>
          <w:marTop w:val="0"/>
          <w:marBottom w:val="0"/>
          <w:divBdr>
            <w:top w:val="none" w:sz="0" w:space="0" w:color="auto"/>
            <w:left w:val="none" w:sz="0" w:space="0" w:color="auto"/>
            <w:bottom w:val="none" w:sz="0" w:space="0" w:color="auto"/>
            <w:right w:val="none" w:sz="0" w:space="0" w:color="auto"/>
          </w:divBdr>
        </w:div>
        <w:div w:id="113061896">
          <w:marLeft w:val="0"/>
          <w:marRight w:val="0"/>
          <w:marTop w:val="0"/>
          <w:marBottom w:val="0"/>
          <w:divBdr>
            <w:top w:val="none" w:sz="0" w:space="0" w:color="auto"/>
            <w:left w:val="none" w:sz="0" w:space="0" w:color="auto"/>
            <w:bottom w:val="none" w:sz="0" w:space="0" w:color="auto"/>
            <w:right w:val="none" w:sz="0" w:space="0" w:color="auto"/>
          </w:divBdr>
        </w:div>
        <w:div w:id="2010055801">
          <w:marLeft w:val="0"/>
          <w:marRight w:val="0"/>
          <w:marTop w:val="0"/>
          <w:marBottom w:val="0"/>
          <w:divBdr>
            <w:top w:val="none" w:sz="0" w:space="0" w:color="auto"/>
            <w:left w:val="none" w:sz="0" w:space="0" w:color="auto"/>
            <w:bottom w:val="none" w:sz="0" w:space="0" w:color="auto"/>
            <w:right w:val="none" w:sz="0" w:space="0" w:color="auto"/>
          </w:divBdr>
        </w:div>
        <w:div w:id="1413311918">
          <w:marLeft w:val="0"/>
          <w:marRight w:val="0"/>
          <w:marTop w:val="0"/>
          <w:marBottom w:val="0"/>
          <w:divBdr>
            <w:top w:val="none" w:sz="0" w:space="0" w:color="auto"/>
            <w:left w:val="none" w:sz="0" w:space="0" w:color="auto"/>
            <w:bottom w:val="none" w:sz="0" w:space="0" w:color="auto"/>
            <w:right w:val="none" w:sz="0" w:space="0" w:color="auto"/>
          </w:divBdr>
        </w:div>
        <w:div w:id="1883007980">
          <w:marLeft w:val="0"/>
          <w:marRight w:val="0"/>
          <w:marTop w:val="0"/>
          <w:marBottom w:val="0"/>
          <w:divBdr>
            <w:top w:val="none" w:sz="0" w:space="0" w:color="auto"/>
            <w:left w:val="none" w:sz="0" w:space="0" w:color="auto"/>
            <w:bottom w:val="none" w:sz="0" w:space="0" w:color="auto"/>
            <w:right w:val="none" w:sz="0" w:space="0" w:color="auto"/>
          </w:divBdr>
        </w:div>
        <w:div w:id="754981001">
          <w:marLeft w:val="0"/>
          <w:marRight w:val="0"/>
          <w:marTop w:val="0"/>
          <w:marBottom w:val="0"/>
          <w:divBdr>
            <w:top w:val="none" w:sz="0" w:space="0" w:color="auto"/>
            <w:left w:val="none" w:sz="0" w:space="0" w:color="auto"/>
            <w:bottom w:val="none" w:sz="0" w:space="0" w:color="auto"/>
            <w:right w:val="none" w:sz="0" w:space="0" w:color="auto"/>
          </w:divBdr>
        </w:div>
        <w:div w:id="1117792335">
          <w:marLeft w:val="0"/>
          <w:marRight w:val="0"/>
          <w:marTop w:val="0"/>
          <w:marBottom w:val="0"/>
          <w:divBdr>
            <w:top w:val="none" w:sz="0" w:space="0" w:color="auto"/>
            <w:left w:val="none" w:sz="0" w:space="0" w:color="auto"/>
            <w:bottom w:val="none" w:sz="0" w:space="0" w:color="auto"/>
            <w:right w:val="none" w:sz="0" w:space="0" w:color="auto"/>
          </w:divBdr>
        </w:div>
        <w:div w:id="1831560193">
          <w:marLeft w:val="0"/>
          <w:marRight w:val="0"/>
          <w:marTop w:val="0"/>
          <w:marBottom w:val="0"/>
          <w:divBdr>
            <w:top w:val="none" w:sz="0" w:space="0" w:color="auto"/>
            <w:left w:val="none" w:sz="0" w:space="0" w:color="auto"/>
            <w:bottom w:val="none" w:sz="0" w:space="0" w:color="auto"/>
            <w:right w:val="none" w:sz="0" w:space="0" w:color="auto"/>
          </w:divBdr>
        </w:div>
        <w:div w:id="593781401">
          <w:marLeft w:val="0"/>
          <w:marRight w:val="0"/>
          <w:marTop w:val="0"/>
          <w:marBottom w:val="0"/>
          <w:divBdr>
            <w:top w:val="none" w:sz="0" w:space="0" w:color="auto"/>
            <w:left w:val="none" w:sz="0" w:space="0" w:color="auto"/>
            <w:bottom w:val="none" w:sz="0" w:space="0" w:color="auto"/>
            <w:right w:val="none" w:sz="0" w:space="0" w:color="auto"/>
          </w:divBdr>
        </w:div>
        <w:div w:id="526336806">
          <w:marLeft w:val="0"/>
          <w:marRight w:val="0"/>
          <w:marTop w:val="0"/>
          <w:marBottom w:val="0"/>
          <w:divBdr>
            <w:top w:val="none" w:sz="0" w:space="0" w:color="auto"/>
            <w:left w:val="none" w:sz="0" w:space="0" w:color="auto"/>
            <w:bottom w:val="none" w:sz="0" w:space="0" w:color="auto"/>
            <w:right w:val="none" w:sz="0" w:space="0" w:color="auto"/>
          </w:divBdr>
        </w:div>
        <w:div w:id="780144128">
          <w:marLeft w:val="0"/>
          <w:marRight w:val="0"/>
          <w:marTop w:val="0"/>
          <w:marBottom w:val="0"/>
          <w:divBdr>
            <w:top w:val="none" w:sz="0" w:space="0" w:color="auto"/>
            <w:left w:val="none" w:sz="0" w:space="0" w:color="auto"/>
            <w:bottom w:val="none" w:sz="0" w:space="0" w:color="auto"/>
            <w:right w:val="none" w:sz="0" w:space="0" w:color="auto"/>
          </w:divBdr>
        </w:div>
        <w:div w:id="1425880746">
          <w:marLeft w:val="0"/>
          <w:marRight w:val="0"/>
          <w:marTop w:val="0"/>
          <w:marBottom w:val="0"/>
          <w:divBdr>
            <w:top w:val="none" w:sz="0" w:space="0" w:color="auto"/>
            <w:left w:val="none" w:sz="0" w:space="0" w:color="auto"/>
            <w:bottom w:val="none" w:sz="0" w:space="0" w:color="auto"/>
            <w:right w:val="none" w:sz="0" w:space="0" w:color="auto"/>
          </w:divBdr>
        </w:div>
        <w:div w:id="740952398">
          <w:marLeft w:val="0"/>
          <w:marRight w:val="0"/>
          <w:marTop w:val="0"/>
          <w:marBottom w:val="0"/>
          <w:divBdr>
            <w:top w:val="none" w:sz="0" w:space="0" w:color="auto"/>
            <w:left w:val="none" w:sz="0" w:space="0" w:color="auto"/>
            <w:bottom w:val="none" w:sz="0" w:space="0" w:color="auto"/>
            <w:right w:val="none" w:sz="0" w:space="0" w:color="auto"/>
          </w:divBdr>
        </w:div>
        <w:div w:id="50619044">
          <w:marLeft w:val="0"/>
          <w:marRight w:val="0"/>
          <w:marTop w:val="0"/>
          <w:marBottom w:val="0"/>
          <w:divBdr>
            <w:top w:val="none" w:sz="0" w:space="0" w:color="auto"/>
            <w:left w:val="none" w:sz="0" w:space="0" w:color="auto"/>
            <w:bottom w:val="none" w:sz="0" w:space="0" w:color="auto"/>
            <w:right w:val="none" w:sz="0" w:space="0" w:color="auto"/>
          </w:divBdr>
        </w:div>
        <w:div w:id="1397969236">
          <w:marLeft w:val="0"/>
          <w:marRight w:val="0"/>
          <w:marTop w:val="0"/>
          <w:marBottom w:val="0"/>
          <w:divBdr>
            <w:top w:val="none" w:sz="0" w:space="0" w:color="auto"/>
            <w:left w:val="none" w:sz="0" w:space="0" w:color="auto"/>
            <w:bottom w:val="none" w:sz="0" w:space="0" w:color="auto"/>
            <w:right w:val="none" w:sz="0" w:space="0" w:color="auto"/>
          </w:divBdr>
        </w:div>
        <w:div w:id="449865145">
          <w:marLeft w:val="0"/>
          <w:marRight w:val="0"/>
          <w:marTop w:val="0"/>
          <w:marBottom w:val="0"/>
          <w:divBdr>
            <w:top w:val="none" w:sz="0" w:space="0" w:color="auto"/>
            <w:left w:val="none" w:sz="0" w:space="0" w:color="auto"/>
            <w:bottom w:val="none" w:sz="0" w:space="0" w:color="auto"/>
            <w:right w:val="none" w:sz="0" w:space="0" w:color="auto"/>
          </w:divBdr>
        </w:div>
        <w:div w:id="419525968">
          <w:marLeft w:val="0"/>
          <w:marRight w:val="0"/>
          <w:marTop w:val="0"/>
          <w:marBottom w:val="0"/>
          <w:divBdr>
            <w:top w:val="none" w:sz="0" w:space="0" w:color="auto"/>
            <w:left w:val="none" w:sz="0" w:space="0" w:color="auto"/>
            <w:bottom w:val="none" w:sz="0" w:space="0" w:color="auto"/>
            <w:right w:val="none" w:sz="0" w:space="0" w:color="auto"/>
          </w:divBdr>
        </w:div>
        <w:div w:id="624895474">
          <w:marLeft w:val="0"/>
          <w:marRight w:val="0"/>
          <w:marTop w:val="0"/>
          <w:marBottom w:val="0"/>
          <w:divBdr>
            <w:top w:val="none" w:sz="0" w:space="0" w:color="auto"/>
            <w:left w:val="none" w:sz="0" w:space="0" w:color="auto"/>
            <w:bottom w:val="none" w:sz="0" w:space="0" w:color="auto"/>
            <w:right w:val="none" w:sz="0" w:space="0" w:color="auto"/>
          </w:divBdr>
        </w:div>
        <w:div w:id="1069156252">
          <w:marLeft w:val="0"/>
          <w:marRight w:val="0"/>
          <w:marTop w:val="0"/>
          <w:marBottom w:val="0"/>
          <w:divBdr>
            <w:top w:val="none" w:sz="0" w:space="0" w:color="auto"/>
            <w:left w:val="none" w:sz="0" w:space="0" w:color="auto"/>
            <w:bottom w:val="none" w:sz="0" w:space="0" w:color="auto"/>
            <w:right w:val="none" w:sz="0" w:space="0" w:color="auto"/>
          </w:divBdr>
        </w:div>
        <w:div w:id="1977878025">
          <w:marLeft w:val="0"/>
          <w:marRight w:val="0"/>
          <w:marTop w:val="0"/>
          <w:marBottom w:val="0"/>
          <w:divBdr>
            <w:top w:val="none" w:sz="0" w:space="0" w:color="auto"/>
            <w:left w:val="none" w:sz="0" w:space="0" w:color="auto"/>
            <w:bottom w:val="none" w:sz="0" w:space="0" w:color="auto"/>
            <w:right w:val="none" w:sz="0" w:space="0" w:color="auto"/>
          </w:divBdr>
        </w:div>
        <w:div w:id="389310000">
          <w:marLeft w:val="0"/>
          <w:marRight w:val="0"/>
          <w:marTop w:val="0"/>
          <w:marBottom w:val="0"/>
          <w:divBdr>
            <w:top w:val="none" w:sz="0" w:space="0" w:color="auto"/>
            <w:left w:val="none" w:sz="0" w:space="0" w:color="auto"/>
            <w:bottom w:val="none" w:sz="0" w:space="0" w:color="auto"/>
            <w:right w:val="none" w:sz="0" w:space="0" w:color="auto"/>
          </w:divBdr>
        </w:div>
        <w:div w:id="1756052510">
          <w:marLeft w:val="0"/>
          <w:marRight w:val="0"/>
          <w:marTop w:val="0"/>
          <w:marBottom w:val="0"/>
          <w:divBdr>
            <w:top w:val="none" w:sz="0" w:space="0" w:color="auto"/>
            <w:left w:val="none" w:sz="0" w:space="0" w:color="auto"/>
            <w:bottom w:val="none" w:sz="0" w:space="0" w:color="auto"/>
            <w:right w:val="none" w:sz="0" w:space="0" w:color="auto"/>
          </w:divBdr>
        </w:div>
        <w:div w:id="1509519152">
          <w:marLeft w:val="0"/>
          <w:marRight w:val="0"/>
          <w:marTop w:val="0"/>
          <w:marBottom w:val="0"/>
          <w:divBdr>
            <w:top w:val="none" w:sz="0" w:space="0" w:color="auto"/>
            <w:left w:val="none" w:sz="0" w:space="0" w:color="auto"/>
            <w:bottom w:val="none" w:sz="0" w:space="0" w:color="auto"/>
            <w:right w:val="none" w:sz="0" w:space="0" w:color="auto"/>
          </w:divBdr>
        </w:div>
        <w:div w:id="1300302513">
          <w:marLeft w:val="0"/>
          <w:marRight w:val="0"/>
          <w:marTop w:val="0"/>
          <w:marBottom w:val="0"/>
          <w:divBdr>
            <w:top w:val="none" w:sz="0" w:space="0" w:color="auto"/>
            <w:left w:val="none" w:sz="0" w:space="0" w:color="auto"/>
            <w:bottom w:val="none" w:sz="0" w:space="0" w:color="auto"/>
            <w:right w:val="none" w:sz="0" w:space="0" w:color="auto"/>
          </w:divBdr>
        </w:div>
        <w:div w:id="1269122295">
          <w:marLeft w:val="0"/>
          <w:marRight w:val="0"/>
          <w:marTop w:val="0"/>
          <w:marBottom w:val="0"/>
          <w:divBdr>
            <w:top w:val="none" w:sz="0" w:space="0" w:color="auto"/>
            <w:left w:val="none" w:sz="0" w:space="0" w:color="auto"/>
            <w:bottom w:val="none" w:sz="0" w:space="0" w:color="auto"/>
            <w:right w:val="none" w:sz="0" w:space="0" w:color="auto"/>
          </w:divBdr>
        </w:div>
        <w:div w:id="1115910319">
          <w:marLeft w:val="0"/>
          <w:marRight w:val="0"/>
          <w:marTop w:val="0"/>
          <w:marBottom w:val="0"/>
          <w:divBdr>
            <w:top w:val="none" w:sz="0" w:space="0" w:color="auto"/>
            <w:left w:val="none" w:sz="0" w:space="0" w:color="auto"/>
            <w:bottom w:val="none" w:sz="0" w:space="0" w:color="auto"/>
            <w:right w:val="none" w:sz="0" w:space="0" w:color="auto"/>
          </w:divBdr>
        </w:div>
        <w:div w:id="835801326">
          <w:marLeft w:val="0"/>
          <w:marRight w:val="0"/>
          <w:marTop w:val="0"/>
          <w:marBottom w:val="0"/>
          <w:divBdr>
            <w:top w:val="none" w:sz="0" w:space="0" w:color="auto"/>
            <w:left w:val="none" w:sz="0" w:space="0" w:color="auto"/>
            <w:bottom w:val="none" w:sz="0" w:space="0" w:color="auto"/>
            <w:right w:val="none" w:sz="0" w:space="0" w:color="auto"/>
          </w:divBdr>
        </w:div>
        <w:div w:id="352460501">
          <w:marLeft w:val="0"/>
          <w:marRight w:val="0"/>
          <w:marTop w:val="0"/>
          <w:marBottom w:val="0"/>
          <w:divBdr>
            <w:top w:val="none" w:sz="0" w:space="0" w:color="auto"/>
            <w:left w:val="none" w:sz="0" w:space="0" w:color="auto"/>
            <w:bottom w:val="none" w:sz="0" w:space="0" w:color="auto"/>
            <w:right w:val="none" w:sz="0" w:space="0" w:color="auto"/>
          </w:divBdr>
        </w:div>
        <w:div w:id="1924728220">
          <w:marLeft w:val="0"/>
          <w:marRight w:val="0"/>
          <w:marTop w:val="0"/>
          <w:marBottom w:val="0"/>
          <w:divBdr>
            <w:top w:val="none" w:sz="0" w:space="0" w:color="auto"/>
            <w:left w:val="none" w:sz="0" w:space="0" w:color="auto"/>
            <w:bottom w:val="none" w:sz="0" w:space="0" w:color="auto"/>
            <w:right w:val="none" w:sz="0" w:space="0" w:color="auto"/>
          </w:divBdr>
        </w:div>
        <w:div w:id="1254509641">
          <w:marLeft w:val="0"/>
          <w:marRight w:val="0"/>
          <w:marTop w:val="0"/>
          <w:marBottom w:val="0"/>
          <w:divBdr>
            <w:top w:val="none" w:sz="0" w:space="0" w:color="auto"/>
            <w:left w:val="none" w:sz="0" w:space="0" w:color="auto"/>
            <w:bottom w:val="none" w:sz="0" w:space="0" w:color="auto"/>
            <w:right w:val="none" w:sz="0" w:space="0" w:color="auto"/>
          </w:divBdr>
        </w:div>
        <w:div w:id="693573521">
          <w:marLeft w:val="0"/>
          <w:marRight w:val="0"/>
          <w:marTop w:val="0"/>
          <w:marBottom w:val="0"/>
          <w:divBdr>
            <w:top w:val="none" w:sz="0" w:space="0" w:color="auto"/>
            <w:left w:val="none" w:sz="0" w:space="0" w:color="auto"/>
            <w:bottom w:val="none" w:sz="0" w:space="0" w:color="auto"/>
            <w:right w:val="none" w:sz="0" w:space="0" w:color="auto"/>
          </w:divBdr>
        </w:div>
        <w:div w:id="645742088">
          <w:marLeft w:val="0"/>
          <w:marRight w:val="0"/>
          <w:marTop w:val="0"/>
          <w:marBottom w:val="0"/>
          <w:divBdr>
            <w:top w:val="none" w:sz="0" w:space="0" w:color="auto"/>
            <w:left w:val="none" w:sz="0" w:space="0" w:color="auto"/>
            <w:bottom w:val="none" w:sz="0" w:space="0" w:color="auto"/>
            <w:right w:val="none" w:sz="0" w:space="0" w:color="auto"/>
          </w:divBdr>
        </w:div>
        <w:div w:id="1935555297">
          <w:marLeft w:val="0"/>
          <w:marRight w:val="0"/>
          <w:marTop w:val="0"/>
          <w:marBottom w:val="0"/>
          <w:divBdr>
            <w:top w:val="none" w:sz="0" w:space="0" w:color="auto"/>
            <w:left w:val="none" w:sz="0" w:space="0" w:color="auto"/>
            <w:bottom w:val="none" w:sz="0" w:space="0" w:color="auto"/>
            <w:right w:val="none" w:sz="0" w:space="0" w:color="auto"/>
          </w:divBdr>
        </w:div>
        <w:div w:id="739442801">
          <w:marLeft w:val="0"/>
          <w:marRight w:val="0"/>
          <w:marTop w:val="0"/>
          <w:marBottom w:val="0"/>
          <w:divBdr>
            <w:top w:val="none" w:sz="0" w:space="0" w:color="auto"/>
            <w:left w:val="none" w:sz="0" w:space="0" w:color="auto"/>
            <w:bottom w:val="none" w:sz="0" w:space="0" w:color="auto"/>
            <w:right w:val="none" w:sz="0" w:space="0" w:color="auto"/>
          </w:divBdr>
        </w:div>
        <w:div w:id="1918906369">
          <w:marLeft w:val="0"/>
          <w:marRight w:val="0"/>
          <w:marTop w:val="0"/>
          <w:marBottom w:val="0"/>
          <w:divBdr>
            <w:top w:val="none" w:sz="0" w:space="0" w:color="auto"/>
            <w:left w:val="none" w:sz="0" w:space="0" w:color="auto"/>
            <w:bottom w:val="none" w:sz="0" w:space="0" w:color="auto"/>
            <w:right w:val="none" w:sz="0" w:space="0" w:color="auto"/>
          </w:divBdr>
        </w:div>
        <w:div w:id="710308253">
          <w:marLeft w:val="0"/>
          <w:marRight w:val="0"/>
          <w:marTop w:val="0"/>
          <w:marBottom w:val="0"/>
          <w:divBdr>
            <w:top w:val="none" w:sz="0" w:space="0" w:color="auto"/>
            <w:left w:val="none" w:sz="0" w:space="0" w:color="auto"/>
            <w:bottom w:val="none" w:sz="0" w:space="0" w:color="auto"/>
            <w:right w:val="none" w:sz="0" w:space="0" w:color="auto"/>
          </w:divBdr>
        </w:div>
        <w:div w:id="884830473">
          <w:marLeft w:val="0"/>
          <w:marRight w:val="0"/>
          <w:marTop w:val="0"/>
          <w:marBottom w:val="0"/>
          <w:divBdr>
            <w:top w:val="none" w:sz="0" w:space="0" w:color="auto"/>
            <w:left w:val="none" w:sz="0" w:space="0" w:color="auto"/>
            <w:bottom w:val="none" w:sz="0" w:space="0" w:color="auto"/>
            <w:right w:val="none" w:sz="0" w:space="0" w:color="auto"/>
          </w:divBdr>
        </w:div>
        <w:div w:id="465247436">
          <w:marLeft w:val="0"/>
          <w:marRight w:val="0"/>
          <w:marTop w:val="0"/>
          <w:marBottom w:val="0"/>
          <w:divBdr>
            <w:top w:val="none" w:sz="0" w:space="0" w:color="auto"/>
            <w:left w:val="none" w:sz="0" w:space="0" w:color="auto"/>
            <w:bottom w:val="none" w:sz="0" w:space="0" w:color="auto"/>
            <w:right w:val="none" w:sz="0" w:space="0" w:color="auto"/>
          </w:divBdr>
        </w:div>
        <w:div w:id="1024750482">
          <w:marLeft w:val="0"/>
          <w:marRight w:val="0"/>
          <w:marTop w:val="0"/>
          <w:marBottom w:val="0"/>
          <w:divBdr>
            <w:top w:val="none" w:sz="0" w:space="0" w:color="auto"/>
            <w:left w:val="none" w:sz="0" w:space="0" w:color="auto"/>
            <w:bottom w:val="none" w:sz="0" w:space="0" w:color="auto"/>
            <w:right w:val="none" w:sz="0" w:space="0" w:color="auto"/>
          </w:divBdr>
        </w:div>
        <w:div w:id="1284649872">
          <w:marLeft w:val="0"/>
          <w:marRight w:val="0"/>
          <w:marTop w:val="0"/>
          <w:marBottom w:val="0"/>
          <w:divBdr>
            <w:top w:val="none" w:sz="0" w:space="0" w:color="auto"/>
            <w:left w:val="none" w:sz="0" w:space="0" w:color="auto"/>
            <w:bottom w:val="none" w:sz="0" w:space="0" w:color="auto"/>
            <w:right w:val="none" w:sz="0" w:space="0" w:color="auto"/>
          </w:divBdr>
        </w:div>
        <w:div w:id="758404596">
          <w:marLeft w:val="0"/>
          <w:marRight w:val="0"/>
          <w:marTop w:val="0"/>
          <w:marBottom w:val="0"/>
          <w:divBdr>
            <w:top w:val="none" w:sz="0" w:space="0" w:color="auto"/>
            <w:left w:val="none" w:sz="0" w:space="0" w:color="auto"/>
            <w:bottom w:val="none" w:sz="0" w:space="0" w:color="auto"/>
            <w:right w:val="none" w:sz="0" w:space="0" w:color="auto"/>
          </w:divBdr>
        </w:div>
        <w:div w:id="316884511">
          <w:marLeft w:val="0"/>
          <w:marRight w:val="0"/>
          <w:marTop w:val="0"/>
          <w:marBottom w:val="0"/>
          <w:divBdr>
            <w:top w:val="none" w:sz="0" w:space="0" w:color="auto"/>
            <w:left w:val="none" w:sz="0" w:space="0" w:color="auto"/>
            <w:bottom w:val="none" w:sz="0" w:space="0" w:color="auto"/>
            <w:right w:val="none" w:sz="0" w:space="0" w:color="auto"/>
          </w:divBdr>
        </w:div>
        <w:div w:id="630476445">
          <w:marLeft w:val="0"/>
          <w:marRight w:val="0"/>
          <w:marTop w:val="0"/>
          <w:marBottom w:val="0"/>
          <w:divBdr>
            <w:top w:val="none" w:sz="0" w:space="0" w:color="auto"/>
            <w:left w:val="none" w:sz="0" w:space="0" w:color="auto"/>
            <w:bottom w:val="none" w:sz="0" w:space="0" w:color="auto"/>
            <w:right w:val="none" w:sz="0" w:space="0" w:color="auto"/>
          </w:divBdr>
        </w:div>
        <w:div w:id="1775058385">
          <w:marLeft w:val="0"/>
          <w:marRight w:val="0"/>
          <w:marTop w:val="0"/>
          <w:marBottom w:val="0"/>
          <w:divBdr>
            <w:top w:val="none" w:sz="0" w:space="0" w:color="auto"/>
            <w:left w:val="none" w:sz="0" w:space="0" w:color="auto"/>
            <w:bottom w:val="none" w:sz="0" w:space="0" w:color="auto"/>
            <w:right w:val="none" w:sz="0" w:space="0" w:color="auto"/>
          </w:divBdr>
        </w:div>
        <w:div w:id="1337612609">
          <w:marLeft w:val="0"/>
          <w:marRight w:val="0"/>
          <w:marTop w:val="0"/>
          <w:marBottom w:val="0"/>
          <w:divBdr>
            <w:top w:val="none" w:sz="0" w:space="0" w:color="auto"/>
            <w:left w:val="none" w:sz="0" w:space="0" w:color="auto"/>
            <w:bottom w:val="none" w:sz="0" w:space="0" w:color="auto"/>
            <w:right w:val="none" w:sz="0" w:space="0" w:color="auto"/>
          </w:divBdr>
        </w:div>
        <w:div w:id="780298652">
          <w:marLeft w:val="0"/>
          <w:marRight w:val="0"/>
          <w:marTop w:val="0"/>
          <w:marBottom w:val="0"/>
          <w:divBdr>
            <w:top w:val="none" w:sz="0" w:space="0" w:color="auto"/>
            <w:left w:val="none" w:sz="0" w:space="0" w:color="auto"/>
            <w:bottom w:val="none" w:sz="0" w:space="0" w:color="auto"/>
            <w:right w:val="none" w:sz="0" w:space="0" w:color="auto"/>
          </w:divBdr>
        </w:div>
        <w:div w:id="2024159984">
          <w:marLeft w:val="0"/>
          <w:marRight w:val="0"/>
          <w:marTop w:val="0"/>
          <w:marBottom w:val="0"/>
          <w:divBdr>
            <w:top w:val="none" w:sz="0" w:space="0" w:color="auto"/>
            <w:left w:val="none" w:sz="0" w:space="0" w:color="auto"/>
            <w:bottom w:val="none" w:sz="0" w:space="0" w:color="auto"/>
            <w:right w:val="none" w:sz="0" w:space="0" w:color="auto"/>
          </w:divBdr>
        </w:div>
        <w:div w:id="1606301967">
          <w:marLeft w:val="0"/>
          <w:marRight w:val="0"/>
          <w:marTop w:val="0"/>
          <w:marBottom w:val="0"/>
          <w:divBdr>
            <w:top w:val="none" w:sz="0" w:space="0" w:color="auto"/>
            <w:left w:val="none" w:sz="0" w:space="0" w:color="auto"/>
            <w:bottom w:val="none" w:sz="0" w:space="0" w:color="auto"/>
            <w:right w:val="none" w:sz="0" w:space="0" w:color="auto"/>
          </w:divBdr>
        </w:div>
        <w:div w:id="931620760">
          <w:marLeft w:val="0"/>
          <w:marRight w:val="0"/>
          <w:marTop w:val="0"/>
          <w:marBottom w:val="0"/>
          <w:divBdr>
            <w:top w:val="none" w:sz="0" w:space="0" w:color="auto"/>
            <w:left w:val="none" w:sz="0" w:space="0" w:color="auto"/>
            <w:bottom w:val="none" w:sz="0" w:space="0" w:color="auto"/>
            <w:right w:val="none" w:sz="0" w:space="0" w:color="auto"/>
          </w:divBdr>
        </w:div>
        <w:div w:id="1554344389">
          <w:marLeft w:val="0"/>
          <w:marRight w:val="0"/>
          <w:marTop w:val="0"/>
          <w:marBottom w:val="0"/>
          <w:divBdr>
            <w:top w:val="none" w:sz="0" w:space="0" w:color="auto"/>
            <w:left w:val="none" w:sz="0" w:space="0" w:color="auto"/>
            <w:bottom w:val="none" w:sz="0" w:space="0" w:color="auto"/>
            <w:right w:val="none" w:sz="0" w:space="0" w:color="auto"/>
          </w:divBdr>
        </w:div>
        <w:div w:id="1335689258">
          <w:marLeft w:val="0"/>
          <w:marRight w:val="0"/>
          <w:marTop w:val="0"/>
          <w:marBottom w:val="0"/>
          <w:divBdr>
            <w:top w:val="none" w:sz="0" w:space="0" w:color="auto"/>
            <w:left w:val="none" w:sz="0" w:space="0" w:color="auto"/>
            <w:bottom w:val="none" w:sz="0" w:space="0" w:color="auto"/>
            <w:right w:val="none" w:sz="0" w:space="0" w:color="auto"/>
          </w:divBdr>
        </w:div>
        <w:div w:id="1460762578">
          <w:marLeft w:val="0"/>
          <w:marRight w:val="0"/>
          <w:marTop w:val="0"/>
          <w:marBottom w:val="0"/>
          <w:divBdr>
            <w:top w:val="none" w:sz="0" w:space="0" w:color="auto"/>
            <w:left w:val="none" w:sz="0" w:space="0" w:color="auto"/>
            <w:bottom w:val="none" w:sz="0" w:space="0" w:color="auto"/>
            <w:right w:val="none" w:sz="0" w:space="0" w:color="auto"/>
          </w:divBdr>
        </w:div>
        <w:div w:id="544100753">
          <w:marLeft w:val="0"/>
          <w:marRight w:val="0"/>
          <w:marTop w:val="0"/>
          <w:marBottom w:val="0"/>
          <w:divBdr>
            <w:top w:val="none" w:sz="0" w:space="0" w:color="auto"/>
            <w:left w:val="none" w:sz="0" w:space="0" w:color="auto"/>
            <w:bottom w:val="none" w:sz="0" w:space="0" w:color="auto"/>
            <w:right w:val="none" w:sz="0" w:space="0" w:color="auto"/>
          </w:divBdr>
        </w:div>
        <w:div w:id="79714004">
          <w:marLeft w:val="0"/>
          <w:marRight w:val="0"/>
          <w:marTop w:val="0"/>
          <w:marBottom w:val="0"/>
          <w:divBdr>
            <w:top w:val="none" w:sz="0" w:space="0" w:color="auto"/>
            <w:left w:val="none" w:sz="0" w:space="0" w:color="auto"/>
            <w:bottom w:val="none" w:sz="0" w:space="0" w:color="auto"/>
            <w:right w:val="none" w:sz="0" w:space="0" w:color="auto"/>
          </w:divBdr>
        </w:div>
        <w:div w:id="2007201223">
          <w:marLeft w:val="0"/>
          <w:marRight w:val="0"/>
          <w:marTop w:val="0"/>
          <w:marBottom w:val="0"/>
          <w:divBdr>
            <w:top w:val="none" w:sz="0" w:space="0" w:color="auto"/>
            <w:left w:val="none" w:sz="0" w:space="0" w:color="auto"/>
            <w:bottom w:val="none" w:sz="0" w:space="0" w:color="auto"/>
            <w:right w:val="none" w:sz="0" w:space="0" w:color="auto"/>
          </w:divBdr>
        </w:div>
        <w:div w:id="147677195">
          <w:marLeft w:val="0"/>
          <w:marRight w:val="0"/>
          <w:marTop w:val="0"/>
          <w:marBottom w:val="0"/>
          <w:divBdr>
            <w:top w:val="none" w:sz="0" w:space="0" w:color="auto"/>
            <w:left w:val="none" w:sz="0" w:space="0" w:color="auto"/>
            <w:bottom w:val="none" w:sz="0" w:space="0" w:color="auto"/>
            <w:right w:val="none" w:sz="0" w:space="0" w:color="auto"/>
          </w:divBdr>
        </w:div>
        <w:div w:id="749930284">
          <w:marLeft w:val="0"/>
          <w:marRight w:val="0"/>
          <w:marTop w:val="0"/>
          <w:marBottom w:val="0"/>
          <w:divBdr>
            <w:top w:val="none" w:sz="0" w:space="0" w:color="auto"/>
            <w:left w:val="none" w:sz="0" w:space="0" w:color="auto"/>
            <w:bottom w:val="none" w:sz="0" w:space="0" w:color="auto"/>
            <w:right w:val="none" w:sz="0" w:space="0" w:color="auto"/>
          </w:divBdr>
        </w:div>
        <w:div w:id="580599317">
          <w:marLeft w:val="0"/>
          <w:marRight w:val="0"/>
          <w:marTop w:val="0"/>
          <w:marBottom w:val="0"/>
          <w:divBdr>
            <w:top w:val="none" w:sz="0" w:space="0" w:color="auto"/>
            <w:left w:val="none" w:sz="0" w:space="0" w:color="auto"/>
            <w:bottom w:val="none" w:sz="0" w:space="0" w:color="auto"/>
            <w:right w:val="none" w:sz="0" w:space="0" w:color="auto"/>
          </w:divBdr>
        </w:div>
        <w:div w:id="1356037795">
          <w:marLeft w:val="0"/>
          <w:marRight w:val="0"/>
          <w:marTop w:val="0"/>
          <w:marBottom w:val="0"/>
          <w:divBdr>
            <w:top w:val="none" w:sz="0" w:space="0" w:color="auto"/>
            <w:left w:val="none" w:sz="0" w:space="0" w:color="auto"/>
            <w:bottom w:val="none" w:sz="0" w:space="0" w:color="auto"/>
            <w:right w:val="none" w:sz="0" w:space="0" w:color="auto"/>
          </w:divBdr>
        </w:div>
        <w:div w:id="1922134100">
          <w:marLeft w:val="0"/>
          <w:marRight w:val="0"/>
          <w:marTop w:val="0"/>
          <w:marBottom w:val="0"/>
          <w:divBdr>
            <w:top w:val="none" w:sz="0" w:space="0" w:color="auto"/>
            <w:left w:val="none" w:sz="0" w:space="0" w:color="auto"/>
            <w:bottom w:val="none" w:sz="0" w:space="0" w:color="auto"/>
            <w:right w:val="none" w:sz="0" w:space="0" w:color="auto"/>
          </w:divBdr>
        </w:div>
        <w:div w:id="2040161569">
          <w:marLeft w:val="0"/>
          <w:marRight w:val="0"/>
          <w:marTop w:val="0"/>
          <w:marBottom w:val="0"/>
          <w:divBdr>
            <w:top w:val="none" w:sz="0" w:space="0" w:color="auto"/>
            <w:left w:val="none" w:sz="0" w:space="0" w:color="auto"/>
            <w:bottom w:val="none" w:sz="0" w:space="0" w:color="auto"/>
            <w:right w:val="none" w:sz="0" w:space="0" w:color="auto"/>
          </w:divBdr>
        </w:div>
        <w:div w:id="1126777485">
          <w:marLeft w:val="0"/>
          <w:marRight w:val="0"/>
          <w:marTop w:val="0"/>
          <w:marBottom w:val="0"/>
          <w:divBdr>
            <w:top w:val="none" w:sz="0" w:space="0" w:color="auto"/>
            <w:left w:val="none" w:sz="0" w:space="0" w:color="auto"/>
            <w:bottom w:val="none" w:sz="0" w:space="0" w:color="auto"/>
            <w:right w:val="none" w:sz="0" w:space="0" w:color="auto"/>
          </w:divBdr>
        </w:div>
        <w:div w:id="1149397354">
          <w:marLeft w:val="0"/>
          <w:marRight w:val="0"/>
          <w:marTop w:val="0"/>
          <w:marBottom w:val="0"/>
          <w:divBdr>
            <w:top w:val="none" w:sz="0" w:space="0" w:color="auto"/>
            <w:left w:val="none" w:sz="0" w:space="0" w:color="auto"/>
            <w:bottom w:val="none" w:sz="0" w:space="0" w:color="auto"/>
            <w:right w:val="none" w:sz="0" w:space="0" w:color="auto"/>
          </w:divBdr>
        </w:div>
        <w:div w:id="538010046">
          <w:marLeft w:val="0"/>
          <w:marRight w:val="0"/>
          <w:marTop w:val="0"/>
          <w:marBottom w:val="0"/>
          <w:divBdr>
            <w:top w:val="none" w:sz="0" w:space="0" w:color="auto"/>
            <w:left w:val="none" w:sz="0" w:space="0" w:color="auto"/>
            <w:bottom w:val="none" w:sz="0" w:space="0" w:color="auto"/>
            <w:right w:val="none" w:sz="0" w:space="0" w:color="auto"/>
          </w:divBdr>
        </w:div>
        <w:div w:id="1787894932">
          <w:marLeft w:val="0"/>
          <w:marRight w:val="0"/>
          <w:marTop w:val="0"/>
          <w:marBottom w:val="0"/>
          <w:divBdr>
            <w:top w:val="none" w:sz="0" w:space="0" w:color="auto"/>
            <w:left w:val="none" w:sz="0" w:space="0" w:color="auto"/>
            <w:bottom w:val="none" w:sz="0" w:space="0" w:color="auto"/>
            <w:right w:val="none" w:sz="0" w:space="0" w:color="auto"/>
          </w:divBdr>
        </w:div>
        <w:div w:id="271058135">
          <w:marLeft w:val="0"/>
          <w:marRight w:val="0"/>
          <w:marTop w:val="0"/>
          <w:marBottom w:val="0"/>
          <w:divBdr>
            <w:top w:val="none" w:sz="0" w:space="0" w:color="auto"/>
            <w:left w:val="none" w:sz="0" w:space="0" w:color="auto"/>
            <w:bottom w:val="none" w:sz="0" w:space="0" w:color="auto"/>
            <w:right w:val="none" w:sz="0" w:space="0" w:color="auto"/>
          </w:divBdr>
        </w:div>
        <w:div w:id="1959483677">
          <w:marLeft w:val="0"/>
          <w:marRight w:val="0"/>
          <w:marTop w:val="0"/>
          <w:marBottom w:val="0"/>
          <w:divBdr>
            <w:top w:val="none" w:sz="0" w:space="0" w:color="auto"/>
            <w:left w:val="none" w:sz="0" w:space="0" w:color="auto"/>
            <w:bottom w:val="none" w:sz="0" w:space="0" w:color="auto"/>
            <w:right w:val="none" w:sz="0" w:space="0" w:color="auto"/>
          </w:divBdr>
        </w:div>
        <w:div w:id="1886983628">
          <w:marLeft w:val="0"/>
          <w:marRight w:val="0"/>
          <w:marTop w:val="0"/>
          <w:marBottom w:val="0"/>
          <w:divBdr>
            <w:top w:val="none" w:sz="0" w:space="0" w:color="auto"/>
            <w:left w:val="none" w:sz="0" w:space="0" w:color="auto"/>
            <w:bottom w:val="none" w:sz="0" w:space="0" w:color="auto"/>
            <w:right w:val="none" w:sz="0" w:space="0" w:color="auto"/>
          </w:divBdr>
        </w:div>
        <w:div w:id="936524402">
          <w:marLeft w:val="0"/>
          <w:marRight w:val="0"/>
          <w:marTop w:val="0"/>
          <w:marBottom w:val="0"/>
          <w:divBdr>
            <w:top w:val="none" w:sz="0" w:space="0" w:color="auto"/>
            <w:left w:val="none" w:sz="0" w:space="0" w:color="auto"/>
            <w:bottom w:val="none" w:sz="0" w:space="0" w:color="auto"/>
            <w:right w:val="none" w:sz="0" w:space="0" w:color="auto"/>
          </w:divBdr>
        </w:div>
        <w:div w:id="1176655247">
          <w:marLeft w:val="0"/>
          <w:marRight w:val="0"/>
          <w:marTop w:val="0"/>
          <w:marBottom w:val="0"/>
          <w:divBdr>
            <w:top w:val="none" w:sz="0" w:space="0" w:color="auto"/>
            <w:left w:val="none" w:sz="0" w:space="0" w:color="auto"/>
            <w:bottom w:val="none" w:sz="0" w:space="0" w:color="auto"/>
            <w:right w:val="none" w:sz="0" w:space="0" w:color="auto"/>
          </w:divBdr>
        </w:div>
        <w:div w:id="1653947463">
          <w:marLeft w:val="0"/>
          <w:marRight w:val="0"/>
          <w:marTop w:val="0"/>
          <w:marBottom w:val="0"/>
          <w:divBdr>
            <w:top w:val="none" w:sz="0" w:space="0" w:color="auto"/>
            <w:left w:val="none" w:sz="0" w:space="0" w:color="auto"/>
            <w:bottom w:val="none" w:sz="0" w:space="0" w:color="auto"/>
            <w:right w:val="none" w:sz="0" w:space="0" w:color="auto"/>
          </w:divBdr>
        </w:div>
        <w:div w:id="887766977">
          <w:marLeft w:val="0"/>
          <w:marRight w:val="0"/>
          <w:marTop w:val="0"/>
          <w:marBottom w:val="0"/>
          <w:divBdr>
            <w:top w:val="none" w:sz="0" w:space="0" w:color="auto"/>
            <w:left w:val="none" w:sz="0" w:space="0" w:color="auto"/>
            <w:bottom w:val="none" w:sz="0" w:space="0" w:color="auto"/>
            <w:right w:val="none" w:sz="0" w:space="0" w:color="auto"/>
          </w:divBdr>
        </w:div>
        <w:div w:id="1379434434">
          <w:marLeft w:val="0"/>
          <w:marRight w:val="0"/>
          <w:marTop w:val="0"/>
          <w:marBottom w:val="0"/>
          <w:divBdr>
            <w:top w:val="none" w:sz="0" w:space="0" w:color="auto"/>
            <w:left w:val="none" w:sz="0" w:space="0" w:color="auto"/>
            <w:bottom w:val="none" w:sz="0" w:space="0" w:color="auto"/>
            <w:right w:val="none" w:sz="0" w:space="0" w:color="auto"/>
          </w:divBdr>
        </w:div>
        <w:div w:id="1747259800">
          <w:marLeft w:val="0"/>
          <w:marRight w:val="0"/>
          <w:marTop w:val="0"/>
          <w:marBottom w:val="0"/>
          <w:divBdr>
            <w:top w:val="none" w:sz="0" w:space="0" w:color="auto"/>
            <w:left w:val="none" w:sz="0" w:space="0" w:color="auto"/>
            <w:bottom w:val="none" w:sz="0" w:space="0" w:color="auto"/>
            <w:right w:val="none" w:sz="0" w:space="0" w:color="auto"/>
          </w:divBdr>
        </w:div>
        <w:div w:id="1971785665">
          <w:marLeft w:val="0"/>
          <w:marRight w:val="0"/>
          <w:marTop w:val="0"/>
          <w:marBottom w:val="0"/>
          <w:divBdr>
            <w:top w:val="none" w:sz="0" w:space="0" w:color="auto"/>
            <w:left w:val="none" w:sz="0" w:space="0" w:color="auto"/>
            <w:bottom w:val="none" w:sz="0" w:space="0" w:color="auto"/>
            <w:right w:val="none" w:sz="0" w:space="0" w:color="auto"/>
          </w:divBdr>
        </w:div>
        <w:div w:id="1726369127">
          <w:marLeft w:val="0"/>
          <w:marRight w:val="0"/>
          <w:marTop w:val="0"/>
          <w:marBottom w:val="0"/>
          <w:divBdr>
            <w:top w:val="none" w:sz="0" w:space="0" w:color="auto"/>
            <w:left w:val="none" w:sz="0" w:space="0" w:color="auto"/>
            <w:bottom w:val="none" w:sz="0" w:space="0" w:color="auto"/>
            <w:right w:val="none" w:sz="0" w:space="0" w:color="auto"/>
          </w:divBdr>
        </w:div>
        <w:div w:id="30109999">
          <w:marLeft w:val="0"/>
          <w:marRight w:val="0"/>
          <w:marTop w:val="0"/>
          <w:marBottom w:val="0"/>
          <w:divBdr>
            <w:top w:val="none" w:sz="0" w:space="0" w:color="auto"/>
            <w:left w:val="none" w:sz="0" w:space="0" w:color="auto"/>
            <w:bottom w:val="none" w:sz="0" w:space="0" w:color="auto"/>
            <w:right w:val="none" w:sz="0" w:space="0" w:color="auto"/>
          </w:divBdr>
        </w:div>
        <w:div w:id="833644367">
          <w:marLeft w:val="0"/>
          <w:marRight w:val="0"/>
          <w:marTop w:val="0"/>
          <w:marBottom w:val="0"/>
          <w:divBdr>
            <w:top w:val="none" w:sz="0" w:space="0" w:color="auto"/>
            <w:left w:val="none" w:sz="0" w:space="0" w:color="auto"/>
            <w:bottom w:val="none" w:sz="0" w:space="0" w:color="auto"/>
            <w:right w:val="none" w:sz="0" w:space="0" w:color="auto"/>
          </w:divBdr>
        </w:div>
        <w:div w:id="2012835267">
          <w:marLeft w:val="0"/>
          <w:marRight w:val="0"/>
          <w:marTop w:val="0"/>
          <w:marBottom w:val="0"/>
          <w:divBdr>
            <w:top w:val="none" w:sz="0" w:space="0" w:color="auto"/>
            <w:left w:val="none" w:sz="0" w:space="0" w:color="auto"/>
            <w:bottom w:val="none" w:sz="0" w:space="0" w:color="auto"/>
            <w:right w:val="none" w:sz="0" w:space="0" w:color="auto"/>
          </w:divBdr>
        </w:div>
        <w:div w:id="1872306946">
          <w:marLeft w:val="0"/>
          <w:marRight w:val="0"/>
          <w:marTop w:val="0"/>
          <w:marBottom w:val="0"/>
          <w:divBdr>
            <w:top w:val="none" w:sz="0" w:space="0" w:color="auto"/>
            <w:left w:val="none" w:sz="0" w:space="0" w:color="auto"/>
            <w:bottom w:val="none" w:sz="0" w:space="0" w:color="auto"/>
            <w:right w:val="none" w:sz="0" w:space="0" w:color="auto"/>
          </w:divBdr>
        </w:div>
        <w:div w:id="540284357">
          <w:marLeft w:val="0"/>
          <w:marRight w:val="0"/>
          <w:marTop w:val="0"/>
          <w:marBottom w:val="0"/>
          <w:divBdr>
            <w:top w:val="none" w:sz="0" w:space="0" w:color="auto"/>
            <w:left w:val="none" w:sz="0" w:space="0" w:color="auto"/>
            <w:bottom w:val="none" w:sz="0" w:space="0" w:color="auto"/>
            <w:right w:val="none" w:sz="0" w:space="0" w:color="auto"/>
          </w:divBdr>
        </w:div>
        <w:div w:id="883638091">
          <w:marLeft w:val="0"/>
          <w:marRight w:val="0"/>
          <w:marTop w:val="0"/>
          <w:marBottom w:val="0"/>
          <w:divBdr>
            <w:top w:val="none" w:sz="0" w:space="0" w:color="auto"/>
            <w:left w:val="none" w:sz="0" w:space="0" w:color="auto"/>
            <w:bottom w:val="none" w:sz="0" w:space="0" w:color="auto"/>
            <w:right w:val="none" w:sz="0" w:space="0" w:color="auto"/>
          </w:divBdr>
        </w:div>
        <w:div w:id="1215003988">
          <w:marLeft w:val="0"/>
          <w:marRight w:val="0"/>
          <w:marTop w:val="0"/>
          <w:marBottom w:val="0"/>
          <w:divBdr>
            <w:top w:val="none" w:sz="0" w:space="0" w:color="auto"/>
            <w:left w:val="none" w:sz="0" w:space="0" w:color="auto"/>
            <w:bottom w:val="none" w:sz="0" w:space="0" w:color="auto"/>
            <w:right w:val="none" w:sz="0" w:space="0" w:color="auto"/>
          </w:divBdr>
        </w:div>
        <w:div w:id="459693012">
          <w:marLeft w:val="0"/>
          <w:marRight w:val="0"/>
          <w:marTop w:val="0"/>
          <w:marBottom w:val="0"/>
          <w:divBdr>
            <w:top w:val="none" w:sz="0" w:space="0" w:color="auto"/>
            <w:left w:val="none" w:sz="0" w:space="0" w:color="auto"/>
            <w:bottom w:val="none" w:sz="0" w:space="0" w:color="auto"/>
            <w:right w:val="none" w:sz="0" w:space="0" w:color="auto"/>
          </w:divBdr>
        </w:div>
        <w:div w:id="1956015574">
          <w:marLeft w:val="0"/>
          <w:marRight w:val="0"/>
          <w:marTop w:val="0"/>
          <w:marBottom w:val="0"/>
          <w:divBdr>
            <w:top w:val="none" w:sz="0" w:space="0" w:color="auto"/>
            <w:left w:val="none" w:sz="0" w:space="0" w:color="auto"/>
            <w:bottom w:val="none" w:sz="0" w:space="0" w:color="auto"/>
            <w:right w:val="none" w:sz="0" w:space="0" w:color="auto"/>
          </w:divBdr>
        </w:div>
        <w:div w:id="1030451713">
          <w:marLeft w:val="0"/>
          <w:marRight w:val="0"/>
          <w:marTop w:val="0"/>
          <w:marBottom w:val="0"/>
          <w:divBdr>
            <w:top w:val="none" w:sz="0" w:space="0" w:color="auto"/>
            <w:left w:val="none" w:sz="0" w:space="0" w:color="auto"/>
            <w:bottom w:val="none" w:sz="0" w:space="0" w:color="auto"/>
            <w:right w:val="none" w:sz="0" w:space="0" w:color="auto"/>
          </w:divBdr>
        </w:div>
        <w:div w:id="637877094">
          <w:marLeft w:val="0"/>
          <w:marRight w:val="0"/>
          <w:marTop w:val="0"/>
          <w:marBottom w:val="0"/>
          <w:divBdr>
            <w:top w:val="none" w:sz="0" w:space="0" w:color="auto"/>
            <w:left w:val="none" w:sz="0" w:space="0" w:color="auto"/>
            <w:bottom w:val="none" w:sz="0" w:space="0" w:color="auto"/>
            <w:right w:val="none" w:sz="0" w:space="0" w:color="auto"/>
          </w:divBdr>
        </w:div>
        <w:div w:id="1513496984">
          <w:marLeft w:val="0"/>
          <w:marRight w:val="0"/>
          <w:marTop w:val="0"/>
          <w:marBottom w:val="0"/>
          <w:divBdr>
            <w:top w:val="none" w:sz="0" w:space="0" w:color="auto"/>
            <w:left w:val="none" w:sz="0" w:space="0" w:color="auto"/>
            <w:bottom w:val="none" w:sz="0" w:space="0" w:color="auto"/>
            <w:right w:val="none" w:sz="0" w:space="0" w:color="auto"/>
          </w:divBdr>
        </w:div>
        <w:div w:id="920606076">
          <w:marLeft w:val="0"/>
          <w:marRight w:val="0"/>
          <w:marTop w:val="0"/>
          <w:marBottom w:val="0"/>
          <w:divBdr>
            <w:top w:val="none" w:sz="0" w:space="0" w:color="auto"/>
            <w:left w:val="none" w:sz="0" w:space="0" w:color="auto"/>
            <w:bottom w:val="none" w:sz="0" w:space="0" w:color="auto"/>
            <w:right w:val="none" w:sz="0" w:space="0" w:color="auto"/>
          </w:divBdr>
        </w:div>
        <w:div w:id="396317804">
          <w:marLeft w:val="0"/>
          <w:marRight w:val="0"/>
          <w:marTop w:val="0"/>
          <w:marBottom w:val="0"/>
          <w:divBdr>
            <w:top w:val="none" w:sz="0" w:space="0" w:color="auto"/>
            <w:left w:val="none" w:sz="0" w:space="0" w:color="auto"/>
            <w:bottom w:val="none" w:sz="0" w:space="0" w:color="auto"/>
            <w:right w:val="none" w:sz="0" w:space="0" w:color="auto"/>
          </w:divBdr>
        </w:div>
        <w:div w:id="1698391975">
          <w:marLeft w:val="0"/>
          <w:marRight w:val="0"/>
          <w:marTop w:val="0"/>
          <w:marBottom w:val="0"/>
          <w:divBdr>
            <w:top w:val="none" w:sz="0" w:space="0" w:color="auto"/>
            <w:left w:val="none" w:sz="0" w:space="0" w:color="auto"/>
            <w:bottom w:val="none" w:sz="0" w:space="0" w:color="auto"/>
            <w:right w:val="none" w:sz="0" w:space="0" w:color="auto"/>
          </w:divBdr>
        </w:div>
        <w:div w:id="647365717">
          <w:marLeft w:val="0"/>
          <w:marRight w:val="0"/>
          <w:marTop w:val="0"/>
          <w:marBottom w:val="0"/>
          <w:divBdr>
            <w:top w:val="none" w:sz="0" w:space="0" w:color="auto"/>
            <w:left w:val="none" w:sz="0" w:space="0" w:color="auto"/>
            <w:bottom w:val="none" w:sz="0" w:space="0" w:color="auto"/>
            <w:right w:val="none" w:sz="0" w:space="0" w:color="auto"/>
          </w:divBdr>
        </w:div>
        <w:div w:id="341129938">
          <w:marLeft w:val="0"/>
          <w:marRight w:val="0"/>
          <w:marTop w:val="0"/>
          <w:marBottom w:val="0"/>
          <w:divBdr>
            <w:top w:val="none" w:sz="0" w:space="0" w:color="auto"/>
            <w:left w:val="none" w:sz="0" w:space="0" w:color="auto"/>
            <w:bottom w:val="none" w:sz="0" w:space="0" w:color="auto"/>
            <w:right w:val="none" w:sz="0" w:space="0" w:color="auto"/>
          </w:divBdr>
        </w:div>
        <w:div w:id="883248451">
          <w:marLeft w:val="0"/>
          <w:marRight w:val="0"/>
          <w:marTop w:val="0"/>
          <w:marBottom w:val="0"/>
          <w:divBdr>
            <w:top w:val="none" w:sz="0" w:space="0" w:color="auto"/>
            <w:left w:val="none" w:sz="0" w:space="0" w:color="auto"/>
            <w:bottom w:val="none" w:sz="0" w:space="0" w:color="auto"/>
            <w:right w:val="none" w:sz="0" w:space="0" w:color="auto"/>
          </w:divBdr>
        </w:div>
        <w:div w:id="747382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lcf76f155ced4ddcb4097134ff3c332f xmlns="f4287df7-c0e0-444d-ba8d-6c830a3079b3">
      <Terms xmlns="http://schemas.microsoft.com/office/infopath/2007/PartnerControls"/>
    </lcf76f155ced4ddcb4097134ff3c332f>
    <TaxCatchAll xmlns="c866c9ed-2f7a-4860-bf57-8153ff3a210a" xsi:nil="true"/>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5AF67D-F100-47A2-8A05-0D35AB99BBCF}">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2.xml><?xml version="1.0" encoding="utf-8"?>
<ds:datastoreItem xmlns:ds="http://schemas.openxmlformats.org/officeDocument/2006/customXml" ds:itemID="{48720CAF-31EA-4428-8A5F-639F2D35B52C}">
  <ds:schemaRefs>
    <ds:schemaRef ds:uri="http://schemas.microsoft.com/sharepoint/v3/contenttype/forms"/>
  </ds:schemaRefs>
</ds:datastoreItem>
</file>

<file path=customXml/itemProps3.xml><?xml version="1.0" encoding="utf-8"?>
<ds:datastoreItem xmlns:ds="http://schemas.openxmlformats.org/officeDocument/2006/customXml" ds:itemID="{6D5F78BE-569F-41CC-80BF-8E0B400AE1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24</TotalTime>
  <Pages>21</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Tazeen Shaikh</dc:creator>
  <cp:keywords/>
  <dc:description/>
  <cp:lastModifiedBy>Paulo H. Leocadio</cp:lastModifiedBy>
  <cp:revision>3</cp:revision>
  <dcterms:created xsi:type="dcterms:W3CDTF">2024-09-30T07:33:00Z</dcterms:created>
  <dcterms:modified xsi:type="dcterms:W3CDTF">2024-10-10T16:07:00Z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cd0e1431-0d6c-47b1-9ba2-74c178bf9205</vt:lpwstr>
  </property>
  <property fmtid="{D5CDD505-2E9C-101B-9397-08002B2CF9AE}" pid="3" name="ContentTypeId">
    <vt:lpwstr>0x010100F0722B58C1B4F6479F5D6A8E069F2686</vt:lpwstr>
  </property>
</Properties>
</file>